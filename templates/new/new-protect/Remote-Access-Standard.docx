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070CB9EA"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68334A">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12C31220" w:rsidR="00CC3316" w:rsidRPr="00A75C2A" w:rsidRDefault="007A6FD9" w:rsidP="00752E82">
            <w:pPr>
              <w:spacing w:after="0" w:line="240" w:lineRule="auto"/>
              <w:jc w:val="center"/>
              <w:rPr>
                <w:rFonts w:ascii="Arial" w:hAnsi="Arial" w:cs="Arial"/>
                <w:b/>
                <w:sz w:val="40"/>
                <w:szCs w:val="40"/>
              </w:rPr>
            </w:pPr>
            <w:r>
              <w:rPr>
                <w:rFonts w:ascii="Arial" w:hAnsi="Arial" w:cs="Arial"/>
                <w:b/>
                <w:sz w:val="40"/>
                <w:szCs w:val="40"/>
              </w:rPr>
              <w:t>Remote Access</w:t>
            </w:r>
          </w:p>
        </w:tc>
        <w:tc>
          <w:tcPr>
            <w:tcW w:w="4837" w:type="dxa"/>
            <w:vAlign w:val="center"/>
          </w:tcPr>
          <w:p w14:paraId="3D389F70" w14:textId="2C844A36"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9B5B67">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6EF42746" w14:textId="59C9BE77" w:rsidR="007A53D0" w:rsidRDefault="007A53D0" w:rsidP="007A6FD9">
      <w:pPr>
        <w:pStyle w:val="ParagraphSections"/>
      </w:pPr>
      <w:r w:rsidRPr="007A53D0">
        <w:t xml:space="preserve">The purpose of the Remote Access </w:t>
      </w:r>
      <w:r>
        <w:t>Standard</w:t>
      </w:r>
      <w:r w:rsidRPr="007A53D0">
        <w:t xml:space="preserve"> is to establish secure and authorized methods for accessing organizational resources and services from remote locations. This is critical in an increasingly digital and mobile work environment where employees, contractors, and third-party vendors need to access sensitive information and systems while outside of traditional office settings. By defining specific protocols for remote access, the policy addresses major security concerns such as unauthorized access, the risk of malware from unprotected devices, and vulnerabilities associated with unsecured networks. It ensures that remote access aligns with best practices, particularly those outlined in the NIST Cybersecurity Framework 2.0, thereby enhancing the organization’s overall cybersecurity posture.</w:t>
      </w:r>
    </w:p>
    <w:p w14:paraId="163241FE" w14:textId="42C41449" w:rsidR="007A53D0" w:rsidRPr="007A6FD9" w:rsidRDefault="007A53D0" w:rsidP="007A6FD9">
      <w:pPr>
        <w:pStyle w:val="ParagraphSections"/>
      </w:pPr>
      <w:r w:rsidRPr="007A53D0">
        <w:t xml:space="preserve">The benefits of the Remote Access </w:t>
      </w:r>
      <w:r>
        <w:t>Standard</w:t>
      </w:r>
      <w:r w:rsidRPr="007A53D0">
        <w:t xml:space="preserve"> are multifaceted. Firstly, it protects sensitive organizational information by establishing stringent access controls and authentication measures, reducing the risk of data breaches. Secondly, it facilitates business continuity by allowing employees to perform their duties securely from various locations, thereby promoting flexibility and productivity. Additionally, by outlining approved methods of remote access and requiring compliance with security protocols, the policy helps to mitigate potential threats associated with remote work, such as the use of infected devices and unauthorized connections. Finally, the policy reinforces accountability by clearly defining the responsibilities of all users, which not only helps in safeguarding the organization's assets but also ensures that all personnel are aware of and adhere to necessary security measures, thereby fostering a culture of security awareness across the organization.</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lastRenderedPageBreak/>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Pr="001F6975" w:rsidRDefault="000E6ED9" w:rsidP="000E6ED9">
      <w:pPr>
        <w:pStyle w:val="Heading1"/>
        <w:rPr>
          <w:color w:val="auto"/>
        </w:rPr>
      </w:pPr>
      <w:r>
        <w:rPr>
          <w:color w:val="auto"/>
        </w:rPr>
        <w:t>4</w:t>
      </w:r>
      <w:r w:rsidRPr="001F6975">
        <w:rPr>
          <w:color w:val="auto"/>
        </w:rPr>
        <w:t xml:space="preserve">.0 </w:t>
      </w:r>
      <w:r>
        <w:rPr>
          <w:color w:val="auto"/>
        </w:rPr>
        <w:t>Information Statement</w:t>
      </w:r>
    </w:p>
    <w:p w14:paraId="5F8DAD35" w14:textId="6DA9BE93" w:rsidR="007A6FD9" w:rsidRDefault="007A6FD9" w:rsidP="007A6FD9">
      <w:pPr>
        <w:pStyle w:val="ParagraphSections"/>
      </w:pPr>
      <w:r w:rsidRPr="007A6FD9">
        <w:t xml:space="preserve">Remote access is allowed when there is a clear, documented business need.  Access may be allowed from entity-issued or </w:t>
      </w:r>
      <w:proofErr w:type="gramStart"/>
      <w:r w:rsidRPr="007A6FD9">
        <w:t>personally-owned</w:t>
      </w:r>
      <w:proofErr w:type="gramEnd"/>
      <w:r w:rsidRPr="007A6FD9">
        <w:t xml:space="preserve"> devices, at the discretion of the entity and in accordance with the standards below. Such access must be limited to only those systems necessary for needed functions.</w:t>
      </w:r>
    </w:p>
    <w:p w14:paraId="7AE2318E" w14:textId="78A72DD6" w:rsidR="007A6FD9" w:rsidRDefault="007A6FD9" w:rsidP="007A6FD9">
      <w:pPr>
        <w:pStyle w:val="InfoSections"/>
      </w:pPr>
      <w:r w:rsidRPr="007A6FD9">
        <w:t>Approved Methods of Remote Access</w:t>
      </w:r>
    </w:p>
    <w:p w14:paraId="15105F7C" w14:textId="01355B97" w:rsidR="007A6FD9" w:rsidRDefault="007A6FD9" w:rsidP="007A6FD9">
      <w:pPr>
        <w:pStyle w:val="ParagraphSections"/>
      </w:pPr>
      <w:r w:rsidRPr="007A6FD9">
        <w:t>Approved methods of remote access to systems are listed in order of preference.</w:t>
      </w:r>
    </w:p>
    <w:p w14:paraId="4F720648" w14:textId="77777777" w:rsidR="007A6FD9" w:rsidRDefault="007A6FD9" w:rsidP="007A6FD9">
      <w:pPr>
        <w:pStyle w:val="Bullets"/>
        <w:numPr>
          <w:ilvl w:val="0"/>
          <w:numId w:val="154"/>
        </w:numPr>
      </w:pPr>
      <w:r>
        <w:t xml:space="preserve">Portals - a server that offers access to one or more applications through a single centralized interface that provides authentication (e.g., web-based portal, virtual desktop interface (VDI)). </w:t>
      </w:r>
    </w:p>
    <w:p w14:paraId="6467DF1B" w14:textId="77777777" w:rsidR="007A6FD9" w:rsidRDefault="007A6FD9" w:rsidP="007A6FD9">
      <w:pPr>
        <w:pStyle w:val="Bullets"/>
        <w:numPr>
          <w:ilvl w:val="0"/>
          <w:numId w:val="154"/>
        </w:numPr>
      </w:pPr>
      <w:r>
        <w:t>Direct Application Access – accessing an application directly with the application providing its own security (e.g., webmail, https).</w:t>
      </w:r>
    </w:p>
    <w:p w14:paraId="7FE6FEAC" w14:textId="77777777" w:rsidR="007A6FD9" w:rsidRDefault="007A6FD9" w:rsidP="007A6FD9">
      <w:pPr>
        <w:pStyle w:val="Bullets"/>
        <w:numPr>
          <w:ilvl w:val="0"/>
          <w:numId w:val="154"/>
        </w:numPr>
      </w:pPr>
      <w:r>
        <w:t>Remote System Control – controlling a system remotely from a location other than the entity’s internal network.</w:t>
      </w:r>
    </w:p>
    <w:p w14:paraId="5432686B" w14:textId="5BC513F4" w:rsidR="007A6FD9" w:rsidRDefault="007A6FD9" w:rsidP="007A6FD9">
      <w:pPr>
        <w:pStyle w:val="Bullets"/>
        <w:numPr>
          <w:ilvl w:val="0"/>
          <w:numId w:val="154"/>
        </w:numPr>
        <w:spacing w:after="200"/>
      </w:pPr>
      <w:r>
        <w:t>Tunneling - a secure communication channel through which information can be transmitted between networks (e.g., Virtual Private Network (VPN)).</w:t>
      </w:r>
    </w:p>
    <w:p w14:paraId="1B3059A9" w14:textId="057D2A56" w:rsidR="007A6FD9" w:rsidRDefault="007A6FD9" w:rsidP="007A6FD9">
      <w:pPr>
        <w:pStyle w:val="InfoSections"/>
      </w:pPr>
      <w:r w:rsidRPr="007A6FD9">
        <w:lastRenderedPageBreak/>
        <w:t>Required Controls</w:t>
      </w:r>
    </w:p>
    <w:p w14:paraId="7729DC0C" w14:textId="77777777" w:rsidR="007A6FD9" w:rsidRDefault="007A6FD9" w:rsidP="007A6FD9">
      <w:pPr>
        <w:pStyle w:val="Bullets"/>
        <w:numPr>
          <w:ilvl w:val="0"/>
          <w:numId w:val="155"/>
        </w:numPr>
      </w:pPr>
      <w:r>
        <w:t>Any method of remote access must use a centrally managed authentication system for administration and user access.</w:t>
      </w:r>
    </w:p>
    <w:p w14:paraId="1BEBA71B" w14:textId="77777777" w:rsidR="007A6FD9" w:rsidRDefault="007A6FD9" w:rsidP="007A6FD9">
      <w:pPr>
        <w:pStyle w:val="Bullets"/>
        <w:numPr>
          <w:ilvl w:val="0"/>
          <w:numId w:val="155"/>
        </w:numPr>
      </w:pPr>
      <w:r>
        <w:t>Devices and software used for remote access must be approved after review by the Information Security officer/designated security representative.  Blanket approvals may be provided based on this review.</w:t>
      </w:r>
    </w:p>
    <w:p w14:paraId="3A767C45" w14:textId="77777777" w:rsidR="007A6FD9" w:rsidRDefault="007A6FD9" w:rsidP="007A6FD9">
      <w:pPr>
        <w:pStyle w:val="Bullets"/>
        <w:numPr>
          <w:ilvl w:val="0"/>
          <w:numId w:val="155"/>
        </w:numPr>
      </w:pPr>
      <w:r>
        <w:t>The authentication token used for remote access must conform to the requirements of the appropriate assurance level.</w:t>
      </w:r>
    </w:p>
    <w:p w14:paraId="6E8A2527" w14:textId="77777777" w:rsidR="007A6FD9" w:rsidRDefault="007A6FD9" w:rsidP="007A6FD9">
      <w:pPr>
        <w:pStyle w:val="Bullets"/>
        <w:numPr>
          <w:ilvl w:val="0"/>
          <w:numId w:val="155"/>
        </w:numPr>
      </w:pPr>
      <w:r>
        <w:t>Remote access sessions must require re-authentication after 30 minutes of inactivity.</w:t>
      </w:r>
    </w:p>
    <w:p w14:paraId="44C02AF3" w14:textId="77777777" w:rsidR="007A6FD9" w:rsidRDefault="007A6FD9" w:rsidP="007A6FD9">
      <w:pPr>
        <w:pStyle w:val="Bullets"/>
        <w:numPr>
          <w:ilvl w:val="0"/>
          <w:numId w:val="155"/>
        </w:numPr>
      </w:pPr>
      <w:r>
        <w:t>Remote access sessions must not last any longer than 24 hours.</w:t>
      </w:r>
    </w:p>
    <w:p w14:paraId="1B3C87C4" w14:textId="77777777" w:rsidR="007A6FD9" w:rsidRDefault="007A6FD9" w:rsidP="007A6FD9">
      <w:pPr>
        <w:pStyle w:val="Bullets"/>
        <w:numPr>
          <w:ilvl w:val="0"/>
          <w:numId w:val="155"/>
        </w:numPr>
      </w:pPr>
      <w:r>
        <w:t xml:space="preserve">The entity must </w:t>
      </w:r>
      <w:proofErr w:type="gramStart"/>
      <w:r>
        <w:t>monitor for</w:t>
      </w:r>
      <w:proofErr w:type="gramEnd"/>
      <w:r>
        <w:t xml:space="preserve"> unauthorized remote connections and other anomalous activity and take appropriate incident response action as per the Cyber Incident Response Standard.</w:t>
      </w:r>
    </w:p>
    <w:p w14:paraId="78EE4164" w14:textId="7C313BB9" w:rsidR="007A6FD9" w:rsidRDefault="007A6FD9" w:rsidP="007A6FD9">
      <w:pPr>
        <w:pStyle w:val="Bullets"/>
        <w:numPr>
          <w:ilvl w:val="0"/>
          <w:numId w:val="155"/>
        </w:numPr>
      </w:pPr>
      <w:r>
        <w:t>Tunneling specific controls:</w:t>
      </w:r>
    </w:p>
    <w:p w14:paraId="58BA4BC7" w14:textId="77777777" w:rsidR="007A6FD9" w:rsidRDefault="007A6FD9" w:rsidP="007A6FD9">
      <w:pPr>
        <w:pStyle w:val="Bullets"/>
        <w:numPr>
          <w:ilvl w:val="1"/>
          <w:numId w:val="155"/>
        </w:numPr>
      </w:pPr>
      <w:r>
        <w:t>No split tunneling is allowed.</w:t>
      </w:r>
    </w:p>
    <w:p w14:paraId="7DF9EBE1" w14:textId="77777777" w:rsidR="007A6FD9" w:rsidRDefault="007A6FD9" w:rsidP="007A6FD9">
      <w:pPr>
        <w:pStyle w:val="Bullets"/>
        <w:numPr>
          <w:ilvl w:val="1"/>
          <w:numId w:val="155"/>
        </w:numPr>
      </w:pPr>
      <w:r>
        <w:t xml:space="preserve">Network controls regulating access to the remote access endpoint and between remote devices and networks are required.  </w:t>
      </w:r>
    </w:p>
    <w:p w14:paraId="1D4C252C" w14:textId="77DB07BA" w:rsidR="007A6FD9" w:rsidRDefault="007A6FD9" w:rsidP="007A6FD9">
      <w:pPr>
        <w:pStyle w:val="Bullets"/>
        <w:numPr>
          <w:ilvl w:val="1"/>
          <w:numId w:val="155"/>
        </w:numPr>
      </w:pPr>
      <w:r>
        <w:t>When a remote access device will have access to other networked devices on the internal network, the remote device must be authenticated such that configuration of the device is compliant with applicable policies.</w:t>
      </w:r>
    </w:p>
    <w:p w14:paraId="3C81F238" w14:textId="0C276D02"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3D019CE0" w14:textId="3E0CC904" w:rsidR="007A6FD9" w:rsidRPr="00F70F3E" w:rsidRDefault="007A6FD9" w:rsidP="007A6FD9">
      <w:pPr>
        <w:rPr>
          <w:rStyle w:val="Hyperlink"/>
          <w:rFonts w:ascii="Arial" w:hAnsi="Arial" w:cs="Arial"/>
          <w:sz w:val="24"/>
          <w:szCs w:val="24"/>
        </w:rPr>
      </w:pPr>
      <w:r w:rsidRPr="00F70F3E">
        <w:rPr>
          <w:rFonts w:ascii="Arial" w:hAnsi="Arial" w:cs="Arial"/>
          <w:sz w:val="24"/>
          <w:szCs w:val="24"/>
        </w:rPr>
        <w:fldChar w:fldCharType="begin"/>
      </w:r>
      <w:r>
        <w:rPr>
          <w:rFonts w:ascii="Arial" w:hAnsi="Arial" w:cs="Arial"/>
          <w:sz w:val="24"/>
          <w:szCs w:val="24"/>
        </w:rPr>
        <w:instrText>HYPERLINK "https://csrc.nist.gov/publications/detail/sp/800-46/rev-2/final"</w:instrText>
      </w:r>
      <w:r w:rsidRPr="00F70F3E">
        <w:rPr>
          <w:rFonts w:ascii="Arial" w:hAnsi="Arial" w:cs="Arial"/>
          <w:sz w:val="24"/>
          <w:szCs w:val="24"/>
        </w:rPr>
      </w:r>
      <w:r w:rsidRPr="00F70F3E">
        <w:rPr>
          <w:rFonts w:ascii="Arial" w:hAnsi="Arial" w:cs="Arial"/>
          <w:sz w:val="24"/>
          <w:szCs w:val="24"/>
        </w:rPr>
        <w:fldChar w:fldCharType="separate"/>
      </w:r>
      <w:r w:rsidRPr="00F70F3E">
        <w:rPr>
          <w:rStyle w:val="Hyperlink"/>
          <w:rFonts w:ascii="Arial" w:hAnsi="Arial" w:cs="Arial"/>
          <w:sz w:val="24"/>
          <w:szCs w:val="24"/>
        </w:rPr>
        <w:t>National Institute of Standards and Technology (NIST) Special Publication 800-46, Guide to Enterprise Telework and Remote Access Security</w:t>
      </w:r>
    </w:p>
    <w:p w14:paraId="01EC00D1" w14:textId="782230D7" w:rsidR="007A6FD9" w:rsidRPr="008A0CF9" w:rsidRDefault="007A6FD9" w:rsidP="007A6FD9">
      <w:pPr>
        <w:spacing w:after="240"/>
        <w:ind w:right="450"/>
        <w:jc w:val="both"/>
        <w:rPr>
          <w:rStyle w:val="Hyperlink"/>
          <w:rFonts w:ascii="Arial" w:hAnsi="Arial" w:cs="Arial"/>
          <w:sz w:val="24"/>
          <w:szCs w:val="24"/>
        </w:rPr>
      </w:pPr>
      <w:r w:rsidRPr="00F70F3E">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"https://csrc.nist.gov/publications/detail/sp/800-113/final" </w:instrText>
      </w:r>
      <w:r>
        <w:rPr>
          <w:rFonts w:ascii="Arial" w:hAnsi="Arial" w:cs="Arial"/>
          <w:sz w:val="24"/>
          <w:szCs w:val="24"/>
        </w:rPr>
      </w:r>
      <w:r>
        <w:rPr>
          <w:rFonts w:ascii="Arial" w:hAnsi="Arial" w:cs="Arial"/>
          <w:sz w:val="24"/>
          <w:szCs w:val="24"/>
        </w:rPr>
        <w:fldChar w:fldCharType="separate"/>
      </w:r>
      <w:r w:rsidRPr="007A6FD9">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8A0CF9">
        <w:rPr>
          <w:rStyle w:val="Hyperlink"/>
          <w:rFonts w:ascii="Arial" w:hAnsi="Arial" w:cs="Arial"/>
          <w:sz w:val="24"/>
          <w:szCs w:val="24"/>
        </w:rPr>
        <w:t xml:space="preserve">Special Publication 800-113, </w:t>
      </w:r>
      <w:r w:rsidRPr="008A0CF9">
        <w:rPr>
          <w:rStyle w:val="Hyperlink"/>
          <w:rFonts w:ascii="Arial" w:hAnsi="Arial" w:cs="Arial"/>
          <w:iCs/>
          <w:sz w:val="24"/>
          <w:szCs w:val="24"/>
        </w:rPr>
        <w:t>Guide to SSL VPNs</w:t>
      </w:r>
    </w:p>
    <w:p w14:paraId="695A7071" w14:textId="6A945C11" w:rsidR="009B5B67" w:rsidRPr="009B5B67" w:rsidRDefault="007A6FD9" w:rsidP="009B5B67">
      <w:pPr>
        <w:tabs>
          <w:tab w:val="left" w:pos="405"/>
        </w:tabs>
        <w:spacing w:after="240"/>
        <w:ind w:right="450"/>
        <w:jc w:val="both"/>
        <w:rPr>
          <w:rStyle w:val="Hyperlink"/>
          <w:rFonts w:ascii="Arial" w:hAnsi="Arial" w:cs="Arial"/>
          <w:iCs/>
          <w:sz w:val="24"/>
          <w:szCs w:val="24"/>
        </w:rPr>
      </w:pPr>
      <w:r>
        <w:rPr>
          <w:rFonts w:ascii="Arial" w:hAnsi="Arial" w:cs="Arial"/>
          <w:sz w:val="24"/>
          <w:szCs w:val="24"/>
        </w:rPr>
        <w:fldChar w:fldCharType="end"/>
      </w:r>
      <w:hyperlink r:id="rId11" w:tgtFrame="_blank" w:history="1">
        <w:r w:rsidRPr="007A6FD9">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8A0CF9">
          <w:rPr>
            <w:rStyle w:val="Hyperlink"/>
            <w:rFonts w:ascii="Arial" w:hAnsi="Arial" w:cs="Arial"/>
            <w:sz w:val="24"/>
            <w:szCs w:val="24"/>
          </w:rPr>
          <w:t xml:space="preserve">Special Publication 800-114, </w:t>
        </w:r>
        <w:r w:rsidRPr="008A0CF9">
          <w:rPr>
            <w:rStyle w:val="Hyperlink"/>
            <w:rFonts w:ascii="Arial" w:hAnsi="Arial" w:cs="Arial"/>
            <w:iCs/>
            <w:sz w:val="24"/>
            <w:szCs w:val="24"/>
          </w:rPr>
          <w:t xml:space="preserve">User's Guide to Securing External Devices for Telework and Remote </w:t>
        </w:r>
        <w:proofErr w:type="spellStart"/>
        <w:r w:rsidRPr="008A0CF9">
          <w:rPr>
            <w:rStyle w:val="Hyperlink"/>
            <w:rFonts w:ascii="Arial" w:hAnsi="Arial" w:cs="Arial"/>
            <w:iCs/>
            <w:sz w:val="24"/>
            <w:szCs w:val="24"/>
          </w:rPr>
          <w:t>Access</w:t>
        </w:r>
      </w:hyperlink>
      <w:bookmarkEnd w:id="2"/>
      <w:proofErr w:type="spellEnd"/>
    </w:p>
    <w:sectPr w:rsidR="009B5B67" w:rsidRPr="009B5B67"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C4BF2" w14:textId="77777777" w:rsidR="00272A58" w:rsidRDefault="00272A58" w:rsidP="00D212FD">
      <w:pPr>
        <w:spacing w:after="0" w:line="240" w:lineRule="auto"/>
      </w:pPr>
      <w:r>
        <w:separator/>
      </w:r>
    </w:p>
  </w:endnote>
  <w:endnote w:type="continuationSeparator" w:id="0">
    <w:p w14:paraId="3A755B72" w14:textId="77777777" w:rsidR="00272A58" w:rsidRDefault="00272A58" w:rsidP="00D212FD">
      <w:pPr>
        <w:spacing w:after="0" w:line="240" w:lineRule="auto"/>
      </w:pPr>
      <w:r>
        <w:continuationSeparator/>
      </w:r>
    </w:p>
  </w:endnote>
  <w:endnote w:type="continuationNotice" w:id="1">
    <w:p w14:paraId="57228582" w14:textId="77777777" w:rsidR="00272A58" w:rsidRDefault="00272A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152663A8" w:rsidR="00BC124B" w:rsidRPr="00370ECE" w:rsidRDefault="007A6FD9">
    <w:pPr>
      <w:pStyle w:val="Footer"/>
      <w:rPr>
        <w:rFonts w:ascii="Arial" w:hAnsi="Arial" w:cs="Arial"/>
        <w:b/>
        <w:sz w:val="20"/>
        <w:szCs w:val="16"/>
      </w:rPr>
    </w:pPr>
    <w:r>
      <w:rPr>
        <w:rFonts w:ascii="Arial" w:hAnsi="Arial" w:cs="Arial"/>
        <w:b/>
        <w:sz w:val="20"/>
        <w:szCs w:val="16"/>
      </w:rPr>
      <w:t>Remote Access</w:t>
    </w:r>
    <w:r w:rsidR="0068334A">
      <w:rPr>
        <w:rFonts w:ascii="Arial" w:hAnsi="Arial" w:cs="Arial"/>
        <w:b/>
        <w:sz w:val="20"/>
        <w:szCs w:val="16"/>
      </w:rPr>
      <w:t xml:space="preserve"> Standard</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9B5B67">
      <w:rPr>
        <w:rFonts w:ascii="Arial" w:hAnsi="Arial" w:cs="Arial"/>
        <w:b/>
        <w:noProof/>
        <w:sz w:val="20"/>
        <w:szCs w:val="16"/>
      </w:rPr>
      <w:t>4</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9D1FA" w14:textId="77777777" w:rsidR="00272A58" w:rsidRDefault="00272A58" w:rsidP="00D212FD">
      <w:pPr>
        <w:spacing w:after="0" w:line="240" w:lineRule="auto"/>
      </w:pPr>
      <w:r>
        <w:separator/>
      </w:r>
    </w:p>
  </w:footnote>
  <w:footnote w:type="continuationSeparator" w:id="0">
    <w:p w14:paraId="371F9AAF" w14:textId="77777777" w:rsidR="00272A58" w:rsidRDefault="00272A58" w:rsidP="00D212FD">
      <w:pPr>
        <w:spacing w:after="0" w:line="240" w:lineRule="auto"/>
      </w:pPr>
      <w:r>
        <w:continuationSeparator/>
      </w:r>
    </w:p>
  </w:footnote>
  <w:footnote w:type="continuationNotice" w:id="1">
    <w:p w14:paraId="47ED41D1" w14:textId="77777777" w:rsidR="00272A58" w:rsidRDefault="00272A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6.75pt;height:36.7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8"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6"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9"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7"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0"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38"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0"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32"/>
  </w:num>
  <w:num w:numId="2" w16cid:durableId="1514145562">
    <w:abstractNumId w:val="34"/>
  </w:num>
  <w:num w:numId="3" w16cid:durableId="225997702">
    <w:abstractNumId w:val="35"/>
  </w:num>
  <w:num w:numId="4" w16cid:durableId="1748962890">
    <w:abstractNumId w:val="150"/>
  </w:num>
  <w:num w:numId="5" w16cid:durableId="79567034">
    <w:abstractNumId w:val="37"/>
  </w:num>
  <w:num w:numId="6" w16cid:durableId="102041457">
    <w:abstractNumId w:val="62"/>
  </w:num>
  <w:num w:numId="7" w16cid:durableId="1957787226">
    <w:abstractNumId w:val="98"/>
  </w:num>
  <w:num w:numId="8" w16cid:durableId="1492454130">
    <w:abstractNumId w:val="129"/>
  </w:num>
  <w:num w:numId="9" w16cid:durableId="231932244">
    <w:abstractNumId w:val="106"/>
  </w:num>
  <w:num w:numId="10" w16cid:durableId="1594314303">
    <w:abstractNumId w:val="134"/>
  </w:num>
  <w:num w:numId="11" w16cid:durableId="587732204">
    <w:abstractNumId w:val="42"/>
  </w:num>
  <w:num w:numId="12" w16cid:durableId="791099340">
    <w:abstractNumId w:val="97"/>
  </w:num>
  <w:num w:numId="13" w16cid:durableId="192615054">
    <w:abstractNumId w:val="118"/>
  </w:num>
  <w:num w:numId="14" w16cid:durableId="1463234607">
    <w:abstractNumId w:val="148"/>
  </w:num>
  <w:num w:numId="15" w16cid:durableId="2078818769">
    <w:abstractNumId w:val="107"/>
  </w:num>
  <w:num w:numId="16" w16cid:durableId="424889611">
    <w:abstractNumId w:val="144"/>
  </w:num>
  <w:num w:numId="17" w16cid:durableId="298457807">
    <w:abstractNumId w:val="58"/>
  </w:num>
  <w:num w:numId="18" w16cid:durableId="1117681564">
    <w:abstractNumId w:val="20"/>
  </w:num>
  <w:num w:numId="19" w16cid:durableId="1963684235">
    <w:abstractNumId w:val="67"/>
  </w:num>
  <w:num w:numId="20" w16cid:durableId="2145417109">
    <w:abstractNumId w:val="28"/>
  </w:num>
  <w:num w:numId="21" w16cid:durableId="1112942345">
    <w:abstractNumId w:val="139"/>
  </w:num>
  <w:num w:numId="22" w16cid:durableId="2078552006">
    <w:abstractNumId w:val="3"/>
  </w:num>
  <w:num w:numId="23" w16cid:durableId="1321499760">
    <w:abstractNumId w:val="92"/>
  </w:num>
  <w:num w:numId="24" w16cid:durableId="840972350">
    <w:abstractNumId w:val="54"/>
  </w:num>
  <w:num w:numId="25" w16cid:durableId="754714813">
    <w:abstractNumId w:val="30"/>
  </w:num>
  <w:num w:numId="26" w16cid:durableId="235092744">
    <w:abstractNumId w:val="107"/>
  </w:num>
  <w:num w:numId="27" w16cid:durableId="964044067">
    <w:abstractNumId w:val="18"/>
  </w:num>
  <w:num w:numId="28" w16cid:durableId="459542745">
    <w:abstractNumId w:val="109"/>
  </w:num>
  <w:num w:numId="29" w16cid:durableId="1971202156">
    <w:abstractNumId w:val="109"/>
  </w:num>
  <w:num w:numId="30" w16cid:durableId="748649458">
    <w:abstractNumId w:val="9"/>
  </w:num>
  <w:num w:numId="31" w16cid:durableId="507451150">
    <w:abstractNumId w:val="137"/>
  </w:num>
  <w:num w:numId="32" w16cid:durableId="1251425206">
    <w:abstractNumId w:val="15"/>
  </w:num>
  <w:num w:numId="33" w16cid:durableId="1719548277">
    <w:abstractNumId w:val="0"/>
  </w:num>
  <w:num w:numId="34" w16cid:durableId="1884634594">
    <w:abstractNumId w:val="8"/>
  </w:num>
  <w:num w:numId="35" w16cid:durableId="1878809610">
    <w:abstractNumId w:val="117"/>
  </w:num>
  <w:num w:numId="36" w16cid:durableId="729882645">
    <w:abstractNumId w:val="57"/>
  </w:num>
  <w:num w:numId="37" w16cid:durableId="662511869">
    <w:abstractNumId w:val="27"/>
  </w:num>
  <w:num w:numId="38" w16cid:durableId="1314141274">
    <w:abstractNumId w:val="41"/>
  </w:num>
  <w:num w:numId="39" w16cid:durableId="163134697">
    <w:abstractNumId w:val="78"/>
  </w:num>
  <w:num w:numId="40" w16cid:durableId="90471875">
    <w:abstractNumId w:val="135"/>
  </w:num>
  <w:num w:numId="41" w16cid:durableId="872771505">
    <w:abstractNumId w:val="25"/>
  </w:num>
  <w:num w:numId="42" w16cid:durableId="1080102891">
    <w:abstractNumId w:val="126"/>
  </w:num>
  <w:num w:numId="43" w16cid:durableId="941651372">
    <w:abstractNumId w:val="45"/>
  </w:num>
  <w:num w:numId="44" w16cid:durableId="202984311">
    <w:abstractNumId w:val="52"/>
  </w:num>
  <w:num w:numId="45" w16cid:durableId="670764675">
    <w:abstractNumId w:val="31"/>
  </w:num>
  <w:num w:numId="46" w16cid:durableId="22899870">
    <w:abstractNumId w:val="89"/>
  </w:num>
  <w:num w:numId="47" w16cid:durableId="594897494">
    <w:abstractNumId w:val="80"/>
  </w:num>
  <w:num w:numId="48" w16cid:durableId="1046181208">
    <w:abstractNumId w:val="115"/>
  </w:num>
  <w:num w:numId="49" w16cid:durableId="527791583">
    <w:abstractNumId w:val="77"/>
  </w:num>
  <w:num w:numId="50" w16cid:durableId="809438784">
    <w:abstractNumId w:val="36"/>
  </w:num>
  <w:num w:numId="51" w16cid:durableId="1375276283">
    <w:abstractNumId w:val="121"/>
  </w:num>
  <w:num w:numId="52" w16cid:durableId="1118791430">
    <w:abstractNumId w:val="142"/>
  </w:num>
  <w:num w:numId="53" w16cid:durableId="906500447">
    <w:abstractNumId w:val="4"/>
  </w:num>
  <w:num w:numId="54" w16cid:durableId="604532487">
    <w:abstractNumId w:val="10"/>
  </w:num>
  <w:num w:numId="55" w16cid:durableId="1424229020">
    <w:abstractNumId w:val="86"/>
  </w:num>
  <w:num w:numId="56" w16cid:durableId="412050158">
    <w:abstractNumId w:val="6"/>
  </w:num>
  <w:num w:numId="57" w16cid:durableId="271741903">
    <w:abstractNumId w:val="61"/>
  </w:num>
  <w:num w:numId="58" w16cid:durableId="611715386">
    <w:abstractNumId w:val="47"/>
  </w:num>
  <w:num w:numId="59" w16cid:durableId="432014363">
    <w:abstractNumId w:val="39"/>
  </w:num>
  <w:num w:numId="60" w16cid:durableId="1357072833">
    <w:abstractNumId w:val="56"/>
  </w:num>
  <w:num w:numId="61" w16cid:durableId="1083916185">
    <w:abstractNumId w:val="95"/>
  </w:num>
  <w:num w:numId="62" w16cid:durableId="434599134">
    <w:abstractNumId w:val="64"/>
  </w:num>
  <w:num w:numId="63" w16cid:durableId="1906333805">
    <w:abstractNumId w:val="16"/>
  </w:num>
  <w:num w:numId="64" w16cid:durableId="2007323139">
    <w:abstractNumId w:val="95"/>
  </w:num>
  <w:num w:numId="65" w16cid:durableId="1117287286">
    <w:abstractNumId w:val="13"/>
  </w:num>
  <w:num w:numId="66" w16cid:durableId="2034106498">
    <w:abstractNumId w:val="70"/>
  </w:num>
  <w:num w:numId="67" w16cid:durableId="828251500">
    <w:abstractNumId w:val="123"/>
  </w:num>
  <w:num w:numId="68" w16cid:durableId="1879971182">
    <w:abstractNumId w:val="103"/>
  </w:num>
  <w:num w:numId="69" w16cid:durableId="757793527">
    <w:abstractNumId w:val="131"/>
  </w:num>
  <w:num w:numId="70" w16cid:durableId="266739948">
    <w:abstractNumId w:val="88"/>
  </w:num>
  <w:num w:numId="71" w16cid:durableId="157355603">
    <w:abstractNumId w:val="73"/>
  </w:num>
  <w:num w:numId="72" w16cid:durableId="1820656487">
    <w:abstractNumId w:val="99"/>
  </w:num>
  <w:num w:numId="73" w16cid:durableId="651760037">
    <w:abstractNumId w:val="44"/>
  </w:num>
  <w:num w:numId="74" w16cid:durableId="249898313">
    <w:abstractNumId w:val="12"/>
  </w:num>
  <w:num w:numId="75" w16cid:durableId="652107625">
    <w:abstractNumId w:val="17"/>
  </w:num>
  <w:num w:numId="76" w16cid:durableId="2014717049">
    <w:abstractNumId w:val="120"/>
  </w:num>
  <w:num w:numId="77" w16cid:durableId="1376393224">
    <w:abstractNumId w:val="66"/>
  </w:num>
  <w:num w:numId="78" w16cid:durableId="432746525">
    <w:abstractNumId w:val="141"/>
  </w:num>
  <w:num w:numId="79" w16cid:durableId="1019740546">
    <w:abstractNumId w:val="11"/>
  </w:num>
  <w:num w:numId="80" w16cid:durableId="905457854">
    <w:abstractNumId w:val="63"/>
  </w:num>
  <w:num w:numId="81" w16cid:durableId="786852085">
    <w:abstractNumId w:val="96"/>
  </w:num>
  <w:num w:numId="82" w16cid:durableId="1749499393">
    <w:abstractNumId w:val="151"/>
  </w:num>
  <w:num w:numId="83" w16cid:durableId="1380086196">
    <w:abstractNumId w:val="111"/>
  </w:num>
  <w:num w:numId="84" w16cid:durableId="613631224">
    <w:abstractNumId w:val="40"/>
  </w:num>
  <w:num w:numId="85" w16cid:durableId="547686744">
    <w:abstractNumId w:val="68"/>
  </w:num>
  <w:num w:numId="86" w16cid:durableId="361827481">
    <w:abstractNumId w:val="147"/>
  </w:num>
  <w:num w:numId="87" w16cid:durableId="1513494410">
    <w:abstractNumId w:val="100"/>
  </w:num>
  <w:num w:numId="88" w16cid:durableId="1450468933">
    <w:abstractNumId w:val="46"/>
  </w:num>
  <w:num w:numId="89" w16cid:durableId="353725285">
    <w:abstractNumId w:val="91"/>
  </w:num>
  <w:num w:numId="90" w16cid:durableId="57361110">
    <w:abstractNumId w:val="55"/>
  </w:num>
  <w:num w:numId="91" w16cid:durableId="202523">
    <w:abstractNumId w:val="19"/>
  </w:num>
  <w:num w:numId="92" w16cid:durableId="552279996">
    <w:abstractNumId w:val="51"/>
  </w:num>
  <w:num w:numId="93" w16cid:durableId="448164797">
    <w:abstractNumId w:val="145"/>
  </w:num>
  <w:num w:numId="94" w16cid:durableId="887495297">
    <w:abstractNumId w:val="138"/>
  </w:num>
  <w:num w:numId="95" w16cid:durableId="1150754622">
    <w:abstractNumId w:val="69"/>
  </w:num>
  <w:num w:numId="96" w16cid:durableId="745540869">
    <w:abstractNumId w:val="82"/>
  </w:num>
  <w:num w:numId="97" w16cid:durableId="1452506872">
    <w:abstractNumId w:val="81"/>
  </w:num>
  <w:num w:numId="98" w16cid:durableId="2022076631">
    <w:abstractNumId w:val="79"/>
  </w:num>
  <w:num w:numId="99" w16cid:durableId="1532958662">
    <w:abstractNumId w:val="71"/>
  </w:num>
  <w:num w:numId="100" w16cid:durableId="553784121">
    <w:abstractNumId w:val="43"/>
  </w:num>
  <w:num w:numId="101" w16cid:durableId="1286548520">
    <w:abstractNumId w:val="53"/>
  </w:num>
  <w:num w:numId="102" w16cid:durableId="1166940313">
    <w:abstractNumId w:val="105"/>
  </w:num>
  <w:num w:numId="103" w16cid:durableId="1726292048">
    <w:abstractNumId w:val="1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59"/>
  </w:num>
  <w:num w:numId="105" w16cid:durableId="1769304798">
    <w:abstractNumId w:val="2"/>
  </w:num>
  <w:num w:numId="106" w16cid:durableId="1382247122">
    <w:abstractNumId w:val="116"/>
  </w:num>
  <w:num w:numId="107" w16cid:durableId="485706628">
    <w:abstractNumId w:val="113"/>
  </w:num>
  <w:num w:numId="108" w16cid:durableId="1784880731">
    <w:abstractNumId w:val="74"/>
  </w:num>
  <w:num w:numId="109" w16cid:durableId="311495275">
    <w:abstractNumId w:val="104"/>
  </w:num>
  <w:num w:numId="110" w16cid:durableId="836381801">
    <w:abstractNumId w:val="133"/>
  </w:num>
  <w:num w:numId="111" w16cid:durableId="114917717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19"/>
  </w:num>
  <w:num w:numId="113" w16cid:durableId="1653754296">
    <w:abstractNumId w:val="110"/>
  </w:num>
  <w:num w:numId="114" w16cid:durableId="2079671104">
    <w:abstractNumId w:val="87"/>
  </w:num>
  <w:num w:numId="115" w16cid:durableId="954139192">
    <w:abstractNumId w:val="102"/>
  </w:num>
  <w:num w:numId="116" w16cid:durableId="831287970">
    <w:abstractNumId w:val="149"/>
  </w:num>
  <w:num w:numId="117" w16cid:durableId="261764340">
    <w:abstractNumId w:val="90"/>
  </w:num>
  <w:num w:numId="118" w16cid:durableId="194007453">
    <w:abstractNumId w:val="76"/>
  </w:num>
  <w:num w:numId="119" w16cid:durableId="1207719176">
    <w:abstractNumId w:val="101"/>
  </w:num>
  <w:num w:numId="120" w16cid:durableId="657001351">
    <w:abstractNumId w:val="146"/>
  </w:num>
  <w:num w:numId="121" w16cid:durableId="372313555">
    <w:abstractNumId w:val="26"/>
  </w:num>
  <w:num w:numId="122" w16cid:durableId="832767206">
    <w:abstractNumId w:val="38"/>
  </w:num>
  <w:num w:numId="123" w16cid:durableId="1348753364">
    <w:abstractNumId w:val="72"/>
  </w:num>
  <w:num w:numId="124" w16cid:durableId="1134833004">
    <w:abstractNumId w:val="94"/>
  </w:num>
  <w:num w:numId="125" w16cid:durableId="297497455">
    <w:abstractNumId w:val="60"/>
  </w:num>
  <w:num w:numId="126" w16cid:durableId="944457216">
    <w:abstractNumId w:val="84"/>
  </w:num>
  <w:num w:numId="127" w16cid:durableId="1820608685">
    <w:abstractNumId w:val="125"/>
  </w:num>
  <w:num w:numId="128" w16cid:durableId="847718194">
    <w:abstractNumId w:val="122"/>
  </w:num>
  <w:num w:numId="129" w16cid:durableId="1231648769">
    <w:abstractNumId w:val="1"/>
  </w:num>
  <w:num w:numId="130" w16cid:durableId="350187520">
    <w:abstractNumId w:val="140"/>
  </w:num>
  <w:num w:numId="131" w16cid:durableId="1875851893">
    <w:abstractNumId w:val="130"/>
  </w:num>
  <w:num w:numId="132" w16cid:durableId="1967930772">
    <w:abstractNumId w:val="33"/>
  </w:num>
  <w:num w:numId="133" w16cid:durableId="127866335">
    <w:abstractNumId w:val="108"/>
  </w:num>
  <w:num w:numId="134" w16cid:durableId="1258364761">
    <w:abstractNumId w:val="128"/>
  </w:num>
  <w:num w:numId="135" w16cid:durableId="980156695">
    <w:abstractNumId w:val="143"/>
  </w:num>
  <w:num w:numId="136" w16cid:durableId="710154690">
    <w:abstractNumId w:val="75"/>
  </w:num>
  <w:num w:numId="137" w16cid:durableId="1529874923">
    <w:abstractNumId w:val="83"/>
  </w:num>
  <w:num w:numId="138" w16cid:durableId="1893423753">
    <w:abstractNumId w:val="136"/>
  </w:num>
  <w:num w:numId="139" w16cid:durableId="516045994">
    <w:abstractNumId w:val="29"/>
  </w:num>
  <w:num w:numId="140" w16cid:durableId="883642790">
    <w:abstractNumId w:val="49"/>
  </w:num>
  <w:num w:numId="141" w16cid:durableId="1421634944">
    <w:abstractNumId w:val="21"/>
  </w:num>
  <w:num w:numId="142" w16cid:durableId="601570139">
    <w:abstractNumId w:val="112"/>
  </w:num>
  <w:num w:numId="143" w16cid:durableId="886255118">
    <w:abstractNumId w:val="23"/>
  </w:num>
  <w:num w:numId="144" w16cid:durableId="1423180347">
    <w:abstractNumId w:val="65"/>
  </w:num>
  <w:num w:numId="145" w16cid:durableId="1918830005">
    <w:abstractNumId w:val="48"/>
  </w:num>
  <w:num w:numId="146" w16cid:durableId="746028019">
    <w:abstractNumId w:val="132"/>
  </w:num>
  <w:num w:numId="147" w16cid:durableId="763572526">
    <w:abstractNumId w:val="50"/>
  </w:num>
  <w:num w:numId="148" w16cid:durableId="470295107">
    <w:abstractNumId w:val="14"/>
  </w:num>
  <w:num w:numId="149" w16cid:durableId="979649348">
    <w:abstractNumId w:val="93"/>
  </w:num>
  <w:num w:numId="150" w16cid:durableId="467557211">
    <w:abstractNumId w:val="7"/>
  </w:num>
  <w:num w:numId="151" w16cid:durableId="500776751">
    <w:abstractNumId w:val="85"/>
  </w:num>
  <w:num w:numId="152" w16cid:durableId="1599174241">
    <w:abstractNumId w:val="124"/>
  </w:num>
  <w:num w:numId="153" w16cid:durableId="327948249">
    <w:abstractNumId w:val="22"/>
  </w:num>
  <w:num w:numId="154" w16cid:durableId="90442814">
    <w:abstractNumId w:val="114"/>
  </w:num>
  <w:num w:numId="155" w16cid:durableId="203445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77D0F"/>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2A58"/>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5B67"/>
    <w:rsid w:val="009B7021"/>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92A22"/>
    <w:rsid w:val="00A96DF2"/>
    <w:rsid w:val="00AA274F"/>
    <w:rsid w:val="00AB039A"/>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B00F8"/>
    <w:rsid w:val="00BB0850"/>
    <w:rsid w:val="00BB44CE"/>
    <w:rsid w:val="00BB73E1"/>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6068"/>
    <w:rsid w:val="00CB7255"/>
    <w:rsid w:val="00CB7936"/>
    <w:rsid w:val="00CC1F5B"/>
    <w:rsid w:val="00CC3316"/>
    <w:rsid w:val="00CC4157"/>
    <w:rsid w:val="00CC4E12"/>
    <w:rsid w:val="00CC7981"/>
    <w:rsid w:val="00CD3817"/>
    <w:rsid w:val="00CD4267"/>
    <w:rsid w:val="00CD7EB7"/>
    <w:rsid w:val="00CE4838"/>
    <w:rsid w:val="00CF278D"/>
    <w:rsid w:val="00CF71F6"/>
    <w:rsid w:val="00D00D2F"/>
    <w:rsid w:val="00D06944"/>
    <w:rsid w:val="00D10A37"/>
    <w:rsid w:val="00D11DE5"/>
    <w:rsid w:val="00D16FEA"/>
    <w:rsid w:val="00D212FD"/>
    <w:rsid w:val="00D328C7"/>
    <w:rsid w:val="00D32D5A"/>
    <w:rsid w:val="00D378A0"/>
    <w:rsid w:val="00D4569B"/>
    <w:rsid w:val="00D46284"/>
    <w:rsid w:val="00D54615"/>
    <w:rsid w:val="00D57CFA"/>
    <w:rsid w:val="00D60A78"/>
    <w:rsid w:val="00D62A1C"/>
    <w:rsid w:val="00D66285"/>
    <w:rsid w:val="00D712AA"/>
    <w:rsid w:val="00D80277"/>
    <w:rsid w:val="00D913E5"/>
    <w:rsid w:val="00D94433"/>
    <w:rsid w:val="00D95237"/>
    <w:rsid w:val="00D9554E"/>
    <w:rsid w:val="00D95C2F"/>
    <w:rsid w:val="00DA4CF4"/>
    <w:rsid w:val="00DA580C"/>
    <w:rsid w:val="00DA626E"/>
    <w:rsid w:val="00DA6A93"/>
    <w:rsid w:val="00DA6CC2"/>
    <w:rsid w:val="00DB028E"/>
    <w:rsid w:val="00DB2FE1"/>
    <w:rsid w:val="00DC02A6"/>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46CB"/>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D2F58"/>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114/rev-1/fina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A3FC7"/>
    <w:rsid w:val="000D17BC"/>
    <w:rsid w:val="001546E2"/>
    <w:rsid w:val="001D342F"/>
    <w:rsid w:val="00225E6E"/>
    <w:rsid w:val="00231331"/>
    <w:rsid w:val="00270642"/>
    <w:rsid w:val="00292F8E"/>
    <w:rsid w:val="002C5862"/>
    <w:rsid w:val="002D554D"/>
    <w:rsid w:val="002E2CC9"/>
    <w:rsid w:val="003A7898"/>
    <w:rsid w:val="003E26C0"/>
    <w:rsid w:val="003E5700"/>
    <w:rsid w:val="00590B50"/>
    <w:rsid w:val="005A0CCC"/>
    <w:rsid w:val="00603186"/>
    <w:rsid w:val="00666F23"/>
    <w:rsid w:val="00756219"/>
    <w:rsid w:val="007A6E49"/>
    <w:rsid w:val="007B6361"/>
    <w:rsid w:val="007F3F5D"/>
    <w:rsid w:val="008A150F"/>
    <w:rsid w:val="008E09B4"/>
    <w:rsid w:val="008E65C9"/>
    <w:rsid w:val="008F60AB"/>
    <w:rsid w:val="0096366A"/>
    <w:rsid w:val="009822FE"/>
    <w:rsid w:val="00A0480E"/>
    <w:rsid w:val="00A31AA0"/>
    <w:rsid w:val="00A6201B"/>
    <w:rsid w:val="00B26C96"/>
    <w:rsid w:val="00B80350"/>
    <w:rsid w:val="00C6593C"/>
    <w:rsid w:val="00C8790F"/>
    <w:rsid w:val="00C9565F"/>
    <w:rsid w:val="00D16289"/>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5</TotalTime>
  <Pages>4</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5</cp:revision>
  <dcterms:created xsi:type="dcterms:W3CDTF">2024-10-28T19:37:00Z</dcterms:created>
  <dcterms:modified xsi:type="dcterms:W3CDTF">2024-10-28T20:10:00Z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