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1F28599B"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FE1C5C">
              <w:rPr>
                <w:rFonts w:ascii="Arial" w:hAnsi="Arial" w:cs="Arial"/>
                <w:b/>
                <w:sz w:val="24"/>
                <w:szCs w:val="40"/>
              </w:rPr>
              <w:t>Standard</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2BDC1F08" w:rsidR="00CC3316" w:rsidRPr="00A75C2A" w:rsidRDefault="0088450E" w:rsidP="00752E82">
            <w:pPr>
              <w:spacing w:after="0" w:line="240" w:lineRule="auto"/>
              <w:jc w:val="center"/>
              <w:rPr>
                <w:rFonts w:ascii="Arial" w:hAnsi="Arial" w:cs="Arial"/>
                <w:b/>
                <w:sz w:val="40"/>
                <w:szCs w:val="40"/>
              </w:rPr>
            </w:pPr>
            <w:r>
              <w:rPr>
                <w:rFonts w:ascii="Arial" w:hAnsi="Arial" w:cs="Arial"/>
                <w:b/>
                <w:sz w:val="40"/>
                <w:szCs w:val="40"/>
              </w:rPr>
              <w:t>Secure Coding</w:t>
            </w:r>
          </w:p>
        </w:tc>
        <w:tc>
          <w:tcPr>
            <w:tcW w:w="4837" w:type="dxa"/>
            <w:vAlign w:val="center"/>
          </w:tcPr>
          <w:p w14:paraId="3D389F70" w14:textId="747C5A30"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456C8E">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30C4FF81" w14:textId="77777777" w:rsidR="0088450E" w:rsidRPr="0088450E" w:rsidRDefault="0088450E" w:rsidP="0088450E">
      <w:pPr>
        <w:pStyle w:val="ParagraphSections"/>
      </w:pPr>
      <w:r w:rsidRPr="0088450E">
        <w:t xml:space="preserve">Government organizations are under constant cyber-attacks that attempt to exploit vulnerabilities within computer systems and thereby threaten the confidentiality, integrity, and availability of information. </w:t>
      </w:r>
      <w:proofErr w:type="gramStart"/>
      <w:r w:rsidRPr="0088450E">
        <w:t>A large number of</w:t>
      </w:r>
      <w:proofErr w:type="gramEnd"/>
      <w:r w:rsidRPr="0088450E">
        <w:t xml:space="preserve"> vulnerabilities that are successfully exploited are due to software coding weaknesses and coding implementation flaws.</w:t>
      </w:r>
    </w:p>
    <w:p w14:paraId="357A8464" w14:textId="77777777" w:rsidR="0088450E" w:rsidRDefault="0088450E" w:rsidP="0088450E">
      <w:pPr>
        <w:pStyle w:val="ParagraphSections"/>
        <w:rPr>
          <w:b/>
        </w:rPr>
      </w:pPr>
      <w:r w:rsidRPr="0088450E">
        <w:t xml:space="preserve">The objective of this coding standard is to ensure that code written is resilient to high-risk threats and to avoid the occurrence of the most common coding errors which create serious vulnerabilities in software.  While it is impossible to write code that is completely impervious to all possible attacks, implementing these coding standards throughout information systems will significantly reduce the risk of disclosure, alteration or destruction of information due to software vulnerabilities. </w:t>
      </w:r>
    </w:p>
    <w:p w14:paraId="07A3C879" w14:textId="3E82A82C" w:rsidR="00FD26A2" w:rsidRPr="001F6975" w:rsidRDefault="00FD26A2" w:rsidP="0088450E">
      <w:pPr>
        <w:pStyle w:val="Heading1"/>
        <w:rPr>
          <w:color w:val="auto"/>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lastRenderedPageBreak/>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0680E8F6" w14:textId="13432B14" w:rsidR="00752E82" w:rsidRDefault="00752E82" w:rsidP="00A92A22">
      <w:pPr>
        <w:pStyle w:val="Heading1"/>
        <w:rPr>
          <w:color w:val="auto"/>
        </w:rPr>
      </w:pPr>
      <w:bookmarkStart w:id="3" w:name="_Hlk180849249"/>
      <w:r>
        <w:rPr>
          <w:color w:val="auto"/>
        </w:rPr>
        <w:t>4</w:t>
      </w:r>
      <w:r w:rsidRPr="001F6975">
        <w:rPr>
          <w:color w:val="auto"/>
        </w:rPr>
        <w:t xml:space="preserve">.0 </w:t>
      </w:r>
      <w:r>
        <w:rPr>
          <w:color w:val="auto"/>
        </w:rPr>
        <w:t>Information Statement</w:t>
      </w:r>
      <w:bookmarkEnd w:id="3"/>
    </w:p>
    <w:p w14:paraId="4CE57FA8" w14:textId="77777777" w:rsidR="0088450E" w:rsidRDefault="0088450E" w:rsidP="0088450E">
      <w:pPr>
        <w:pStyle w:val="ParagraphSections"/>
      </w:pPr>
      <w:r>
        <w:t>As per the Information Security Policy, all software written for or deployed on systems must incorporate secure coding practices, to avoid the occurrence of common coding vulnerabilities and to be resilient to high-risk threats, before being deployed in production.</w:t>
      </w:r>
    </w:p>
    <w:p w14:paraId="4EB882EF" w14:textId="1B5F3ACE" w:rsidR="0088450E" w:rsidRDefault="0088450E" w:rsidP="0088450E">
      <w:pPr>
        <w:pStyle w:val="ParagraphSections"/>
      </w:pPr>
      <w:r>
        <w:t>The items enumerated in this standard are not an exhaustive list of high-risk attacks and common coding errors but rather a list of the most damaging and pervasive. Therefore, code written must contain mitigating controls not only for the items specifically articulated in the standard below, but also for any medium and high-risk threats that are identified during a system’s life cycle.</w:t>
      </w:r>
    </w:p>
    <w:p w14:paraId="10EE98D7" w14:textId="0EFAC401" w:rsidR="003E48FD" w:rsidRDefault="0088450E" w:rsidP="003E48FD">
      <w:pPr>
        <w:pStyle w:val="InfoSections"/>
      </w:pPr>
      <w:r>
        <w:t>High Risk Vulnerabilities</w:t>
      </w:r>
    </w:p>
    <w:p w14:paraId="6A9E1606" w14:textId="77777777" w:rsidR="0088450E" w:rsidRPr="00A255D0" w:rsidRDefault="0088450E" w:rsidP="0088450E">
      <w:pPr>
        <w:pStyle w:val="Default"/>
        <w:spacing w:after="120"/>
        <w:ind w:right="450"/>
        <w:jc w:val="both"/>
      </w:pPr>
      <w:r w:rsidRPr="00A255D0">
        <w:t>High risk threats include, but are not limited to:</w:t>
      </w:r>
    </w:p>
    <w:p w14:paraId="38CC2847" w14:textId="77777777" w:rsidR="0088450E" w:rsidRDefault="0088450E" w:rsidP="0088450E">
      <w:pPr>
        <w:pStyle w:val="Bullets"/>
        <w:numPr>
          <w:ilvl w:val="0"/>
          <w:numId w:val="108"/>
        </w:numPr>
      </w:pPr>
      <w:r>
        <w:t xml:space="preserve">Code Injection </w:t>
      </w:r>
    </w:p>
    <w:p w14:paraId="0B31F407" w14:textId="77777777" w:rsidR="0088450E" w:rsidRDefault="0088450E" w:rsidP="0088450E">
      <w:pPr>
        <w:pStyle w:val="Bullets"/>
        <w:numPr>
          <w:ilvl w:val="0"/>
          <w:numId w:val="108"/>
        </w:numPr>
      </w:pPr>
      <w:r>
        <w:t>Cross-site scripting (XSS)</w:t>
      </w:r>
    </w:p>
    <w:p w14:paraId="166B67EB" w14:textId="77777777" w:rsidR="0088450E" w:rsidRDefault="0088450E" w:rsidP="0088450E">
      <w:pPr>
        <w:pStyle w:val="Bullets"/>
        <w:numPr>
          <w:ilvl w:val="0"/>
          <w:numId w:val="108"/>
        </w:numPr>
      </w:pPr>
      <w:r>
        <w:t>Cross-site request forgery (CSRF)</w:t>
      </w:r>
    </w:p>
    <w:p w14:paraId="317E5EC4" w14:textId="77777777" w:rsidR="0088450E" w:rsidRDefault="0088450E" w:rsidP="0088450E">
      <w:pPr>
        <w:pStyle w:val="Bullets"/>
        <w:numPr>
          <w:ilvl w:val="0"/>
          <w:numId w:val="108"/>
        </w:numPr>
      </w:pPr>
      <w:r>
        <w:t>Information leakage and improper error handling</w:t>
      </w:r>
    </w:p>
    <w:p w14:paraId="5806481D" w14:textId="77777777" w:rsidR="0088450E" w:rsidRDefault="0088450E" w:rsidP="0088450E">
      <w:pPr>
        <w:pStyle w:val="Bullets"/>
        <w:numPr>
          <w:ilvl w:val="0"/>
          <w:numId w:val="108"/>
        </w:numPr>
      </w:pPr>
      <w:r>
        <w:t>Missing Authentication for Critical Function</w:t>
      </w:r>
    </w:p>
    <w:p w14:paraId="0409623F" w14:textId="77777777" w:rsidR="0088450E" w:rsidRDefault="0088450E" w:rsidP="0088450E">
      <w:pPr>
        <w:pStyle w:val="Bullets"/>
        <w:numPr>
          <w:ilvl w:val="0"/>
          <w:numId w:val="108"/>
        </w:numPr>
      </w:pPr>
      <w:r>
        <w:t>Missing Encryption of Sensitive Data</w:t>
      </w:r>
    </w:p>
    <w:p w14:paraId="33D8B91B" w14:textId="770AB8F7" w:rsidR="0088450E" w:rsidRDefault="0088450E" w:rsidP="0088450E">
      <w:pPr>
        <w:pStyle w:val="Bullets"/>
        <w:numPr>
          <w:ilvl w:val="0"/>
          <w:numId w:val="108"/>
        </w:numPr>
        <w:spacing w:after="200"/>
      </w:pPr>
      <w:r>
        <w:t>URL Redirection to Untrusted Site ('Open Redirect')</w:t>
      </w:r>
    </w:p>
    <w:p w14:paraId="04F3AE8F" w14:textId="450D2230" w:rsidR="0088450E" w:rsidRDefault="0088450E" w:rsidP="0088450E">
      <w:pPr>
        <w:pStyle w:val="InfoSections"/>
      </w:pPr>
      <w:r>
        <w:t>Vulnerability Lists</w:t>
      </w:r>
    </w:p>
    <w:p w14:paraId="7C0ECD99" w14:textId="1C62616C" w:rsidR="0088450E" w:rsidRDefault="0088450E" w:rsidP="0088450E">
      <w:pPr>
        <w:pStyle w:val="Bullets"/>
        <w:numPr>
          <w:ilvl w:val="0"/>
          <w:numId w:val="109"/>
        </w:numPr>
      </w:pPr>
      <w:r w:rsidRPr="009B3197">
        <w:t xml:space="preserve">At a minimum, code must eliminate or mitigate the threats identified in the current version of the </w:t>
      </w:r>
      <w:hyperlink r:id="rId11" w:tgtFrame="_blank" w:history="1">
        <w:r w:rsidRPr="009B3197">
          <w:rPr>
            <w:rStyle w:val="Hyperlink"/>
          </w:rPr>
          <w:t>Open Web Application Security Project (OWASP) Top 10 Most Critical Application Security Risks (‘OWASP Top 10’)</w:t>
        </w:r>
      </w:hyperlink>
      <w:r w:rsidRPr="009B3197">
        <w:t xml:space="preserve"> and the </w:t>
      </w:r>
      <w:hyperlink r:id="rId12" w:tgtFrame="_blank" w:history="1">
        <w:r w:rsidRPr="009B3197">
          <w:rPr>
            <w:rStyle w:val="Hyperlink"/>
          </w:rPr>
          <w:t>Common Weakness Enumeration (CWE)/SANS Top 25 Most Dangerous Software Errors (‘CWE/SANS Top 25’)</w:t>
        </w:r>
      </w:hyperlink>
      <w:r w:rsidRPr="009B3197">
        <w:t xml:space="preserve"> publications (see </w:t>
      </w:r>
      <w:hyperlink w:anchor="AppendixA" w:history="1">
        <w:r w:rsidRPr="009B3197">
          <w:rPr>
            <w:rStyle w:val="Hyperlink"/>
          </w:rPr>
          <w:t>Appendix A</w:t>
        </w:r>
      </w:hyperlink>
      <w:r w:rsidRPr="009B3197">
        <w:t>)</w:t>
      </w:r>
    </w:p>
    <w:p w14:paraId="0B713BE8" w14:textId="77777777" w:rsidR="0088450E" w:rsidRPr="009B3197" w:rsidRDefault="0088450E" w:rsidP="0088450E">
      <w:pPr>
        <w:pStyle w:val="Default"/>
        <w:numPr>
          <w:ilvl w:val="0"/>
          <w:numId w:val="109"/>
        </w:numPr>
        <w:spacing w:after="200"/>
        <w:ind w:right="446"/>
        <w:jc w:val="both"/>
      </w:pPr>
      <w:r w:rsidRPr="009B3197">
        <w:lastRenderedPageBreak/>
        <w:t>Both OWASP and CWE/SANS periodically reissue their respective lists based on changes in vulnerability and exploitation patterns. Developers are required to independently remain aware of updates to these lists and incorporate any new recommendations.</w:t>
      </w:r>
    </w:p>
    <w:p w14:paraId="2A22655C" w14:textId="65C13B52" w:rsidR="0088450E" w:rsidRDefault="0088450E" w:rsidP="0088450E">
      <w:pPr>
        <w:pStyle w:val="InfoSections"/>
      </w:pPr>
      <w:r>
        <w:t>Secure Libraries and APIs</w:t>
      </w:r>
    </w:p>
    <w:p w14:paraId="3700B018" w14:textId="1C1BB6B7" w:rsidR="0088450E" w:rsidRPr="009B3197" w:rsidRDefault="0088450E" w:rsidP="0088450E">
      <w:pPr>
        <w:pStyle w:val="ParagraphSections"/>
      </w:pPr>
      <w:r w:rsidRPr="009B3197">
        <w:t xml:space="preserve">Use of common security control libraries and common </w:t>
      </w:r>
      <w:proofErr w:type="gramStart"/>
      <w:r w:rsidRPr="009B3197">
        <w:t>API’s</w:t>
      </w:r>
      <w:proofErr w:type="gramEnd"/>
      <w:r w:rsidRPr="009B3197">
        <w:t xml:space="preserve">, that have undergone security testing, is required to ensure a consistent approach that minimizes defects and prevents exploitation. When available, publicly available or vendor-supplied libraries or APIs should be used unless there’s a business case developed and exception granted by the </w:t>
      </w:r>
      <w:sdt>
        <w:sdtPr>
          <w:alias w:val="Policy Authority"/>
          <w:tag w:val="Policy Authority"/>
          <w:id w:val="-562714473"/>
          <w:placeholder>
            <w:docPart w:val="95F11D7274B444EB9EC0443979DBFD6B"/>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9B3197">
        <w:t xml:space="preserve"> </w:t>
      </w:r>
      <w:proofErr w:type="spellStart"/>
      <w:r w:rsidRPr="009B3197">
        <w:t>evelop</w:t>
      </w:r>
      <w:proofErr w:type="spellEnd"/>
      <w:r w:rsidRPr="009B3197">
        <w:t xml:space="preserve"> a custom library.</w:t>
      </w:r>
    </w:p>
    <w:p w14:paraId="731FFC01" w14:textId="46CADA3A" w:rsidR="0088450E" w:rsidRDefault="0088450E" w:rsidP="0088450E">
      <w:pPr>
        <w:pStyle w:val="InfoSections"/>
      </w:pPr>
      <w:r>
        <w:t>Code Review</w:t>
      </w:r>
    </w:p>
    <w:p w14:paraId="310C7318" w14:textId="77777777" w:rsidR="0088450E" w:rsidRDefault="0088450E" w:rsidP="0088450E">
      <w:pPr>
        <w:pStyle w:val="Bullets"/>
        <w:numPr>
          <w:ilvl w:val="0"/>
          <w:numId w:val="110"/>
        </w:numPr>
      </w:pPr>
      <w:r>
        <w:t>To prevent defects or detect and remove them early, thereby realizing significant cost and schedule benefits to the entity, code must be checked for errors throughout development and during maintenance.</w:t>
      </w:r>
    </w:p>
    <w:p w14:paraId="6F62190D" w14:textId="45A8403A" w:rsidR="0088450E" w:rsidRPr="0088450E" w:rsidRDefault="0088450E" w:rsidP="0088450E">
      <w:pPr>
        <w:pStyle w:val="Bullets"/>
        <w:numPr>
          <w:ilvl w:val="0"/>
          <w:numId w:val="110"/>
        </w:numPr>
        <w:spacing w:after="200"/>
      </w:pPr>
      <w:r>
        <w:t>Entities must verify that the software assurance model used by the vendor is in line with this standard through vendor assurances, security testing and/or contract requirements.</w:t>
      </w:r>
    </w:p>
    <w:p w14:paraId="3C81F238" w14:textId="0457AD5B"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4"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77777777"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77777777"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5"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6"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5"/>
    <w:bookmarkEnd w:id="6"/>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4"/>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Start w:id="7" w:name="_Hlk181002551"/>
    <w:p w14:paraId="26545321" w14:textId="77777777" w:rsidR="00AC0501" w:rsidRPr="009B3197" w:rsidRDefault="00AC0501" w:rsidP="00AC0501">
      <w:pPr>
        <w:spacing w:after="120" w:line="240" w:lineRule="auto"/>
        <w:ind w:right="446"/>
        <w:jc w:val="both"/>
        <w:rPr>
          <w:rFonts w:ascii="Arial" w:hAnsi="Arial" w:cs="Arial"/>
          <w:sz w:val="24"/>
          <w:szCs w:val="24"/>
        </w:rPr>
      </w:pPr>
      <w:r>
        <w:fldChar w:fldCharType="begin"/>
      </w:r>
      <w:r>
        <w:instrText>HYPERLINK "https://www.owasp.org/index.php/Category:OWASP_Top_Ten_Project" \t "_blank"</w:instrText>
      </w:r>
      <w:r>
        <w:fldChar w:fldCharType="separate"/>
      </w:r>
      <w:r w:rsidRPr="009B3197">
        <w:rPr>
          <w:rStyle w:val="Hyperlink"/>
          <w:rFonts w:ascii="Arial" w:hAnsi="Arial" w:cs="Arial"/>
          <w:sz w:val="24"/>
          <w:szCs w:val="24"/>
        </w:rPr>
        <w:t xml:space="preserve">Open Web Application Security Project (OWASP) Top 10 Most Critical Application Security </w:t>
      </w:r>
      <w:proofErr w:type="gramStart"/>
      <w:r w:rsidRPr="009B3197">
        <w:rPr>
          <w:rStyle w:val="Hyperlink"/>
          <w:rFonts w:ascii="Arial" w:hAnsi="Arial" w:cs="Arial"/>
          <w:sz w:val="24"/>
          <w:szCs w:val="24"/>
        </w:rPr>
        <w:t>Risks (‘</w:t>
      </w:r>
      <w:proofErr w:type="gramEnd"/>
      <w:r w:rsidRPr="009B3197">
        <w:rPr>
          <w:rStyle w:val="Hyperlink"/>
          <w:rFonts w:ascii="Arial" w:hAnsi="Arial" w:cs="Arial"/>
          <w:sz w:val="24"/>
          <w:szCs w:val="24"/>
        </w:rPr>
        <w:t>OWASP Top 10’)</w:t>
      </w:r>
      <w:r>
        <w:rPr>
          <w:rStyle w:val="Hyperlink"/>
          <w:rFonts w:ascii="Arial" w:hAnsi="Arial" w:cs="Arial"/>
          <w:sz w:val="24"/>
          <w:szCs w:val="24"/>
        </w:rPr>
        <w:fldChar w:fldCharType="end"/>
      </w:r>
    </w:p>
    <w:p w14:paraId="0C05E292" w14:textId="77777777" w:rsidR="00AC0501" w:rsidRPr="009B3197" w:rsidRDefault="00AC0501" w:rsidP="00AC0501">
      <w:pPr>
        <w:spacing w:after="120" w:line="240" w:lineRule="auto"/>
        <w:ind w:right="446"/>
        <w:jc w:val="both"/>
        <w:rPr>
          <w:rFonts w:ascii="Arial" w:hAnsi="Arial" w:cs="Arial"/>
          <w:sz w:val="24"/>
          <w:szCs w:val="24"/>
        </w:rPr>
      </w:pPr>
      <w:hyperlink r:id="rId13" w:tgtFrame="_blank" w:history="1">
        <w:r w:rsidRPr="009B3197">
          <w:rPr>
            <w:rStyle w:val="Hyperlink"/>
            <w:rFonts w:ascii="Arial" w:hAnsi="Arial" w:cs="Arial"/>
            <w:sz w:val="24"/>
            <w:szCs w:val="24"/>
          </w:rPr>
          <w:t>Open Web Application Security Project (OWASP) Developer Cheat Sheets</w:t>
        </w:r>
      </w:hyperlink>
    </w:p>
    <w:p w14:paraId="58D1BCC0" w14:textId="77777777" w:rsidR="00AC0501" w:rsidRPr="009B3197" w:rsidRDefault="00AC0501" w:rsidP="00AC0501">
      <w:pPr>
        <w:spacing w:after="120" w:line="240" w:lineRule="auto"/>
        <w:ind w:right="446"/>
        <w:jc w:val="both"/>
        <w:rPr>
          <w:rFonts w:ascii="Arial" w:hAnsi="Arial" w:cs="Arial"/>
          <w:sz w:val="24"/>
          <w:szCs w:val="24"/>
        </w:rPr>
      </w:pPr>
      <w:hyperlink r:id="rId14" w:anchor="tab=Home" w:history="1">
        <w:r w:rsidRPr="009B3197">
          <w:rPr>
            <w:rStyle w:val="Hyperlink"/>
            <w:rFonts w:ascii="Arial" w:hAnsi="Arial" w:cs="Arial"/>
            <w:sz w:val="24"/>
            <w:szCs w:val="24"/>
          </w:rPr>
          <w:t>Open Web Application Security Project (OWASP) Enterprise Security API</w:t>
        </w:r>
      </w:hyperlink>
    </w:p>
    <w:p w14:paraId="0142F70F" w14:textId="77777777" w:rsidR="00AC0501" w:rsidRPr="009B3197" w:rsidRDefault="00AC0501" w:rsidP="00AC0501">
      <w:pPr>
        <w:spacing w:after="120" w:line="240" w:lineRule="auto"/>
        <w:ind w:right="446"/>
        <w:jc w:val="both"/>
        <w:rPr>
          <w:rFonts w:ascii="Arial" w:hAnsi="Arial" w:cs="Arial"/>
          <w:sz w:val="24"/>
          <w:szCs w:val="24"/>
        </w:rPr>
      </w:pPr>
      <w:hyperlink r:id="rId15" w:tgtFrame="_blank" w:history="1">
        <w:r w:rsidRPr="009B3197">
          <w:rPr>
            <w:rStyle w:val="Hyperlink"/>
            <w:rFonts w:ascii="Arial" w:hAnsi="Arial" w:cs="Arial"/>
            <w:sz w:val="24"/>
            <w:szCs w:val="24"/>
          </w:rPr>
          <w:t>Common Weakness Enumeration (CWE)/SANS Top 25 Most Dangerous Software Errors ‘CWE/SANS Top 25’)</w:t>
        </w:r>
      </w:hyperlink>
    </w:p>
    <w:p w14:paraId="010C9DBF" w14:textId="77777777" w:rsidR="00AC0501" w:rsidRPr="009B3197" w:rsidRDefault="00AC0501" w:rsidP="00AC0501">
      <w:pPr>
        <w:spacing w:after="120" w:line="240" w:lineRule="auto"/>
        <w:ind w:right="446"/>
        <w:jc w:val="both"/>
        <w:rPr>
          <w:rFonts w:ascii="Arial" w:hAnsi="Arial" w:cs="Arial"/>
          <w:sz w:val="24"/>
          <w:szCs w:val="24"/>
          <w:u w:val="single"/>
        </w:rPr>
      </w:pPr>
      <w:hyperlink r:id="rId16" w:tgtFrame="_blank" w:history="1">
        <w:r w:rsidRPr="009B3197">
          <w:rPr>
            <w:rStyle w:val="Hyperlink"/>
            <w:rFonts w:ascii="Arial" w:hAnsi="Arial" w:cs="Arial"/>
            <w:sz w:val="24"/>
            <w:szCs w:val="24"/>
          </w:rPr>
          <w:t>Common Weakness Enumeration (CWE) List</w:t>
        </w:r>
      </w:hyperlink>
    </w:p>
    <w:p w14:paraId="5C0C4AB4" w14:textId="77777777" w:rsidR="00AC0501" w:rsidRPr="00DF1C4A" w:rsidRDefault="00AC0501" w:rsidP="00AC0501">
      <w:pPr>
        <w:spacing w:after="12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"http://www.cert.org/secure-coding/research/secure-coding-standards.cfm?" \t "_blank" </w:instrText>
      </w:r>
      <w:r>
        <w:rPr>
          <w:rFonts w:ascii="Arial" w:hAnsi="Arial" w:cs="Arial"/>
          <w:sz w:val="24"/>
          <w:szCs w:val="24"/>
        </w:rPr>
      </w:r>
      <w:r>
        <w:rPr>
          <w:rFonts w:ascii="Arial" w:hAnsi="Arial" w:cs="Arial"/>
          <w:sz w:val="24"/>
          <w:szCs w:val="24"/>
        </w:rPr>
        <w:fldChar w:fldCharType="separate"/>
      </w:r>
      <w:r w:rsidRPr="00DF1C4A">
        <w:rPr>
          <w:rStyle w:val="Hyperlink"/>
          <w:rFonts w:ascii="Arial" w:hAnsi="Arial" w:cs="Arial"/>
          <w:sz w:val="24"/>
          <w:szCs w:val="24"/>
        </w:rPr>
        <w:t>Carnegie Mellon Software Engineering Institute CERT Secure Coding Standards</w:t>
      </w:r>
    </w:p>
    <w:p w14:paraId="4AF65A6C" w14:textId="5E9AC812" w:rsidR="0088450E" w:rsidRDefault="00AC0501" w:rsidP="00AC0501">
      <w:pPr>
        <w:rPr>
          <w:rFonts w:ascii="Arial" w:hAnsi="Arial" w:cs="Arial"/>
          <w:sz w:val="24"/>
          <w:szCs w:val="24"/>
        </w:rPr>
      </w:pPr>
      <w:r>
        <w:rPr>
          <w:rFonts w:ascii="Arial" w:hAnsi="Arial" w:cs="Arial"/>
          <w:sz w:val="24"/>
          <w:szCs w:val="24"/>
        </w:rPr>
        <w:fldChar w:fldCharType="end"/>
      </w:r>
      <w:bookmarkEnd w:id="7"/>
    </w:p>
    <w:p w14:paraId="1FAA3674" w14:textId="77777777" w:rsidR="00AC0501" w:rsidRPr="000D0717" w:rsidRDefault="00AC0501" w:rsidP="00AC0501">
      <w:pPr>
        <w:spacing w:line="240" w:lineRule="auto"/>
        <w:ind w:right="446"/>
        <w:jc w:val="both"/>
        <w:rPr>
          <w:rFonts w:ascii="Arial" w:hAnsi="Arial" w:cs="Arial"/>
          <w:sz w:val="24"/>
          <w:szCs w:val="24"/>
        </w:rPr>
      </w:pPr>
      <w:bookmarkStart w:id="8" w:name="AppendixA"/>
      <w:r w:rsidRPr="000D0717">
        <w:rPr>
          <w:rFonts w:ascii="Arial" w:hAnsi="Arial" w:cs="Arial"/>
          <w:b/>
          <w:sz w:val="24"/>
          <w:szCs w:val="24"/>
        </w:rPr>
        <w:lastRenderedPageBreak/>
        <w:t>Appendix A</w:t>
      </w:r>
      <w:bookmarkEnd w:id="8"/>
      <w:r w:rsidRPr="000D0717">
        <w:rPr>
          <w:rFonts w:ascii="Arial" w:hAnsi="Arial" w:cs="Arial"/>
          <w:b/>
          <w:sz w:val="24"/>
          <w:szCs w:val="24"/>
        </w:rPr>
        <w:t>:  Coding Resources</w:t>
      </w:r>
    </w:p>
    <w:p w14:paraId="5FF7B6E9" w14:textId="77777777" w:rsidR="00AC0501" w:rsidRPr="000D0717" w:rsidRDefault="00AC0501" w:rsidP="00AC0501">
      <w:pPr>
        <w:spacing w:line="240" w:lineRule="auto"/>
        <w:ind w:right="446"/>
        <w:jc w:val="both"/>
        <w:rPr>
          <w:rFonts w:ascii="Arial" w:hAnsi="Arial" w:cs="Arial"/>
          <w:b/>
          <w:sz w:val="24"/>
          <w:szCs w:val="24"/>
          <w:u w:val="single"/>
        </w:rPr>
      </w:pPr>
      <w:r w:rsidRPr="000D0717">
        <w:rPr>
          <w:rFonts w:ascii="Arial" w:hAnsi="Arial" w:cs="Arial"/>
          <w:b/>
          <w:sz w:val="24"/>
          <w:szCs w:val="24"/>
          <w:u w:val="single"/>
        </w:rPr>
        <w:t>Open Web Application Security Project (OWASP)</w:t>
      </w:r>
    </w:p>
    <w:p w14:paraId="3D310061" w14:textId="77777777" w:rsidR="00AC0501" w:rsidRPr="000D0717" w:rsidRDefault="00AC0501" w:rsidP="00AC0501">
      <w:pPr>
        <w:spacing w:line="240" w:lineRule="auto"/>
        <w:ind w:right="446"/>
        <w:jc w:val="both"/>
        <w:rPr>
          <w:rFonts w:ascii="Arial" w:hAnsi="Arial" w:cs="Arial"/>
          <w:sz w:val="24"/>
          <w:szCs w:val="24"/>
        </w:rPr>
      </w:pPr>
      <w:r w:rsidRPr="000D0717">
        <w:rPr>
          <w:rFonts w:ascii="Arial" w:hAnsi="Arial" w:cs="Arial"/>
          <w:sz w:val="24"/>
          <w:szCs w:val="24"/>
        </w:rPr>
        <w:t>The OWASP Top 10 is authored by OWASP, an open-source application security community project which aims to raise security awareness of web application security risks. Although OWASP is focused on web application security, the standards and controls presented by this organization are generally also applicable to non-</w:t>
      </w:r>
      <w:proofErr w:type="gramStart"/>
      <w:r w:rsidRPr="000D0717">
        <w:rPr>
          <w:rFonts w:ascii="Arial" w:hAnsi="Arial" w:cs="Arial"/>
          <w:sz w:val="24"/>
          <w:szCs w:val="24"/>
        </w:rPr>
        <w:t>web based</w:t>
      </w:r>
      <w:proofErr w:type="gramEnd"/>
      <w:r w:rsidRPr="000D0717">
        <w:rPr>
          <w:rFonts w:ascii="Arial" w:hAnsi="Arial" w:cs="Arial"/>
          <w:sz w:val="24"/>
          <w:szCs w:val="24"/>
        </w:rPr>
        <w:t xml:space="preserve"> information systems.</w:t>
      </w:r>
    </w:p>
    <w:p w14:paraId="1BE86D1F" w14:textId="77777777" w:rsidR="00AC0501" w:rsidRPr="000D0717" w:rsidRDefault="00AC0501" w:rsidP="00AC0501">
      <w:pPr>
        <w:spacing w:line="240" w:lineRule="auto"/>
        <w:ind w:right="446"/>
        <w:jc w:val="both"/>
        <w:rPr>
          <w:rFonts w:ascii="Arial" w:hAnsi="Arial" w:cs="Arial"/>
          <w:sz w:val="24"/>
          <w:szCs w:val="24"/>
        </w:rPr>
      </w:pPr>
      <w:r w:rsidRPr="000D0717">
        <w:rPr>
          <w:rFonts w:ascii="Arial" w:hAnsi="Arial" w:cs="Arial"/>
          <w:sz w:val="24"/>
          <w:szCs w:val="24"/>
        </w:rPr>
        <w:t xml:space="preserve">In addition to the “Top 10” list, OWASP also produces the </w:t>
      </w:r>
      <w:hyperlink r:id="rId17" w:anchor="tab=Home" w:history="1">
        <w:r w:rsidRPr="000D0717">
          <w:rPr>
            <w:rStyle w:val="Hyperlink"/>
            <w:rFonts w:ascii="Arial" w:hAnsi="Arial" w:cs="Arial"/>
            <w:sz w:val="24"/>
            <w:szCs w:val="24"/>
          </w:rPr>
          <w:t>Enterprise Security API (ESAPI) library</w:t>
        </w:r>
      </w:hyperlink>
      <w:r w:rsidRPr="000D0717">
        <w:rPr>
          <w:rFonts w:ascii="Arial" w:hAnsi="Arial" w:cs="Arial"/>
          <w:sz w:val="24"/>
          <w:szCs w:val="24"/>
        </w:rPr>
        <w:t xml:space="preserve"> and </w:t>
      </w:r>
      <w:hyperlink r:id="rId18" w:history="1">
        <w:r w:rsidRPr="000D0717">
          <w:rPr>
            <w:rStyle w:val="Hyperlink"/>
            <w:rFonts w:ascii="Arial" w:hAnsi="Arial" w:cs="Arial"/>
            <w:sz w:val="24"/>
            <w:szCs w:val="24"/>
          </w:rPr>
          <w:t>developer cheat sheets</w:t>
        </w:r>
      </w:hyperlink>
      <w:r w:rsidRPr="000D0717">
        <w:rPr>
          <w:rFonts w:ascii="Arial" w:hAnsi="Arial" w:cs="Arial"/>
          <w:sz w:val="24"/>
          <w:szCs w:val="24"/>
        </w:rPr>
        <w:t>. The ESAPI library is an open source, web application security control library designed to mitigate risks to web applications. The ESAPI library provides a framework to implement code to address the risks listed within the OWASP Top Ten project. The cheat sheets provide a concise collection of high value information on specific web application security topics.</w:t>
      </w:r>
    </w:p>
    <w:p w14:paraId="3EAEF69C" w14:textId="77777777" w:rsidR="00AC0501" w:rsidRPr="000D0717" w:rsidRDefault="00AC0501" w:rsidP="00AC0501">
      <w:pPr>
        <w:spacing w:line="240" w:lineRule="auto"/>
        <w:ind w:right="446"/>
        <w:jc w:val="both"/>
        <w:rPr>
          <w:rFonts w:ascii="Arial" w:hAnsi="Arial" w:cs="Arial"/>
          <w:b/>
          <w:sz w:val="24"/>
          <w:szCs w:val="24"/>
          <w:u w:val="single"/>
        </w:rPr>
      </w:pPr>
      <w:r w:rsidRPr="000D0717">
        <w:rPr>
          <w:rFonts w:ascii="Arial" w:hAnsi="Arial" w:cs="Arial"/>
          <w:sz w:val="24"/>
          <w:szCs w:val="24"/>
        </w:rPr>
        <w:t xml:space="preserve">Additional information regarding OWASP, the ESAPI library and the Top Ten project is available at </w:t>
      </w:r>
      <w:hyperlink r:id="rId19" w:history="1">
        <w:r w:rsidRPr="000D0717">
          <w:rPr>
            <w:rStyle w:val="Hyperlink"/>
            <w:rFonts w:ascii="Arial" w:hAnsi="Arial" w:cs="Arial"/>
            <w:sz w:val="24"/>
            <w:szCs w:val="24"/>
          </w:rPr>
          <w:t>https://www.owasp.org/</w:t>
        </w:r>
      </w:hyperlink>
      <w:r w:rsidRPr="000D0717">
        <w:rPr>
          <w:rFonts w:ascii="Arial" w:hAnsi="Arial" w:cs="Arial"/>
          <w:sz w:val="24"/>
          <w:szCs w:val="24"/>
        </w:rPr>
        <w:t>.</w:t>
      </w:r>
    </w:p>
    <w:p w14:paraId="593788ED" w14:textId="77777777" w:rsidR="00AC0501" w:rsidRPr="000D0717" w:rsidRDefault="00AC0501" w:rsidP="00AC0501">
      <w:pPr>
        <w:spacing w:line="240" w:lineRule="auto"/>
        <w:ind w:right="446"/>
        <w:jc w:val="both"/>
        <w:rPr>
          <w:rFonts w:ascii="Arial" w:hAnsi="Arial" w:cs="Arial"/>
          <w:b/>
          <w:sz w:val="24"/>
          <w:szCs w:val="24"/>
          <w:u w:val="single"/>
        </w:rPr>
      </w:pPr>
      <w:r w:rsidRPr="000D0717">
        <w:rPr>
          <w:rFonts w:ascii="Arial" w:hAnsi="Arial" w:cs="Arial"/>
          <w:b/>
          <w:sz w:val="24"/>
          <w:szCs w:val="24"/>
          <w:u w:val="single"/>
        </w:rPr>
        <w:t>Common Weakness Enumeration/SANS</w:t>
      </w:r>
    </w:p>
    <w:p w14:paraId="428CC629" w14:textId="77777777" w:rsidR="00AC0501" w:rsidRPr="000D0717" w:rsidRDefault="00AC0501" w:rsidP="00AC0501">
      <w:pPr>
        <w:spacing w:line="240" w:lineRule="auto"/>
        <w:ind w:right="446"/>
        <w:jc w:val="both"/>
        <w:rPr>
          <w:rFonts w:ascii="Arial" w:hAnsi="Arial" w:cs="Arial"/>
          <w:sz w:val="24"/>
          <w:szCs w:val="24"/>
        </w:rPr>
      </w:pPr>
      <w:r w:rsidRPr="000D0717">
        <w:rPr>
          <w:rFonts w:ascii="Arial" w:hAnsi="Arial" w:cs="Arial"/>
          <w:sz w:val="24"/>
          <w:szCs w:val="24"/>
        </w:rPr>
        <w:t>The CWE/SANS Top 25 Most Dangerous Software Errors publication is the result of collaboration between the SANS Institute, MITRE, and many top software security experts in the US and Europe. The publication is a list of the most widespread and critical errors that can lead to serious vulnerabilities in software. They are often easy to find, and easy to exploit. They are dangerous because they will frequently allow attackers to completely take over the software, steal data, or prevent the software from working at all.</w:t>
      </w:r>
    </w:p>
    <w:p w14:paraId="7D99BC4A" w14:textId="63054EF6" w:rsidR="00AC0501" w:rsidRPr="00AC0501" w:rsidRDefault="00AC0501" w:rsidP="00AC0501">
      <w:pPr>
        <w:spacing w:line="240" w:lineRule="auto"/>
        <w:ind w:right="446"/>
        <w:jc w:val="both"/>
        <w:rPr>
          <w:rFonts w:ascii="Arial" w:hAnsi="Arial" w:cs="Arial"/>
          <w:sz w:val="24"/>
          <w:szCs w:val="24"/>
        </w:rPr>
      </w:pPr>
      <w:r w:rsidRPr="000D0717">
        <w:rPr>
          <w:rFonts w:ascii="Arial" w:hAnsi="Arial" w:cs="Arial"/>
          <w:sz w:val="24"/>
          <w:szCs w:val="24"/>
        </w:rPr>
        <w:t xml:space="preserve">The MITRE website provides detailed guidance to software programmers for mitigating and avoiding each of the common weaknesses enumerated within the Top 25 list with the </w:t>
      </w:r>
      <w:hyperlink r:id="rId20" w:history="1">
        <w:r w:rsidRPr="000D0717">
          <w:rPr>
            <w:rStyle w:val="Hyperlink"/>
            <w:rFonts w:ascii="Arial" w:hAnsi="Arial" w:cs="Arial"/>
            <w:sz w:val="24"/>
            <w:szCs w:val="24"/>
          </w:rPr>
          <w:t>Common Weakness Enumeration (CWE) List</w:t>
        </w:r>
      </w:hyperlink>
      <w:r w:rsidRPr="000D0717">
        <w:rPr>
          <w:rFonts w:ascii="Arial" w:hAnsi="Arial" w:cs="Arial"/>
          <w:sz w:val="24"/>
          <w:szCs w:val="24"/>
        </w:rPr>
        <w:t>.</w:t>
      </w:r>
    </w:p>
    <w:bookmarkEnd w:id="2"/>
    <w:p w14:paraId="610590DE" w14:textId="77777777" w:rsidR="0088450E" w:rsidRPr="0088450E" w:rsidRDefault="0088450E" w:rsidP="0088450E"/>
    <w:sectPr w:rsidR="0088450E" w:rsidRPr="0088450E" w:rsidSect="00370EC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DFD16" w14:textId="77777777" w:rsidR="001A256A" w:rsidRDefault="001A256A" w:rsidP="00D212FD">
      <w:pPr>
        <w:spacing w:after="0" w:line="240" w:lineRule="auto"/>
      </w:pPr>
      <w:r>
        <w:separator/>
      </w:r>
    </w:p>
  </w:endnote>
  <w:endnote w:type="continuationSeparator" w:id="0">
    <w:p w14:paraId="6A18CAA9" w14:textId="77777777" w:rsidR="001A256A" w:rsidRDefault="001A256A" w:rsidP="00D212FD">
      <w:pPr>
        <w:spacing w:after="0" w:line="240" w:lineRule="auto"/>
      </w:pPr>
      <w:r>
        <w:continuationSeparator/>
      </w:r>
    </w:p>
  </w:endnote>
  <w:endnote w:type="continuationNotice" w:id="1">
    <w:p w14:paraId="74433691" w14:textId="77777777" w:rsidR="001A256A" w:rsidRDefault="001A25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F7A55" w14:textId="77777777" w:rsidR="00456C8E" w:rsidRDefault="00456C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76C62CE6" w:rsidR="00BC124B" w:rsidRPr="00370ECE" w:rsidRDefault="00456C8E">
    <w:pPr>
      <w:pStyle w:val="Footer"/>
      <w:rPr>
        <w:rFonts w:ascii="Arial" w:hAnsi="Arial" w:cs="Arial"/>
        <w:b/>
        <w:sz w:val="20"/>
        <w:szCs w:val="16"/>
      </w:rPr>
    </w:pPr>
    <w:r>
      <w:rPr>
        <w:rFonts w:ascii="Arial" w:hAnsi="Arial" w:cs="Arial"/>
        <w:b/>
        <w:sz w:val="20"/>
        <w:szCs w:val="16"/>
      </w:rPr>
      <w:t>Secure Coding</w:t>
    </w:r>
    <w:r w:rsidR="003E48FD">
      <w:rPr>
        <w:rFonts w:ascii="Arial" w:hAnsi="Arial" w:cs="Arial"/>
        <w:b/>
        <w:sz w:val="20"/>
        <w:szCs w:val="16"/>
      </w:rPr>
      <w:t xml:space="preserve"> Standard</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Pr>
        <w:rFonts w:ascii="Arial" w:hAnsi="Arial" w:cs="Arial"/>
        <w:b/>
        <w:noProof/>
        <w:sz w:val="20"/>
        <w:szCs w:val="16"/>
      </w:rPr>
      <w:t>5</w:t>
    </w:r>
    <w:r w:rsidR="00B56819" w:rsidRPr="00783DCD">
      <w:rPr>
        <w:rFonts w:ascii="Arial" w:hAnsi="Arial" w:cs="Arial"/>
        <w:b/>
        <w:sz w:val="20"/>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C3CB2" w14:textId="77777777" w:rsidR="001A256A" w:rsidRDefault="001A256A" w:rsidP="00D212FD">
      <w:pPr>
        <w:spacing w:after="0" w:line="240" w:lineRule="auto"/>
      </w:pPr>
      <w:r>
        <w:separator/>
      </w:r>
    </w:p>
  </w:footnote>
  <w:footnote w:type="continuationSeparator" w:id="0">
    <w:p w14:paraId="52849D99" w14:textId="77777777" w:rsidR="001A256A" w:rsidRDefault="001A256A" w:rsidP="00D212FD">
      <w:pPr>
        <w:spacing w:after="0" w:line="240" w:lineRule="auto"/>
      </w:pPr>
      <w:r>
        <w:continuationSeparator/>
      </w:r>
    </w:p>
  </w:footnote>
  <w:footnote w:type="continuationNotice" w:id="1">
    <w:p w14:paraId="1AC2DB83" w14:textId="77777777" w:rsidR="001A256A" w:rsidRDefault="001A25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7E94D" w14:textId="77777777" w:rsidR="00456C8E" w:rsidRDefault="00456C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06F1F" w14:textId="77777777" w:rsidR="00456C8E" w:rsidRDefault="00456C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18EB8" w14:textId="77777777" w:rsidR="00456C8E" w:rsidRDefault="00456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7pt;height:36.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8C6BA3"/>
    <w:multiLevelType w:val="multilevel"/>
    <w:tmpl w:val="D32A8642"/>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0"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1"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72"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6"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8"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0"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2"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97"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9"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2"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22"/>
  </w:num>
  <w:num w:numId="2" w16cid:durableId="1514145562">
    <w:abstractNumId w:val="23"/>
  </w:num>
  <w:num w:numId="3" w16cid:durableId="225997702">
    <w:abstractNumId w:val="24"/>
  </w:num>
  <w:num w:numId="4" w16cid:durableId="1748962890">
    <w:abstractNumId w:val="105"/>
  </w:num>
  <w:num w:numId="5" w16cid:durableId="79567034">
    <w:abstractNumId w:val="26"/>
  </w:num>
  <w:num w:numId="6" w16cid:durableId="102041457">
    <w:abstractNumId w:val="46"/>
  </w:num>
  <w:num w:numId="7" w16cid:durableId="1957787226">
    <w:abstractNumId w:val="71"/>
  </w:num>
  <w:num w:numId="8" w16cid:durableId="1492454130">
    <w:abstractNumId w:val="91"/>
  </w:num>
  <w:num w:numId="9" w16cid:durableId="231932244">
    <w:abstractNumId w:val="77"/>
  </w:num>
  <w:num w:numId="10" w16cid:durableId="1594314303">
    <w:abstractNumId w:val="94"/>
  </w:num>
  <w:num w:numId="11" w16cid:durableId="587732204">
    <w:abstractNumId w:val="30"/>
  </w:num>
  <w:num w:numId="12" w16cid:durableId="791099340">
    <w:abstractNumId w:val="70"/>
  </w:num>
  <w:num w:numId="13" w16cid:durableId="192615054">
    <w:abstractNumId w:val="85"/>
  </w:num>
  <w:num w:numId="14" w16cid:durableId="1463234607">
    <w:abstractNumId w:val="104"/>
  </w:num>
  <w:num w:numId="15" w16cid:durableId="2078818769">
    <w:abstractNumId w:val="78"/>
  </w:num>
  <w:num w:numId="16" w16cid:durableId="424889611">
    <w:abstractNumId w:val="101"/>
  </w:num>
  <w:num w:numId="17" w16cid:durableId="298457807">
    <w:abstractNumId w:val="43"/>
  </w:num>
  <w:num w:numId="18" w16cid:durableId="1117681564">
    <w:abstractNumId w:val="16"/>
  </w:num>
  <w:num w:numId="19" w16cid:durableId="1963684235">
    <w:abstractNumId w:val="50"/>
  </w:num>
  <w:num w:numId="20" w16cid:durableId="2145417109">
    <w:abstractNumId w:val="19"/>
  </w:num>
  <w:num w:numId="21" w16cid:durableId="1112942345">
    <w:abstractNumId w:val="98"/>
  </w:num>
  <w:num w:numId="22" w16cid:durableId="2078552006">
    <w:abstractNumId w:val="2"/>
  </w:num>
  <w:num w:numId="23" w16cid:durableId="1321499760">
    <w:abstractNumId w:val="67"/>
  </w:num>
  <w:num w:numId="24" w16cid:durableId="840972350">
    <w:abstractNumId w:val="39"/>
  </w:num>
  <w:num w:numId="25" w16cid:durableId="754714813">
    <w:abstractNumId w:val="20"/>
  </w:num>
  <w:num w:numId="26" w16cid:durableId="235092744">
    <w:abstractNumId w:val="78"/>
  </w:num>
  <w:num w:numId="27" w16cid:durableId="964044067">
    <w:abstractNumId w:val="14"/>
  </w:num>
  <w:num w:numId="28" w16cid:durableId="459542745">
    <w:abstractNumId w:val="79"/>
  </w:num>
  <w:num w:numId="29" w16cid:durableId="1971202156">
    <w:abstractNumId w:val="79"/>
  </w:num>
  <w:num w:numId="30" w16cid:durableId="748649458">
    <w:abstractNumId w:val="6"/>
  </w:num>
  <w:num w:numId="31" w16cid:durableId="507451150">
    <w:abstractNumId w:val="96"/>
  </w:num>
  <w:num w:numId="32" w16cid:durableId="1251425206">
    <w:abstractNumId w:val="11"/>
  </w:num>
  <w:num w:numId="33" w16cid:durableId="1719548277">
    <w:abstractNumId w:val="0"/>
  </w:num>
  <w:num w:numId="34" w16cid:durableId="1884634594">
    <w:abstractNumId w:val="5"/>
  </w:num>
  <w:num w:numId="35" w16cid:durableId="1878809610">
    <w:abstractNumId w:val="84"/>
  </w:num>
  <w:num w:numId="36" w16cid:durableId="729882645">
    <w:abstractNumId w:val="42"/>
  </w:num>
  <w:num w:numId="37" w16cid:durableId="662511869">
    <w:abstractNumId w:val="18"/>
  </w:num>
  <w:num w:numId="38" w16cid:durableId="1314141274">
    <w:abstractNumId w:val="29"/>
  </w:num>
  <w:num w:numId="39" w16cid:durableId="163134697">
    <w:abstractNumId w:val="58"/>
  </w:num>
  <w:num w:numId="40" w16cid:durableId="90471875">
    <w:abstractNumId w:val="95"/>
  </w:num>
  <w:num w:numId="41" w16cid:durableId="872771505">
    <w:abstractNumId w:val="17"/>
  </w:num>
  <w:num w:numId="42" w16cid:durableId="1080102891">
    <w:abstractNumId w:val="89"/>
  </w:num>
  <w:num w:numId="43" w16cid:durableId="941651372">
    <w:abstractNumId w:val="33"/>
  </w:num>
  <w:num w:numId="44" w16cid:durableId="202984311">
    <w:abstractNumId w:val="37"/>
  </w:num>
  <w:num w:numId="45" w16cid:durableId="670764675">
    <w:abstractNumId w:val="21"/>
  </w:num>
  <w:num w:numId="46" w16cid:durableId="22899870">
    <w:abstractNumId w:val="65"/>
  </w:num>
  <w:num w:numId="47" w16cid:durableId="594897494">
    <w:abstractNumId w:val="60"/>
  </w:num>
  <w:num w:numId="48" w16cid:durableId="1046181208">
    <w:abstractNumId w:val="82"/>
  </w:num>
  <w:num w:numId="49" w16cid:durableId="527791583">
    <w:abstractNumId w:val="57"/>
  </w:num>
  <w:num w:numId="50" w16cid:durableId="809438784">
    <w:abstractNumId w:val="25"/>
  </w:num>
  <w:num w:numId="51" w16cid:durableId="1375276283">
    <w:abstractNumId w:val="87"/>
  </w:num>
  <w:num w:numId="52" w16cid:durableId="1118791430">
    <w:abstractNumId w:val="100"/>
  </w:num>
  <w:num w:numId="53" w16cid:durableId="906500447">
    <w:abstractNumId w:val="3"/>
  </w:num>
  <w:num w:numId="54" w16cid:durableId="604532487">
    <w:abstractNumId w:val="7"/>
  </w:num>
  <w:num w:numId="55" w16cid:durableId="1424229020">
    <w:abstractNumId w:val="63"/>
  </w:num>
  <w:num w:numId="56" w16cid:durableId="412050158">
    <w:abstractNumId w:val="4"/>
  </w:num>
  <w:num w:numId="57" w16cid:durableId="271741903">
    <w:abstractNumId w:val="45"/>
  </w:num>
  <w:num w:numId="58" w16cid:durableId="611715386">
    <w:abstractNumId w:val="35"/>
  </w:num>
  <w:num w:numId="59" w16cid:durableId="432014363">
    <w:abstractNumId w:val="27"/>
  </w:num>
  <w:num w:numId="60" w16cid:durableId="1357072833">
    <w:abstractNumId w:val="41"/>
  </w:num>
  <w:num w:numId="61" w16cid:durableId="1083916185">
    <w:abstractNumId w:val="68"/>
  </w:num>
  <w:num w:numId="62" w16cid:durableId="434599134">
    <w:abstractNumId w:val="48"/>
  </w:num>
  <w:num w:numId="63" w16cid:durableId="1906333805">
    <w:abstractNumId w:val="12"/>
  </w:num>
  <w:num w:numId="64" w16cid:durableId="2007323139">
    <w:abstractNumId w:val="68"/>
  </w:num>
  <w:num w:numId="65" w16cid:durableId="1117287286">
    <w:abstractNumId w:val="10"/>
  </w:num>
  <w:num w:numId="66" w16cid:durableId="2034106498">
    <w:abstractNumId w:val="53"/>
  </w:num>
  <w:num w:numId="67" w16cid:durableId="828251500">
    <w:abstractNumId w:val="88"/>
  </w:num>
  <w:num w:numId="68" w16cid:durableId="1879971182">
    <w:abstractNumId w:val="74"/>
  </w:num>
  <w:num w:numId="69" w16cid:durableId="757793527">
    <w:abstractNumId w:val="92"/>
  </w:num>
  <w:num w:numId="70" w16cid:durableId="266739948">
    <w:abstractNumId w:val="64"/>
  </w:num>
  <w:num w:numId="71" w16cid:durableId="157355603">
    <w:abstractNumId w:val="55"/>
  </w:num>
  <w:num w:numId="72" w16cid:durableId="1820656487">
    <w:abstractNumId w:val="72"/>
  </w:num>
  <w:num w:numId="73" w16cid:durableId="651760037">
    <w:abstractNumId w:val="32"/>
  </w:num>
  <w:num w:numId="74" w16cid:durableId="249898313">
    <w:abstractNumId w:val="9"/>
  </w:num>
  <w:num w:numId="75" w16cid:durableId="652107625">
    <w:abstractNumId w:val="13"/>
  </w:num>
  <w:num w:numId="76" w16cid:durableId="2014717049">
    <w:abstractNumId w:val="86"/>
  </w:num>
  <w:num w:numId="77" w16cid:durableId="1376393224">
    <w:abstractNumId w:val="49"/>
  </w:num>
  <w:num w:numId="78" w16cid:durableId="432746525">
    <w:abstractNumId w:val="99"/>
  </w:num>
  <w:num w:numId="79" w16cid:durableId="1019740546">
    <w:abstractNumId w:val="8"/>
  </w:num>
  <w:num w:numId="80" w16cid:durableId="905457854">
    <w:abstractNumId w:val="47"/>
  </w:num>
  <w:num w:numId="81" w16cid:durableId="786852085">
    <w:abstractNumId w:val="69"/>
  </w:num>
  <w:num w:numId="82" w16cid:durableId="1749499393">
    <w:abstractNumId w:val="106"/>
  </w:num>
  <w:num w:numId="83" w16cid:durableId="1380086196">
    <w:abstractNumId w:val="80"/>
  </w:num>
  <w:num w:numId="84" w16cid:durableId="613631224">
    <w:abstractNumId w:val="28"/>
  </w:num>
  <w:num w:numId="85" w16cid:durableId="547686744">
    <w:abstractNumId w:val="51"/>
  </w:num>
  <w:num w:numId="86" w16cid:durableId="361827481">
    <w:abstractNumId w:val="103"/>
  </w:num>
  <w:num w:numId="87" w16cid:durableId="1513494410">
    <w:abstractNumId w:val="73"/>
  </w:num>
  <w:num w:numId="88" w16cid:durableId="1450468933">
    <w:abstractNumId w:val="34"/>
  </w:num>
  <w:num w:numId="89" w16cid:durableId="353725285">
    <w:abstractNumId w:val="66"/>
  </w:num>
  <w:num w:numId="90" w16cid:durableId="57361110">
    <w:abstractNumId w:val="40"/>
  </w:num>
  <w:num w:numId="91" w16cid:durableId="202523">
    <w:abstractNumId w:val="15"/>
  </w:num>
  <w:num w:numId="92" w16cid:durableId="552279996">
    <w:abstractNumId w:val="36"/>
  </w:num>
  <w:num w:numId="93" w16cid:durableId="448164797">
    <w:abstractNumId w:val="102"/>
  </w:num>
  <w:num w:numId="94" w16cid:durableId="887495297">
    <w:abstractNumId w:val="97"/>
  </w:num>
  <w:num w:numId="95" w16cid:durableId="1150754622">
    <w:abstractNumId w:val="52"/>
  </w:num>
  <w:num w:numId="96" w16cid:durableId="745540869">
    <w:abstractNumId w:val="62"/>
  </w:num>
  <w:num w:numId="97" w16cid:durableId="1452506872">
    <w:abstractNumId w:val="61"/>
  </w:num>
  <w:num w:numId="98" w16cid:durableId="2022076631">
    <w:abstractNumId w:val="59"/>
  </w:num>
  <w:num w:numId="99" w16cid:durableId="1532958662">
    <w:abstractNumId w:val="54"/>
  </w:num>
  <w:num w:numId="100" w16cid:durableId="553784121">
    <w:abstractNumId w:val="31"/>
  </w:num>
  <w:num w:numId="101" w16cid:durableId="1286548520">
    <w:abstractNumId w:val="38"/>
  </w:num>
  <w:num w:numId="102" w16cid:durableId="1166940313">
    <w:abstractNumId w:val="76"/>
  </w:num>
  <w:num w:numId="103" w16cid:durableId="1726292048">
    <w:abstractNumId w:val="9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44"/>
  </w:num>
  <w:num w:numId="105" w16cid:durableId="1769304798">
    <w:abstractNumId w:val="1"/>
  </w:num>
  <w:num w:numId="106" w16cid:durableId="1382247122">
    <w:abstractNumId w:val="83"/>
  </w:num>
  <w:num w:numId="107" w16cid:durableId="485706628">
    <w:abstractNumId w:val="81"/>
  </w:num>
  <w:num w:numId="108" w16cid:durableId="1784880731">
    <w:abstractNumId w:val="56"/>
  </w:num>
  <w:num w:numId="109" w16cid:durableId="311495275">
    <w:abstractNumId w:val="75"/>
  </w:num>
  <w:num w:numId="110" w16cid:durableId="836381801">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12AA"/>
    <w:rsid w:val="00015FE5"/>
    <w:rsid w:val="00025AD3"/>
    <w:rsid w:val="00032899"/>
    <w:rsid w:val="0003290F"/>
    <w:rsid w:val="00034F76"/>
    <w:rsid w:val="000351E2"/>
    <w:rsid w:val="00036A2A"/>
    <w:rsid w:val="00042258"/>
    <w:rsid w:val="0004473F"/>
    <w:rsid w:val="00064308"/>
    <w:rsid w:val="000649E1"/>
    <w:rsid w:val="00067349"/>
    <w:rsid w:val="00067BF2"/>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7DE"/>
    <w:rsid w:val="000E004A"/>
    <w:rsid w:val="000E1B8F"/>
    <w:rsid w:val="000E2AB1"/>
    <w:rsid w:val="000E5E88"/>
    <w:rsid w:val="000E5F2D"/>
    <w:rsid w:val="000E6322"/>
    <w:rsid w:val="000E7045"/>
    <w:rsid w:val="000E7F04"/>
    <w:rsid w:val="000F21A2"/>
    <w:rsid w:val="000F7D83"/>
    <w:rsid w:val="00102B2E"/>
    <w:rsid w:val="00105B79"/>
    <w:rsid w:val="00107913"/>
    <w:rsid w:val="00113B50"/>
    <w:rsid w:val="0011412A"/>
    <w:rsid w:val="0011587C"/>
    <w:rsid w:val="00120224"/>
    <w:rsid w:val="00132D40"/>
    <w:rsid w:val="00132EED"/>
    <w:rsid w:val="00134AC2"/>
    <w:rsid w:val="00152995"/>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256A"/>
    <w:rsid w:val="001A3862"/>
    <w:rsid w:val="001A6527"/>
    <w:rsid w:val="001B13D9"/>
    <w:rsid w:val="001B207D"/>
    <w:rsid w:val="001B335C"/>
    <w:rsid w:val="001B3D50"/>
    <w:rsid w:val="001C0D8B"/>
    <w:rsid w:val="001C5A71"/>
    <w:rsid w:val="001D342F"/>
    <w:rsid w:val="001E17F5"/>
    <w:rsid w:val="001E1B0C"/>
    <w:rsid w:val="001E31B9"/>
    <w:rsid w:val="001F1A32"/>
    <w:rsid w:val="001F609C"/>
    <w:rsid w:val="001F63E3"/>
    <w:rsid w:val="001F6975"/>
    <w:rsid w:val="002068B2"/>
    <w:rsid w:val="0021179B"/>
    <w:rsid w:val="00214C00"/>
    <w:rsid w:val="0021650D"/>
    <w:rsid w:val="00224ECA"/>
    <w:rsid w:val="0022609C"/>
    <w:rsid w:val="00232A96"/>
    <w:rsid w:val="002335BD"/>
    <w:rsid w:val="00240E57"/>
    <w:rsid w:val="002413AD"/>
    <w:rsid w:val="00252356"/>
    <w:rsid w:val="00254F95"/>
    <w:rsid w:val="002657E4"/>
    <w:rsid w:val="0026673E"/>
    <w:rsid w:val="00266C30"/>
    <w:rsid w:val="002761BB"/>
    <w:rsid w:val="00276B81"/>
    <w:rsid w:val="00282939"/>
    <w:rsid w:val="00285F2B"/>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70ECE"/>
    <w:rsid w:val="00376E65"/>
    <w:rsid w:val="00383988"/>
    <w:rsid w:val="00387ECF"/>
    <w:rsid w:val="00391D2B"/>
    <w:rsid w:val="003A1031"/>
    <w:rsid w:val="003A504C"/>
    <w:rsid w:val="003A50A7"/>
    <w:rsid w:val="003A5838"/>
    <w:rsid w:val="003A60BF"/>
    <w:rsid w:val="003A79AA"/>
    <w:rsid w:val="003B0EBB"/>
    <w:rsid w:val="003B658A"/>
    <w:rsid w:val="003C3A84"/>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3DDD"/>
    <w:rsid w:val="004249B0"/>
    <w:rsid w:val="00426882"/>
    <w:rsid w:val="00431C29"/>
    <w:rsid w:val="00432A58"/>
    <w:rsid w:val="004373BC"/>
    <w:rsid w:val="00446B8D"/>
    <w:rsid w:val="00452BE4"/>
    <w:rsid w:val="00453386"/>
    <w:rsid w:val="00456C8E"/>
    <w:rsid w:val="0045793A"/>
    <w:rsid w:val="004612DA"/>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316D"/>
    <w:rsid w:val="00516F54"/>
    <w:rsid w:val="00517A11"/>
    <w:rsid w:val="00517D43"/>
    <w:rsid w:val="00522500"/>
    <w:rsid w:val="00525B85"/>
    <w:rsid w:val="00530EDC"/>
    <w:rsid w:val="00531239"/>
    <w:rsid w:val="005318F6"/>
    <w:rsid w:val="00537B26"/>
    <w:rsid w:val="005401C8"/>
    <w:rsid w:val="005417A0"/>
    <w:rsid w:val="005419EC"/>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DCD"/>
    <w:rsid w:val="00666F23"/>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A6E49"/>
    <w:rsid w:val="007B261E"/>
    <w:rsid w:val="007B45AC"/>
    <w:rsid w:val="007B5098"/>
    <w:rsid w:val="007B7F24"/>
    <w:rsid w:val="007C694B"/>
    <w:rsid w:val="007C77C2"/>
    <w:rsid w:val="007D1ACB"/>
    <w:rsid w:val="007D74B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2E88"/>
    <w:rsid w:val="009953F8"/>
    <w:rsid w:val="009A1045"/>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B6C"/>
    <w:rsid w:val="00A75C2A"/>
    <w:rsid w:val="00A77647"/>
    <w:rsid w:val="00A802C4"/>
    <w:rsid w:val="00A92A22"/>
    <w:rsid w:val="00A96DF2"/>
    <w:rsid w:val="00AA274F"/>
    <w:rsid w:val="00AB14A5"/>
    <w:rsid w:val="00AB28B1"/>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3649"/>
    <w:rsid w:val="00B74892"/>
    <w:rsid w:val="00B80350"/>
    <w:rsid w:val="00B806DF"/>
    <w:rsid w:val="00B80787"/>
    <w:rsid w:val="00B80A67"/>
    <w:rsid w:val="00B925C7"/>
    <w:rsid w:val="00B9673C"/>
    <w:rsid w:val="00BA0F45"/>
    <w:rsid w:val="00BA4997"/>
    <w:rsid w:val="00BB00F8"/>
    <w:rsid w:val="00BB0850"/>
    <w:rsid w:val="00BB44CE"/>
    <w:rsid w:val="00BC0E64"/>
    <w:rsid w:val="00BC124B"/>
    <w:rsid w:val="00BC1E70"/>
    <w:rsid w:val="00BC3852"/>
    <w:rsid w:val="00BC4D98"/>
    <w:rsid w:val="00BC5920"/>
    <w:rsid w:val="00BC720C"/>
    <w:rsid w:val="00BD0603"/>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F9B"/>
    <w:rsid w:val="00C57773"/>
    <w:rsid w:val="00C73C6D"/>
    <w:rsid w:val="00C83D0F"/>
    <w:rsid w:val="00C920C4"/>
    <w:rsid w:val="00C931B6"/>
    <w:rsid w:val="00C966B0"/>
    <w:rsid w:val="00C97C8F"/>
    <w:rsid w:val="00CA284F"/>
    <w:rsid w:val="00CA7724"/>
    <w:rsid w:val="00CB6068"/>
    <w:rsid w:val="00CB7255"/>
    <w:rsid w:val="00CB7936"/>
    <w:rsid w:val="00CC1F5B"/>
    <w:rsid w:val="00CC3316"/>
    <w:rsid w:val="00CC4E12"/>
    <w:rsid w:val="00CC7981"/>
    <w:rsid w:val="00CD3817"/>
    <w:rsid w:val="00CD4267"/>
    <w:rsid w:val="00CD7EB7"/>
    <w:rsid w:val="00CE4838"/>
    <w:rsid w:val="00CF278D"/>
    <w:rsid w:val="00CF71F6"/>
    <w:rsid w:val="00D00D2F"/>
    <w:rsid w:val="00D06944"/>
    <w:rsid w:val="00D10A37"/>
    <w:rsid w:val="00D16FEA"/>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D6B81"/>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6A7F"/>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wasp.org/index.php/Cheat_Sheets" TargetMode="External"/><Relationship Id="rId18" Type="http://schemas.openxmlformats.org/officeDocument/2006/relationships/hyperlink" Target="https://www.owasp.org/index.php/Cheat_Sheets"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cwe.mitre.org/top25/" TargetMode="External"/><Relationship Id="rId17" Type="http://schemas.openxmlformats.org/officeDocument/2006/relationships/hyperlink" Target="https://www.owasp.org/index.php/Category:OWASP_Enterprise_Security_API"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cwe.mitre.org/data/index.html" TargetMode="External"/><Relationship Id="rId20" Type="http://schemas.openxmlformats.org/officeDocument/2006/relationships/hyperlink" Target="http://cwe.mitre.org/data/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wasp.org/index.php/Category:OWASP_Top_Ten_Project"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cwe.mitre.org/top25/"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owasp.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wasp.org/index.php/Category:OWASP_Enterprise_Security_API" TargetMode="External"/><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
      <w:docPartPr>
        <w:name w:val="95F11D7274B444EB9EC0443979DBFD6B"/>
        <w:category>
          <w:name w:val="General"/>
          <w:gallery w:val="placeholder"/>
        </w:category>
        <w:types>
          <w:type w:val="bbPlcHdr"/>
        </w:types>
        <w:behaviors>
          <w:behavior w:val="content"/>
        </w:behaviors>
        <w:guid w:val="{61EA6FEE-86F0-4FE6-9837-46D61B19F402}"/>
      </w:docPartPr>
      <w:docPartBody>
        <w:p w:rsidR="0092787F" w:rsidRDefault="00C8790F" w:rsidP="00C8790F">
          <w:pPr>
            <w:pStyle w:val="95F11D7274B444EB9EC0443979DBFD6B"/>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1D342F"/>
    <w:rsid w:val="00225E6E"/>
    <w:rsid w:val="00231331"/>
    <w:rsid w:val="00270642"/>
    <w:rsid w:val="002D554D"/>
    <w:rsid w:val="002E2CC9"/>
    <w:rsid w:val="003A7898"/>
    <w:rsid w:val="003E26C0"/>
    <w:rsid w:val="003E5700"/>
    <w:rsid w:val="00590B50"/>
    <w:rsid w:val="005A0CCC"/>
    <w:rsid w:val="00603186"/>
    <w:rsid w:val="00666F23"/>
    <w:rsid w:val="00756219"/>
    <w:rsid w:val="007A6E49"/>
    <w:rsid w:val="007B6361"/>
    <w:rsid w:val="007F3F5D"/>
    <w:rsid w:val="008E09B4"/>
    <w:rsid w:val="008E65C9"/>
    <w:rsid w:val="008F60AB"/>
    <w:rsid w:val="0092787F"/>
    <w:rsid w:val="0096366A"/>
    <w:rsid w:val="009822FE"/>
    <w:rsid w:val="00A0480E"/>
    <w:rsid w:val="00A31AA0"/>
    <w:rsid w:val="00A6201B"/>
    <w:rsid w:val="00A6274D"/>
    <w:rsid w:val="00B26C96"/>
    <w:rsid w:val="00B80350"/>
    <w:rsid w:val="00C6593C"/>
    <w:rsid w:val="00C8790F"/>
    <w:rsid w:val="00C9565F"/>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 w:type="paragraph" w:customStyle="1" w:styleId="95F11D7274B444EB9EC0443979DBFD6B">
    <w:name w:val="95F11D7274B444EB9EC0443979DBFD6B"/>
    <w:rsid w:val="00C879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8</TotalTime>
  <Pages>5</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5</cp:revision>
  <dcterms:created xsi:type="dcterms:W3CDTF">2024-10-28T16:58:00Z</dcterms:created>
  <dcterms:modified xsi:type="dcterms:W3CDTF">2024-10-28T17:26:00Z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