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58E3B48D"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82175B">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370C40CC" w:rsidR="00CC3316" w:rsidRPr="00A75C2A" w:rsidRDefault="0082175B" w:rsidP="00752E82">
            <w:pPr>
              <w:spacing w:after="0" w:line="240" w:lineRule="auto"/>
              <w:jc w:val="center"/>
              <w:rPr>
                <w:rFonts w:ascii="Arial" w:hAnsi="Arial" w:cs="Arial"/>
                <w:b/>
                <w:sz w:val="40"/>
                <w:szCs w:val="40"/>
              </w:rPr>
            </w:pPr>
            <w:r>
              <w:rPr>
                <w:rFonts w:ascii="Arial" w:hAnsi="Arial" w:cs="Arial"/>
                <w:b/>
                <w:sz w:val="40"/>
                <w:szCs w:val="40"/>
              </w:rPr>
              <w:t>Authentication Tokens</w:t>
            </w:r>
          </w:p>
        </w:tc>
        <w:tc>
          <w:tcPr>
            <w:tcW w:w="4837" w:type="dxa"/>
            <w:vAlign w:val="center"/>
          </w:tcPr>
          <w:p w14:paraId="3D389F70" w14:textId="4A2FF06B"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166B43">
              <w:rPr>
                <w:rFonts w:ascii="Arial" w:hAnsi="Arial" w:cs="Arial"/>
                <w:bCs/>
                <w:noProof/>
                <w:sz w:val="24"/>
              </w:rPr>
              <w:t>10/29/2024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48759B9A" w14:textId="05F008BB" w:rsidR="00C311DA" w:rsidRDefault="00C311DA" w:rsidP="00A415DE">
      <w:pPr>
        <w:pStyle w:val="ParagraphSections"/>
      </w:pPr>
      <w:r w:rsidRPr="00C311DA">
        <w:t>The Authentication Tokens Standard establishes guidelines for the use of authentication tokens to ensure secure access to the organization’s information systems. This standard aims to enhance user verification processes, thereby mitigating the risk of unauthorized access and protecting sensitive organizational data.</w:t>
      </w:r>
    </w:p>
    <w:p w14:paraId="2A3C9985" w14:textId="0A3FD791" w:rsidR="00A415DE" w:rsidRPr="003755C9" w:rsidRDefault="00C311DA" w:rsidP="00A415DE">
      <w:pPr>
        <w:pStyle w:val="ParagraphSections"/>
      </w:pPr>
      <w:r w:rsidRPr="00C311DA">
        <w:t>Implementing this standard improves the organization’s security posture by mandating the use of various authentication tokens tailored to different assurance levels. This approach reduces the likelihood of credential compromise, enhances user trust, and streamlines compliance with regulatory requirements. Overall, effective use of authentication tokens helps safeguard information assets and supports the organization’s operational integrity.</w:t>
      </w:r>
    </w:p>
    <w:p w14:paraId="07A3C879" w14:textId="45D7A305"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t xml:space="preserve">The policy encompasses internal and external users, whether they access the organization's systems on-site or remotely, and includes all physical infrastructure such </w:t>
      </w:r>
      <w:r w:rsidRPr="0041714C">
        <w:lastRenderedPageBreak/>
        <w:t>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3363CE4B" w14:textId="6CFD0E79" w:rsidR="00C311DA" w:rsidRDefault="00C311DA" w:rsidP="00C311DA">
      <w:pPr>
        <w:pStyle w:val="ParagraphSections"/>
      </w:pPr>
      <w:r>
        <w:t>The Authentication Tokens Standard governs the use of authentication tokens to secure access to the organization’s information systems. It defines Authenticator Assurance Levels (AAL) that dictate the required confidence for user authentication and specifies corresponding token types based on one or more authentication factors (something you know, have, or are).</w:t>
      </w:r>
    </w:p>
    <w:p w14:paraId="5A64B5EF" w14:textId="16EDE4B2" w:rsidR="00C311DA" w:rsidRPr="009409D5" w:rsidRDefault="00C311DA" w:rsidP="00C311DA">
      <w:pPr>
        <w:pStyle w:val="ParagraphSections"/>
      </w:pPr>
      <w:r>
        <w:t>Entities must determine the appropriate AAL for their systems and select token types accordingly. All tokens must expire within two years, with users receiving notifications of upcoming expirations. Compliance with this standard is mandatory, with non-compliance potentially leading to disciplinary action.</w:t>
      </w:r>
    </w:p>
    <w:p w14:paraId="2A24FB63" w14:textId="77777777" w:rsidR="00A415DE" w:rsidRDefault="00A415DE" w:rsidP="00A415DE">
      <w:pPr>
        <w:pStyle w:val="InfoSections"/>
      </w:pPr>
      <w:r>
        <w:t>Assurance Levels and Required Token Types</w:t>
      </w:r>
    </w:p>
    <w:p w14:paraId="67CCD06A" w14:textId="77777777" w:rsidR="00A415DE" w:rsidRDefault="00A415DE" w:rsidP="00A415DE">
      <w:pPr>
        <w:pStyle w:val="ParagraphSections"/>
      </w:pPr>
      <w:r>
        <w:t>The Authenticator Assurance Level (AAL) of a system</w:t>
      </w:r>
      <w:r w:rsidRPr="008E31B2">
        <w:t xml:space="preserve"> </w:t>
      </w:r>
      <w:r>
        <w:t>determines the</w:t>
      </w:r>
      <w:r w:rsidRPr="008E31B2">
        <w:t xml:space="preserve"> degree of certainty </w:t>
      </w:r>
      <w:r>
        <w:t>required when authenticating a</w:t>
      </w:r>
      <w:r w:rsidRPr="008E31B2">
        <w:t xml:space="preserve"> user. </w:t>
      </w:r>
      <w:r>
        <w:t>The following table describes the level of confidence associated with each AAL.</w:t>
      </w:r>
      <w:r w:rsidRPr="008E31B2">
        <w:t xml:space="preserve"> These levels of assurance are consistent with those established by the U.S. Federal Government for use by federal agencies</w:t>
      </w:r>
      <w:r w:rsidRPr="00125C39">
        <w:rPr>
          <w:vertAlign w:val="superscript"/>
        </w:rPr>
        <w:footnoteReference w:id="2"/>
      </w:r>
      <w:r w:rsidRPr="008E31B2">
        <w:t>.</w:t>
      </w:r>
    </w:p>
    <w:p w14:paraId="37646F57" w14:textId="77777777" w:rsidR="00A415DE" w:rsidRPr="008E31B2" w:rsidRDefault="00A415DE" w:rsidP="00A415DE">
      <w:pPr>
        <w:spacing w:line="240" w:lineRule="auto"/>
        <w:ind w:right="446"/>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804"/>
        <w:gridCol w:w="4725"/>
      </w:tblGrid>
      <w:tr w:rsidR="00A415DE" w14:paraId="3DCC5EB1" w14:textId="77777777" w:rsidTr="00A52F1D">
        <w:trPr>
          <w:trHeight w:val="402"/>
          <w:jc w:val="center"/>
        </w:trPr>
        <w:tc>
          <w:tcPr>
            <w:tcW w:w="5383" w:type="dxa"/>
            <w:gridSpan w:val="2"/>
            <w:shd w:val="clear" w:color="auto" w:fill="C6D9F1" w:themeFill="text2" w:themeFillTint="33"/>
            <w:vAlign w:val="center"/>
          </w:tcPr>
          <w:p w14:paraId="2310279C" w14:textId="77777777" w:rsidR="00A415DE" w:rsidRPr="00956AF5" w:rsidRDefault="00A415DE" w:rsidP="00A52F1D">
            <w:pPr>
              <w:spacing w:after="0" w:line="240" w:lineRule="auto"/>
              <w:jc w:val="center"/>
              <w:rPr>
                <w:rFonts w:ascii="Arial" w:hAnsi="Arial" w:cs="Arial"/>
                <w:i/>
                <w:iCs/>
                <w:sz w:val="24"/>
                <w:szCs w:val="24"/>
              </w:rPr>
            </w:pPr>
            <w:r w:rsidRPr="00956AF5">
              <w:rPr>
                <w:rFonts w:ascii="Arial" w:hAnsi="Arial" w:cs="Arial"/>
                <w:i/>
                <w:iCs/>
                <w:sz w:val="24"/>
                <w:szCs w:val="24"/>
              </w:rPr>
              <w:t>Authenticator Assurance Level (AAL)</w:t>
            </w:r>
          </w:p>
        </w:tc>
      </w:tr>
      <w:tr w:rsidR="00A415DE" w14:paraId="5D520CB5" w14:textId="77777777" w:rsidTr="00A52F1D">
        <w:trPr>
          <w:trHeight w:val="1308"/>
          <w:jc w:val="center"/>
        </w:trPr>
        <w:tc>
          <w:tcPr>
            <w:tcW w:w="658" w:type="dxa"/>
            <w:vAlign w:val="center"/>
          </w:tcPr>
          <w:p w14:paraId="64599007" w14:textId="77777777" w:rsidR="00A415DE" w:rsidRDefault="00A415DE" w:rsidP="00A52F1D">
            <w:pPr>
              <w:spacing w:after="0" w:line="240" w:lineRule="auto"/>
              <w:rPr>
                <w:rFonts w:ascii="Arial" w:hAnsi="Arial" w:cs="Arial"/>
                <w:iCs/>
                <w:sz w:val="24"/>
                <w:szCs w:val="24"/>
              </w:rPr>
            </w:pPr>
            <w:r>
              <w:rPr>
                <w:rFonts w:ascii="Arial" w:hAnsi="Arial" w:cs="Arial"/>
                <w:iCs/>
                <w:sz w:val="24"/>
                <w:szCs w:val="24"/>
              </w:rPr>
              <w:t>AAL1</w:t>
            </w:r>
          </w:p>
        </w:tc>
        <w:tc>
          <w:tcPr>
            <w:tcW w:w="4725" w:type="dxa"/>
            <w:vAlign w:val="center"/>
          </w:tcPr>
          <w:p w14:paraId="5AF753AD" w14:textId="77777777" w:rsidR="00A415DE" w:rsidRDefault="00A415DE" w:rsidP="00A415DE">
            <w:pPr>
              <w:spacing w:after="0" w:line="240" w:lineRule="auto"/>
              <w:rPr>
                <w:rFonts w:ascii="Arial" w:hAnsi="Arial" w:cs="Arial"/>
                <w:iCs/>
                <w:sz w:val="24"/>
                <w:szCs w:val="24"/>
              </w:rPr>
            </w:pPr>
            <w:r w:rsidRPr="00C462A4">
              <w:rPr>
                <w:rFonts w:ascii="Arial" w:hAnsi="Arial" w:cs="Arial"/>
                <w:iCs/>
                <w:sz w:val="24"/>
                <w:szCs w:val="24"/>
              </w:rPr>
              <w:t xml:space="preserve">AAL1 provides some assurance that the claimant controls an </w:t>
            </w:r>
            <w:r>
              <w:rPr>
                <w:rFonts w:ascii="Arial" w:hAnsi="Arial" w:cs="Arial"/>
                <w:iCs/>
                <w:sz w:val="24"/>
                <w:szCs w:val="24"/>
              </w:rPr>
              <w:t>“</w:t>
            </w:r>
            <w:r w:rsidRPr="00C462A4">
              <w:rPr>
                <w:rFonts w:ascii="Arial" w:hAnsi="Arial" w:cs="Arial"/>
                <w:iCs/>
                <w:sz w:val="24"/>
                <w:szCs w:val="24"/>
              </w:rPr>
              <w:t>authenticator</w:t>
            </w:r>
            <w:r>
              <w:rPr>
                <w:rFonts w:ascii="Arial" w:hAnsi="Arial" w:cs="Arial"/>
                <w:iCs/>
                <w:sz w:val="24"/>
                <w:szCs w:val="24"/>
              </w:rPr>
              <w:t>”</w:t>
            </w:r>
            <w:r w:rsidRPr="00C462A4">
              <w:rPr>
                <w:rFonts w:ascii="Arial" w:hAnsi="Arial" w:cs="Arial"/>
                <w:iCs/>
                <w:sz w:val="24"/>
                <w:szCs w:val="24"/>
              </w:rPr>
              <w:t xml:space="preserve"> bound to the subscriber’s account. AAL1 requires either single-factor </w:t>
            </w:r>
            <w:r>
              <w:rPr>
                <w:rFonts w:ascii="Arial" w:hAnsi="Arial" w:cs="Arial"/>
                <w:iCs/>
                <w:sz w:val="24"/>
                <w:szCs w:val="24"/>
              </w:rPr>
              <w:t xml:space="preserve">(e.g. password) </w:t>
            </w:r>
            <w:r w:rsidRPr="00C462A4">
              <w:rPr>
                <w:rFonts w:ascii="Arial" w:hAnsi="Arial" w:cs="Arial"/>
                <w:iCs/>
                <w:sz w:val="24"/>
                <w:szCs w:val="24"/>
              </w:rPr>
              <w:t xml:space="preserve">or multi-factor </w:t>
            </w:r>
            <w:r>
              <w:rPr>
                <w:rFonts w:ascii="Arial" w:hAnsi="Arial" w:cs="Arial"/>
                <w:iCs/>
                <w:sz w:val="24"/>
                <w:szCs w:val="24"/>
              </w:rPr>
              <w:t xml:space="preserve">(e.g. password + token) </w:t>
            </w:r>
            <w:r w:rsidRPr="00C462A4">
              <w:rPr>
                <w:rFonts w:ascii="Arial" w:hAnsi="Arial" w:cs="Arial"/>
                <w:iCs/>
                <w:sz w:val="24"/>
                <w:szCs w:val="24"/>
              </w:rPr>
              <w:t xml:space="preserve">authentication using a wide range of available authentication technologies. Successful authentication requires that the </w:t>
            </w:r>
            <w:r>
              <w:rPr>
                <w:rFonts w:ascii="Arial" w:hAnsi="Arial" w:cs="Arial"/>
                <w:iCs/>
                <w:sz w:val="24"/>
                <w:szCs w:val="24"/>
              </w:rPr>
              <w:t>individual logging in</w:t>
            </w:r>
            <w:r w:rsidRPr="00C462A4">
              <w:rPr>
                <w:rFonts w:ascii="Arial" w:hAnsi="Arial" w:cs="Arial"/>
                <w:iCs/>
                <w:sz w:val="24"/>
                <w:szCs w:val="24"/>
              </w:rPr>
              <w:t xml:space="preserve"> prove possession and control of the authenticator through a secure authentication protocol</w:t>
            </w:r>
            <w:r>
              <w:rPr>
                <w:rFonts w:ascii="Arial" w:hAnsi="Arial" w:cs="Arial"/>
                <w:iCs/>
                <w:sz w:val="24"/>
                <w:szCs w:val="24"/>
              </w:rPr>
              <w:t xml:space="preserve"> as defined in the Encryption Standard</w:t>
            </w:r>
            <w:r w:rsidRPr="00C462A4">
              <w:rPr>
                <w:rFonts w:ascii="Arial" w:hAnsi="Arial" w:cs="Arial"/>
                <w:iCs/>
                <w:sz w:val="24"/>
                <w:szCs w:val="24"/>
              </w:rPr>
              <w:t>.</w:t>
            </w:r>
          </w:p>
        </w:tc>
      </w:tr>
      <w:tr w:rsidR="00A415DE" w14:paraId="27F213FC" w14:textId="77777777" w:rsidTr="00A52F1D">
        <w:trPr>
          <w:trHeight w:val="1308"/>
          <w:jc w:val="center"/>
        </w:trPr>
        <w:tc>
          <w:tcPr>
            <w:tcW w:w="658" w:type="dxa"/>
            <w:vAlign w:val="center"/>
          </w:tcPr>
          <w:p w14:paraId="2FBE5512" w14:textId="77777777" w:rsidR="00A415DE" w:rsidRDefault="00A415DE" w:rsidP="00A52F1D">
            <w:pPr>
              <w:spacing w:after="0" w:line="240" w:lineRule="auto"/>
              <w:rPr>
                <w:rFonts w:ascii="Arial" w:hAnsi="Arial" w:cs="Arial"/>
                <w:iCs/>
                <w:sz w:val="24"/>
                <w:szCs w:val="24"/>
              </w:rPr>
            </w:pPr>
            <w:r>
              <w:rPr>
                <w:rFonts w:ascii="Arial" w:hAnsi="Arial" w:cs="Arial"/>
                <w:iCs/>
                <w:sz w:val="24"/>
                <w:szCs w:val="24"/>
              </w:rPr>
              <w:lastRenderedPageBreak/>
              <w:t>AAL2</w:t>
            </w:r>
          </w:p>
        </w:tc>
        <w:tc>
          <w:tcPr>
            <w:tcW w:w="4725" w:type="dxa"/>
            <w:vAlign w:val="center"/>
          </w:tcPr>
          <w:p w14:paraId="33D25ACC" w14:textId="77777777" w:rsidR="00A415DE" w:rsidRDefault="00A415DE" w:rsidP="00A52F1D">
            <w:pPr>
              <w:spacing w:after="0" w:line="240" w:lineRule="auto"/>
              <w:rPr>
                <w:rFonts w:ascii="Arial" w:hAnsi="Arial" w:cs="Arial"/>
                <w:iCs/>
                <w:sz w:val="24"/>
                <w:szCs w:val="24"/>
              </w:rPr>
            </w:pPr>
            <w:r w:rsidRPr="00C462A4">
              <w:rPr>
                <w:rFonts w:ascii="Arial" w:hAnsi="Arial" w:cs="Arial"/>
                <w:iCs/>
                <w:sz w:val="24"/>
                <w:szCs w:val="24"/>
              </w:rPr>
              <w:t xml:space="preserve">AAL2 provides high confidence that the claimant controls authenticator(s) bound to the subscriber’s account. Proof of possession and control of two distinct authentication factors </w:t>
            </w:r>
            <w:r>
              <w:rPr>
                <w:rFonts w:ascii="Arial" w:hAnsi="Arial" w:cs="Arial"/>
                <w:iCs/>
                <w:sz w:val="24"/>
                <w:szCs w:val="24"/>
              </w:rPr>
              <w:t xml:space="preserve">(multi-factor) </w:t>
            </w:r>
            <w:r w:rsidRPr="00C462A4">
              <w:rPr>
                <w:rFonts w:ascii="Arial" w:hAnsi="Arial" w:cs="Arial"/>
                <w:iCs/>
                <w:sz w:val="24"/>
                <w:szCs w:val="24"/>
              </w:rPr>
              <w:t>is required through secure authentication protocol(s). Approved cryptographic techniques</w:t>
            </w:r>
            <w:r>
              <w:rPr>
                <w:rFonts w:ascii="Arial" w:hAnsi="Arial" w:cs="Arial"/>
                <w:iCs/>
                <w:sz w:val="24"/>
                <w:szCs w:val="24"/>
              </w:rPr>
              <w:t>, as defined in the Encryption Standard</w:t>
            </w:r>
            <w:r w:rsidRPr="00C462A4">
              <w:rPr>
                <w:rFonts w:ascii="Arial" w:hAnsi="Arial" w:cs="Arial"/>
                <w:iCs/>
                <w:sz w:val="24"/>
                <w:szCs w:val="24"/>
              </w:rPr>
              <w:t xml:space="preserve"> are required at AAL2 and above.</w:t>
            </w:r>
          </w:p>
        </w:tc>
      </w:tr>
      <w:tr w:rsidR="00A415DE" w14:paraId="21F0FE61" w14:textId="77777777" w:rsidTr="00A52F1D">
        <w:trPr>
          <w:trHeight w:val="1855"/>
          <w:jc w:val="center"/>
        </w:trPr>
        <w:tc>
          <w:tcPr>
            <w:tcW w:w="658" w:type="dxa"/>
            <w:vAlign w:val="center"/>
          </w:tcPr>
          <w:p w14:paraId="0CF57627" w14:textId="77777777" w:rsidR="00A415DE" w:rsidRDefault="00A415DE" w:rsidP="00A52F1D">
            <w:pPr>
              <w:spacing w:after="0" w:line="240" w:lineRule="auto"/>
              <w:rPr>
                <w:rFonts w:ascii="Arial" w:hAnsi="Arial" w:cs="Arial"/>
                <w:iCs/>
                <w:sz w:val="24"/>
                <w:szCs w:val="24"/>
              </w:rPr>
            </w:pPr>
            <w:r>
              <w:rPr>
                <w:rFonts w:ascii="Arial" w:hAnsi="Arial" w:cs="Arial"/>
                <w:iCs/>
                <w:sz w:val="24"/>
                <w:szCs w:val="24"/>
              </w:rPr>
              <w:t>AAL3</w:t>
            </w:r>
          </w:p>
        </w:tc>
        <w:tc>
          <w:tcPr>
            <w:tcW w:w="4725" w:type="dxa"/>
            <w:vAlign w:val="center"/>
          </w:tcPr>
          <w:p w14:paraId="3FC27435" w14:textId="77777777" w:rsidR="00A415DE" w:rsidRDefault="00A415DE" w:rsidP="00A52F1D">
            <w:pPr>
              <w:spacing w:after="0" w:line="240" w:lineRule="auto"/>
              <w:rPr>
                <w:rFonts w:ascii="Arial" w:hAnsi="Arial" w:cs="Arial"/>
                <w:iCs/>
                <w:sz w:val="24"/>
                <w:szCs w:val="24"/>
              </w:rPr>
            </w:pPr>
            <w:r w:rsidRPr="00C462A4">
              <w:rPr>
                <w:rFonts w:ascii="Arial" w:hAnsi="Arial" w:cs="Arial"/>
                <w:iCs/>
                <w:sz w:val="24"/>
                <w:szCs w:val="24"/>
              </w:rPr>
              <w:t xml:space="preserve">AAL3 provides very high confidence that the claimant controls authenticator(s) bound to the subscriber’s account. Authentication at AAL3 is based on proof of possession of a key through a cryptographic protocol. AAL3 authentication </w:t>
            </w:r>
            <w:r>
              <w:rPr>
                <w:rFonts w:ascii="Arial" w:hAnsi="Arial" w:cs="Arial"/>
                <w:iCs/>
                <w:sz w:val="24"/>
                <w:szCs w:val="24"/>
              </w:rPr>
              <w:t>must</w:t>
            </w:r>
            <w:r w:rsidRPr="00C462A4">
              <w:rPr>
                <w:rFonts w:ascii="Arial" w:hAnsi="Arial" w:cs="Arial"/>
                <w:iCs/>
                <w:sz w:val="24"/>
                <w:szCs w:val="24"/>
              </w:rPr>
              <w:t xml:space="preserve"> use a hardware-based cryptographic authenticator and an authenticator that provides verifier impersonation resistance; the same device </w:t>
            </w:r>
            <w:r>
              <w:rPr>
                <w:rFonts w:ascii="Arial" w:hAnsi="Arial" w:cs="Arial"/>
                <w:iCs/>
                <w:sz w:val="24"/>
                <w:szCs w:val="24"/>
              </w:rPr>
              <w:t xml:space="preserve">may </w:t>
            </w:r>
            <w:r w:rsidRPr="00C462A4">
              <w:rPr>
                <w:rFonts w:ascii="Arial" w:hAnsi="Arial" w:cs="Arial"/>
                <w:iCs/>
                <w:sz w:val="24"/>
                <w:szCs w:val="24"/>
              </w:rPr>
              <w:t xml:space="preserve">fulfill both these requirements. To authenticate at AAL3, claimants </w:t>
            </w:r>
            <w:r>
              <w:rPr>
                <w:rFonts w:ascii="Arial" w:hAnsi="Arial" w:cs="Arial"/>
                <w:iCs/>
                <w:sz w:val="24"/>
                <w:szCs w:val="24"/>
              </w:rPr>
              <w:t xml:space="preserve">must </w:t>
            </w:r>
            <w:r w:rsidRPr="00C462A4">
              <w:rPr>
                <w:rFonts w:ascii="Arial" w:hAnsi="Arial" w:cs="Arial"/>
                <w:iCs/>
                <w:sz w:val="24"/>
                <w:szCs w:val="24"/>
              </w:rPr>
              <w:t>prove possession and control of two distinct authentication factors through secure authentication protocol(s). Approved cryptographic techniques are required.</w:t>
            </w:r>
          </w:p>
        </w:tc>
      </w:tr>
    </w:tbl>
    <w:p w14:paraId="355BA302" w14:textId="77777777" w:rsidR="00A415DE" w:rsidRDefault="00A415DE" w:rsidP="00A415DE">
      <w:pPr>
        <w:spacing w:line="240" w:lineRule="auto"/>
        <w:ind w:right="446"/>
        <w:jc w:val="both"/>
        <w:rPr>
          <w:rFonts w:ascii="Arial" w:hAnsi="Arial" w:cs="Arial"/>
          <w:sz w:val="24"/>
          <w:szCs w:val="24"/>
        </w:rPr>
      </w:pPr>
    </w:p>
    <w:p w14:paraId="1789606A" w14:textId="77777777" w:rsidR="00A415DE" w:rsidRPr="0033004A" w:rsidRDefault="00A415DE" w:rsidP="00A415DE">
      <w:pPr>
        <w:pStyle w:val="ParagraphSections"/>
      </w:pPr>
      <w:r w:rsidRPr="00B95A57">
        <w:t xml:space="preserve">The entity </w:t>
      </w:r>
      <w:r w:rsidRPr="0033004A">
        <w:t xml:space="preserve">must </w:t>
      </w:r>
      <w:r>
        <w:t xml:space="preserve">identify the </w:t>
      </w:r>
      <w:r w:rsidRPr="0033004A">
        <w:t xml:space="preserve">appropriate assurance level for their system. Each assurance level requires different authentication tokens which incorporate one or more authentication factors (i.e., something you know, something you have, and something you are).  </w:t>
      </w:r>
      <w:r>
        <w:t xml:space="preserve">Authenticator </w:t>
      </w:r>
      <w:r w:rsidRPr="0033004A">
        <w:t>Assurance Levels (A</w:t>
      </w:r>
      <w:r>
        <w:t>A</w:t>
      </w:r>
      <w:r w:rsidRPr="0033004A">
        <w:t xml:space="preserve">L) 1 and 2 require single factor authentication.  </w:t>
      </w:r>
      <w:r>
        <w:t>A</w:t>
      </w:r>
      <w:r w:rsidRPr="0033004A">
        <w:t>AL 3 require</w:t>
      </w:r>
      <w:r>
        <w:t>s</w:t>
      </w:r>
      <w:r w:rsidRPr="0033004A">
        <w:t xml:space="preserve"> multifactor authentication.  </w:t>
      </w:r>
    </w:p>
    <w:p w14:paraId="0C449070" w14:textId="77777777" w:rsidR="00A415DE" w:rsidRPr="0033004A" w:rsidRDefault="00A415DE" w:rsidP="00A415DE">
      <w:pPr>
        <w:pStyle w:val="ParagraphSections"/>
      </w:pPr>
      <w:r w:rsidRPr="00B95A57">
        <w:t>Entit</w:t>
      </w:r>
      <w:r>
        <w:t>ies</w:t>
      </w:r>
      <w:r w:rsidRPr="00B95A57">
        <w:t xml:space="preserve"> </w:t>
      </w:r>
      <w:r w:rsidRPr="0033004A">
        <w:t>must choose the appropriate token type(s) for their assurance level from Tables 1 or 2. Table 1 shows the maximum assurance level that can be achieved with a single token type.</w:t>
      </w:r>
    </w:p>
    <w:p w14:paraId="3D65C891" w14:textId="77777777" w:rsidR="00A415DE" w:rsidRPr="00CD75FF" w:rsidRDefault="00A415DE" w:rsidP="00A415DE">
      <w:pPr>
        <w:spacing w:after="0" w:line="240" w:lineRule="auto"/>
        <w:jc w:val="center"/>
        <w:rPr>
          <w:rFonts w:ascii="Arial" w:hAnsi="Arial" w:cs="Arial"/>
          <w:b/>
          <w:sz w:val="23"/>
          <w:szCs w:val="23"/>
        </w:rPr>
      </w:pPr>
      <w:r w:rsidRPr="00CD75FF">
        <w:rPr>
          <w:rFonts w:ascii="Arial" w:hAnsi="Arial" w:cs="Arial"/>
          <w:b/>
          <w:sz w:val="23"/>
          <w:szCs w:val="23"/>
        </w:rPr>
        <w:t>Table 1:  Single-token Options</w:t>
      </w:r>
    </w:p>
    <w:tbl>
      <w:tblPr>
        <w:tblStyle w:val="TableGrid"/>
        <w:tblW w:w="0" w:type="auto"/>
        <w:jc w:val="center"/>
        <w:tblLook w:val="04A0" w:firstRow="1" w:lastRow="0" w:firstColumn="1" w:lastColumn="0" w:noHBand="0" w:noVBand="1"/>
      </w:tblPr>
      <w:tblGrid>
        <w:gridCol w:w="2965"/>
        <w:gridCol w:w="1530"/>
        <w:gridCol w:w="1620"/>
        <w:gridCol w:w="1440"/>
      </w:tblGrid>
      <w:tr w:rsidR="00A415DE" w:rsidRPr="00CD75FF" w14:paraId="51E84461" w14:textId="77777777" w:rsidTr="00A52F1D">
        <w:trPr>
          <w:jc w:val="center"/>
        </w:trPr>
        <w:tc>
          <w:tcPr>
            <w:tcW w:w="2965" w:type="dxa"/>
            <w:shd w:val="clear" w:color="auto" w:fill="C6D9F1" w:themeFill="text2" w:themeFillTint="33"/>
          </w:tcPr>
          <w:p w14:paraId="04CC3F24" w14:textId="77777777" w:rsidR="00A415DE" w:rsidRPr="00CD75FF" w:rsidRDefault="00A415DE" w:rsidP="00A52F1D">
            <w:pPr>
              <w:tabs>
                <w:tab w:val="left" w:pos="6135"/>
              </w:tabs>
              <w:spacing w:after="0" w:line="240" w:lineRule="auto"/>
              <w:jc w:val="center"/>
              <w:rPr>
                <w:rFonts w:ascii="Arial" w:hAnsi="Arial" w:cs="Arial"/>
                <w:b/>
                <w:i/>
                <w:sz w:val="20"/>
                <w:szCs w:val="24"/>
              </w:rPr>
            </w:pPr>
            <w:r w:rsidRPr="00CD75FF">
              <w:rPr>
                <w:rFonts w:ascii="Arial" w:hAnsi="Arial" w:cs="Arial"/>
                <w:b/>
                <w:i/>
                <w:sz w:val="20"/>
                <w:szCs w:val="24"/>
              </w:rPr>
              <w:t>Token Types</w:t>
            </w:r>
          </w:p>
        </w:tc>
        <w:tc>
          <w:tcPr>
            <w:tcW w:w="1530" w:type="dxa"/>
            <w:shd w:val="clear" w:color="auto" w:fill="C6D9F1" w:themeFill="text2" w:themeFillTint="33"/>
          </w:tcPr>
          <w:p w14:paraId="2A9F011A" w14:textId="77777777" w:rsidR="00A415DE" w:rsidRPr="00CD75FF" w:rsidRDefault="00A415DE" w:rsidP="00A52F1D">
            <w:pPr>
              <w:tabs>
                <w:tab w:val="left" w:pos="6135"/>
              </w:tabs>
              <w:spacing w:after="0" w:line="240" w:lineRule="auto"/>
              <w:jc w:val="center"/>
              <w:rPr>
                <w:rFonts w:ascii="Arial" w:hAnsi="Arial" w:cs="Arial"/>
                <w:b/>
                <w:sz w:val="20"/>
                <w:szCs w:val="24"/>
              </w:rPr>
            </w:pPr>
            <w:r>
              <w:rPr>
                <w:rFonts w:ascii="Arial" w:hAnsi="Arial" w:cs="Arial"/>
                <w:b/>
                <w:sz w:val="20"/>
                <w:szCs w:val="24"/>
              </w:rPr>
              <w:t>A</w:t>
            </w:r>
            <w:r w:rsidRPr="00CD75FF">
              <w:rPr>
                <w:rFonts w:ascii="Arial" w:hAnsi="Arial" w:cs="Arial"/>
                <w:b/>
                <w:sz w:val="20"/>
                <w:szCs w:val="24"/>
              </w:rPr>
              <w:t>AL1</w:t>
            </w:r>
          </w:p>
        </w:tc>
        <w:tc>
          <w:tcPr>
            <w:tcW w:w="1620" w:type="dxa"/>
            <w:shd w:val="clear" w:color="auto" w:fill="C6D9F1" w:themeFill="text2" w:themeFillTint="33"/>
          </w:tcPr>
          <w:p w14:paraId="30F9FEB0" w14:textId="77777777" w:rsidR="00A415DE" w:rsidRPr="00CD75FF" w:rsidRDefault="00A415DE" w:rsidP="00A52F1D">
            <w:pPr>
              <w:tabs>
                <w:tab w:val="left" w:pos="6135"/>
              </w:tabs>
              <w:spacing w:after="0" w:line="240" w:lineRule="auto"/>
              <w:jc w:val="center"/>
              <w:rPr>
                <w:rFonts w:ascii="Arial" w:hAnsi="Arial" w:cs="Arial"/>
                <w:b/>
                <w:sz w:val="20"/>
                <w:szCs w:val="24"/>
              </w:rPr>
            </w:pPr>
            <w:r>
              <w:rPr>
                <w:rFonts w:ascii="Arial" w:hAnsi="Arial" w:cs="Arial"/>
                <w:b/>
                <w:sz w:val="20"/>
                <w:szCs w:val="24"/>
              </w:rPr>
              <w:t>A</w:t>
            </w:r>
            <w:r w:rsidRPr="00CD75FF">
              <w:rPr>
                <w:rFonts w:ascii="Arial" w:hAnsi="Arial" w:cs="Arial"/>
                <w:b/>
                <w:sz w:val="20"/>
                <w:szCs w:val="24"/>
              </w:rPr>
              <w:t>AL2</w:t>
            </w:r>
          </w:p>
        </w:tc>
        <w:tc>
          <w:tcPr>
            <w:tcW w:w="1440" w:type="dxa"/>
            <w:shd w:val="clear" w:color="auto" w:fill="C6D9F1" w:themeFill="text2" w:themeFillTint="33"/>
          </w:tcPr>
          <w:p w14:paraId="01AC8147" w14:textId="77777777" w:rsidR="00A415DE" w:rsidRPr="00CD75FF" w:rsidRDefault="00A415DE" w:rsidP="00A52F1D">
            <w:pPr>
              <w:tabs>
                <w:tab w:val="left" w:pos="6135"/>
              </w:tabs>
              <w:spacing w:after="0" w:line="240" w:lineRule="auto"/>
              <w:jc w:val="center"/>
              <w:rPr>
                <w:rFonts w:ascii="Arial" w:hAnsi="Arial" w:cs="Arial"/>
                <w:b/>
                <w:sz w:val="20"/>
                <w:szCs w:val="24"/>
              </w:rPr>
            </w:pPr>
            <w:r>
              <w:rPr>
                <w:rFonts w:ascii="Arial" w:hAnsi="Arial" w:cs="Arial"/>
                <w:b/>
                <w:sz w:val="20"/>
                <w:szCs w:val="24"/>
              </w:rPr>
              <w:t>A</w:t>
            </w:r>
            <w:r w:rsidRPr="00CD75FF">
              <w:rPr>
                <w:rFonts w:ascii="Arial" w:hAnsi="Arial" w:cs="Arial"/>
                <w:b/>
                <w:sz w:val="20"/>
                <w:szCs w:val="24"/>
              </w:rPr>
              <w:t>AL3</w:t>
            </w:r>
          </w:p>
        </w:tc>
      </w:tr>
      <w:tr w:rsidR="00A415DE" w:rsidRPr="00CD75FF" w14:paraId="06036419" w14:textId="77777777" w:rsidTr="00A52F1D">
        <w:trPr>
          <w:jc w:val="center"/>
        </w:trPr>
        <w:tc>
          <w:tcPr>
            <w:tcW w:w="2965" w:type="dxa"/>
          </w:tcPr>
          <w:p w14:paraId="569410EF" w14:textId="77777777" w:rsidR="00A415DE" w:rsidRPr="00CD75FF" w:rsidRDefault="00A415DE" w:rsidP="00A52F1D">
            <w:pPr>
              <w:tabs>
                <w:tab w:val="left" w:pos="2970"/>
              </w:tabs>
              <w:spacing w:after="0" w:line="240" w:lineRule="auto"/>
              <w:rPr>
                <w:rFonts w:ascii="Arial" w:hAnsi="Arial" w:cs="Arial"/>
                <w:b/>
                <w:i/>
                <w:sz w:val="20"/>
              </w:rPr>
            </w:pPr>
            <w:r w:rsidRPr="00CD75FF">
              <w:rPr>
                <w:rFonts w:ascii="Arial" w:hAnsi="Arial" w:cs="Arial"/>
                <w:b/>
                <w:i/>
                <w:sz w:val="20"/>
              </w:rPr>
              <w:t>Memorized Secret Token</w:t>
            </w:r>
          </w:p>
        </w:tc>
        <w:tc>
          <w:tcPr>
            <w:tcW w:w="1530" w:type="dxa"/>
          </w:tcPr>
          <w:p w14:paraId="095A8D8D" w14:textId="77777777" w:rsidR="00A415DE" w:rsidRPr="00CD75FF" w:rsidRDefault="00A415DE" w:rsidP="00A52F1D">
            <w:pPr>
              <w:tabs>
                <w:tab w:val="left" w:pos="2970"/>
              </w:tabs>
              <w:spacing w:after="0" w:line="240" w:lineRule="auto"/>
              <w:jc w:val="center"/>
              <w:rPr>
                <w:rFonts w:ascii="Arial" w:hAnsi="Arial" w:cs="Arial"/>
                <w:sz w:val="20"/>
              </w:rPr>
            </w:pPr>
            <w:r w:rsidRPr="00CD75FF">
              <w:rPr>
                <w:rFonts w:ascii="Arial" w:hAnsi="Arial" w:cs="Arial"/>
                <w:sz w:val="20"/>
              </w:rPr>
              <w:t>X</w:t>
            </w:r>
          </w:p>
        </w:tc>
        <w:tc>
          <w:tcPr>
            <w:tcW w:w="1620" w:type="dxa"/>
          </w:tcPr>
          <w:p w14:paraId="71F4FCD6" w14:textId="77777777" w:rsidR="00A415DE" w:rsidRPr="00CD75FF" w:rsidRDefault="00A415DE" w:rsidP="00A52F1D">
            <w:pPr>
              <w:tabs>
                <w:tab w:val="left" w:pos="2970"/>
              </w:tabs>
              <w:spacing w:after="0" w:line="240" w:lineRule="auto"/>
              <w:jc w:val="center"/>
              <w:rPr>
                <w:rFonts w:ascii="Arial" w:hAnsi="Arial" w:cs="Arial"/>
                <w:sz w:val="20"/>
              </w:rPr>
            </w:pPr>
          </w:p>
        </w:tc>
        <w:tc>
          <w:tcPr>
            <w:tcW w:w="1440" w:type="dxa"/>
          </w:tcPr>
          <w:p w14:paraId="5E949ACC" w14:textId="77777777" w:rsidR="00A415DE" w:rsidRPr="00CD75FF" w:rsidRDefault="00A415DE" w:rsidP="00A52F1D">
            <w:pPr>
              <w:tabs>
                <w:tab w:val="left" w:pos="2970"/>
              </w:tabs>
              <w:spacing w:after="0" w:line="240" w:lineRule="auto"/>
              <w:jc w:val="center"/>
              <w:rPr>
                <w:rFonts w:ascii="Arial" w:hAnsi="Arial" w:cs="Arial"/>
                <w:sz w:val="20"/>
              </w:rPr>
            </w:pPr>
          </w:p>
        </w:tc>
      </w:tr>
      <w:tr w:rsidR="00A415DE" w:rsidRPr="00CD75FF" w14:paraId="2663D160" w14:textId="77777777" w:rsidTr="00A52F1D">
        <w:trPr>
          <w:jc w:val="center"/>
        </w:trPr>
        <w:tc>
          <w:tcPr>
            <w:tcW w:w="2965" w:type="dxa"/>
          </w:tcPr>
          <w:p w14:paraId="4B23BA58" w14:textId="77777777" w:rsidR="00A415DE" w:rsidRPr="00CD75FF" w:rsidRDefault="00A415DE" w:rsidP="00A52F1D">
            <w:pPr>
              <w:tabs>
                <w:tab w:val="left" w:pos="2970"/>
              </w:tabs>
              <w:spacing w:after="0" w:line="240" w:lineRule="auto"/>
              <w:rPr>
                <w:rFonts w:ascii="Arial" w:hAnsi="Arial" w:cs="Arial"/>
                <w:b/>
                <w:i/>
                <w:sz w:val="20"/>
              </w:rPr>
            </w:pPr>
            <w:r>
              <w:rPr>
                <w:rFonts w:ascii="Arial" w:hAnsi="Arial" w:cs="Arial"/>
                <w:b/>
                <w:i/>
                <w:sz w:val="20"/>
              </w:rPr>
              <w:t>Look-up Secrets</w:t>
            </w:r>
            <w:r w:rsidRPr="00CD75FF">
              <w:rPr>
                <w:rFonts w:ascii="Arial" w:hAnsi="Arial" w:cs="Arial"/>
                <w:b/>
                <w:i/>
                <w:sz w:val="20"/>
              </w:rPr>
              <w:t xml:space="preserve"> Token</w:t>
            </w:r>
          </w:p>
        </w:tc>
        <w:tc>
          <w:tcPr>
            <w:tcW w:w="1530" w:type="dxa"/>
          </w:tcPr>
          <w:p w14:paraId="34B0A2B4" w14:textId="77777777" w:rsidR="00A415DE" w:rsidRPr="00CD75FF" w:rsidRDefault="00A415DE" w:rsidP="00A52F1D">
            <w:pPr>
              <w:tabs>
                <w:tab w:val="left" w:pos="2970"/>
              </w:tabs>
              <w:spacing w:after="0" w:line="240" w:lineRule="auto"/>
              <w:jc w:val="center"/>
              <w:rPr>
                <w:rFonts w:ascii="Arial" w:hAnsi="Arial" w:cs="Arial"/>
                <w:sz w:val="20"/>
              </w:rPr>
            </w:pPr>
            <w:r w:rsidRPr="00CD75FF">
              <w:rPr>
                <w:rFonts w:ascii="Arial" w:hAnsi="Arial" w:cs="Arial"/>
                <w:sz w:val="20"/>
              </w:rPr>
              <w:t>X</w:t>
            </w:r>
          </w:p>
        </w:tc>
        <w:tc>
          <w:tcPr>
            <w:tcW w:w="1620" w:type="dxa"/>
          </w:tcPr>
          <w:p w14:paraId="775E99F8" w14:textId="77777777" w:rsidR="00A415DE" w:rsidRPr="00CD75FF" w:rsidRDefault="00A415DE" w:rsidP="00A52F1D">
            <w:pPr>
              <w:tabs>
                <w:tab w:val="left" w:pos="2970"/>
              </w:tabs>
              <w:spacing w:after="0" w:line="240" w:lineRule="auto"/>
              <w:jc w:val="center"/>
              <w:rPr>
                <w:rFonts w:ascii="Arial" w:hAnsi="Arial" w:cs="Arial"/>
                <w:sz w:val="20"/>
              </w:rPr>
            </w:pPr>
          </w:p>
        </w:tc>
        <w:tc>
          <w:tcPr>
            <w:tcW w:w="1440" w:type="dxa"/>
          </w:tcPr>
          <w:p w14:paraId="0345C359" w14:textId="77777777" w:rsidR="00A415DE" w:rsidRPr="00CD75FF" w:rsidRDefault="00A415DE" w:rsidP="00A52F1D">
            <w:pPr>
              <w:tabs>
                <w:tab w:val="left" w:pos="2970"/>
              </w:tabs>
              <w:spacing w:after="0" w:line="240" w:lineRule="auto"/>
              <w:jc w:val="center"/>
              <w:rPr>
                <w:rFonts w:ascii="Arial" w:hAnsi="Arial" w:cs="Arial"/>
                <w:sz w:val="20"/>
              </w:rPr>
            </w:pPr>
          </w:p>
        </w:tc>
      </w:tr>
      <w:tr w:rsidR="00A415DE" w:rsidRPr="00CD75FF" w14:paraId="4ED7702A" w14:textId="77777777" w:rsidTr="00A52F1D">
        <w:trPr>
          <w:jc w:val="center"/>
        </w:trPr>
        <w:tc>
          <w:tcPr>
            <w:tcW w:w="2965" w:type="dxa"/>
          </w:tcPr>
          <w:p w14:paraId="5E641183" w14:textId="77777777" w:rsidR="00A415DE" w:rsidRPr="00CD75FF" w:rsidRDefault="00A415DE" w:rsidP="00A52F1D">
            <w:pPr>
              <w:tabs>
                <w:tab w:val="left" w:pos="2970"/>
              </w:tabs>
              <w:spacing w:after="0" w:line="240" w:lineRule="auto"/>
              <w:rPr>
                <w:rFonts w:ascii="Arial" w:hAnsi="Arial" w:cs="Arial"/>
                <w:b/>
                <w:i/>
                <w:sz w:val="20"/>
              </w:rPr>
            </w:pPr>
            <w:r w:rsidRPr="00CD75FF">
              <w:rPr>
                <w:rFonts w:ascii="Arial" w:hAnsi="Arial" w:cs="Arial"/>
                <w:b/>
                <w:i/>
                <w:sz w:val="20"/>
              </w:rPr>
              <w:t>Out of Band Token</w:t>
            </w:r>
          </w:p>
        </w:tc>
        <w:tc>
          <w:tcPr>
            <w:tcW w:w="1530" w:type="dxa"/>
          </w:tcPr>
          <w:p w14:paraId="4000C3EE" w14:textId="77777777" w:rsidR="00A415DE" w:rsidRPr="00CD75FF" w:rsidRDefault="00A415DE" w:rsidP="00A52F1D">
            <w:pPr>
              <w:tabs>
                <w:tab w:val="left" w:pos="2970"/>
              </w:tabs>
              <w:spacing w:after="0" w:line="240" w:lineRule="auto"/>
              <w:jc w:val="center"/>
              <w:rPr>
                <w:rFonts w:ascii="Arial" w:hAnsi="Arial" w:cs="Arial"/>
                <w:sz w:val="20"/>
              </w:rPr>
            </w:pPr>
            <w:r>
              <w:rPr>
                <w:rFonts w:ascii="Arial" w:hAnsi="Arial" w:cs="Arial"/>
                <w:sz w:val="20"/>
              </w:rPr>
              <w:t>X</w:t>
            </w:r>
          </w:p>
        </w:tc>
        <w:tc>
          <w:tcPr>
            <w:tcW w:w="1620" w:type="dxa"/>
          </w:tcPr>
          <w:p w14:paraId="7869462B" w14:textId="77777777" w:rsidR="00A415DE" w:rsidRPr="00CD75FF" w:rsidRDefault="00A415DE" w:rsidP="00A52F1D">
            <w:pPr>
              <w:tabs>
                <w:tab w:val="left" w:pos="2970"/>
              </w:tabs>
              <w:spacing w:after="0" w:line="240" w:lineRule="auto"/>
              <w:jc w:val="center"/>
              <w:rPr>
                <w:rFonts w:ascii="Arial" w:hAnsi="Arial" w:cs="Arial"/>
                <w:sz w:val="20"/>
              </w:rPr>
            </w:pPr>
          </w:p>
        </w:tc>
        <w:tc>
          <w:tcPr>
            <w:tcW w:w="1440" w:type="dxa"/>
          </w:tcPr>
          <w:p w14:paraId="79B5CF1C" w14:textId="77777777" w:rsidR="00A415DE" w:rsidRPr="00CD75FF" w:rsidRDefault="00A415DE" w:rsidP="00A52F1D">
            <w:pPr>
              <w:tabs>
                <w:tab w:val="left" w:pos="2970"/>
              </w:tabs>
              <w:spacing w:after="0" w:line="240" w:lineRule="auto"/>
              <w:jc w:val="center"/>
              <w:rPr>
                <w:rFonts w:ascii="Arial" w:hAnsi="Arial" w:cs="Arial"/>
                <w:sz w:val="20"/>
              </w:rPr>
            </w:pPr>
          </w:p>
        </w:tc>
      </w:tr>
      <w:tr w:rsidR="00A415DE" w:rsidRPr="00CD75FF" w14:paraId="109DC8C8" w14:textId="77777777" w:rsidTr="00A52F1D">
        <w:trPr>
          <w:jc w:val="center"/>
        </w:trPr>
        <w:tc>
          <w:tcPr>
            <w:tcW w:w="2965" w:type="dxa"/>
          </w:tcPr>
          <w:p w14:paraId="39F6D300" w14:textId="77777777" w:rsidR="00A415DE" w:rsidRPr="00CD75FF" w:rsidRDefault="00A415DE" w:rsidP="00A52F1D">
            <w:pPr>
              <w:tabs>
                <w:tab w:val="left" w:pos="2970"/>
              </w:tabs>
              <w:spacing w:after="0" w:line="240" w:lineRule="auto"/>
              <w:rPr>
                <w:rFonts w:ascii="Arial" w:hAnsi="Arial" w:cs="Arial"/>
                <w:b/>
                <w:i/>
                <w:sz w:val="20"/>
              </w:rPr>
            </w:pPr>
            <w:r w:rsidRPr="00CD75FF">
              <w:rPr>
                <w:rFonts w:ascii="Arial" w:hAnsi="Arial" w:cs="Arial"/>
                <w:b/>
                <w:i/>
                <w:sz w:val="20"/>
              </w:rPr>
              <w:t>Single-Factor One-Time Password Device</w:t>
            </w:r>
          </w:p>
        </w:tc>
        <w:tc>
          <w:tcPr>
            <w:tcW w:w="1530" w:type="dxa"/>
          </w:tcPr>
          <w:p w14:paraId="4D097560" w14:textId="77777777" w:rsidR="00A415DE" w:rsidRPr="00CD75FF" w:rsidRDefault="00A415DE" w:rsidP="00A52F1D">
            <w:pPr>
              <w:tabs>
                <w:tab w:val="left" w:pos="2970"/>
              </w:tabs>
              <w:spacing w:after="0" w:line="240" w:lineRule="auto"/>
              <w:jc w:val="center"/>
              <w:rPr>
                <w:rFonts w:ascii="Arial" w:hAnsi="Arial" w:cs="Arial"/>
                <w:sz w:val="20"/>
              </w:rPr>
            </w:pPr>
            <w:r>
              <w:rPr>
                <w:rFonts w:ascii="Arial" w:hAnsi="Arial" w:cs="Arial"/>
                <w:sz w:val="20"/>
              </w:rPr>
              <w:t>X</w:t>
            </w:r>
          </w:p>
        </w:tc>
        <w:tc>
          <w:tcPr>
            <w:tcW w:w="1620" w:type="dxa"/>
          </w:tcPr>
          <w:p w14:paraId="7EE8BD90" w14:textId="77777777" w:rsidR="00A415DE" w:rsidRPr="00CD75FF" w:rsidRDefault="00A415DE" w:rsidP="00A52F1D">
            <w:pPr>
              <w:tabs>
                <w:tab w:val="left" w:pos="2970"/>
              </w:tabs>
              <w:spacing w:after="0" w:line="240" w:lineRule="auto"/>
              <w:jc w:val="center"/>
              <w:rPr>
                <w:rFonts w:ascii="Arial" w:hAnsi="Arial" w:cs="Arial"/>
                <w:sz w:val="20"/>
              </w:rPr>
            </w:pPr>
          </w:p>
        </w:tc>
        <w:tc>
          <w:tcPr>
            <w:tcW w:w="1440" w:type="dxa"/>
          </w:tcPr>
          <w:p w14:paraId="41BD2769" w14:textId="77777777" w:rsidR="00A415DE" w:rsidRPr="00CD75FF" w:rsidRDefault="00A415DE" w:rsidP="00A52F1D">
            <w:pPr>
              <w:tabs>
                <w:tab w:val="left" w:pos="2970"/>
              </w:tabs>
              <w:spacing w:after="0" w:line="240" w:lineRule="auto"/>
              <w:jc w:val="center"/>
              <w:rPr>
                <w:rFonts w:ascii="Arial" w:hAnsi="Arial" w:cs="Arial"/>
                <w:sz w:val="20"/>
              </w:rPr>
            </w:pPr>
          </w:p>
        </w:tc>
      </w:tr>
      <w:tr w:rsidR="00A415DE" w:rsidRPr="00CD75FF" w14:paraId="29F3DC93" w14:textId="77777777" w:rsidTr="00A52F1D">
        <w:trPr>
          <w:jc w:val="center"/>
        </w:trPr>
        <w:tc>
          <w:tcPr>
            <w:tcW w:w="2965" w:type="dxa"/>
          </w:tcPr>
          <w:p w14:paraId="102C47C6" w14:textId="77777777" w:rsidR="00A415DE" w:rsidRPr="00CD75FF" w:rsidRDefault="00A415DE" w:rsidP="00A52F1D">
            <w:pPr>
              <w:tabs>
                <w:tab w:val="left" w:pos="2970"/>
              </w:tabs>
              <w:spacing w:after="0" w:line="240" w:lineRule="auto"/>
              <w:rPr>
                <w:rFonts w:ascii="Arial" w:hAnsi="Arial" w:cs="Arial"/>
                <w:b/>
                <w:i/>
                <w:sz w:val="20"/>
              </w:rPr>
            </w:pPr>
            <w:r w:rsidRPr="00CD75FF">
              <w:rPr>
                <w:rFonts w:ascii="Arial" w:hAnsi="Arial" w:cs="Arial"/>
                <w:b/>
                <w:i/>
                <w:sz w:val="20"/>
              </w:rPr>
              <w:t>Single-Factor Cryptographic Device</w:t>
            </w:r>
          </w:p>
        </w:tc>
        <w:tc>
          <w:tcPr>
            <w:tcW w:w="1530" w:type="dxa"/>
          </w:tcPr>
          <w:p w14:paraId="0DCA235E" w14:textId="77777777" w:rsidR="00A415DE" w:rsidRPr="00CD75FF" w:rsidRDefault="00A415DE" w:rsidP="00A52F1D">
            <w:pPr>
              <w:tabs>
                <w:tab w:val="left" w:pos="2970"/>
              </w:tabs>
              <w:spacing w:after="0" w:line="240" w:lineRule="auto"/>
              <w:jc w:val="center"/>
              <w:rPr>
                <w:rFonts w:ascii="Arial" w:hAnsi="Arial" w:cs="Arial"/>
                <w:sz w:val="20"/>
              </w:rPr>
            </w:pPr>
            <w:r>
              <w:rPr>
                <w:rFonts w:ascii="Arial" w:hAnsi="Arial" w:cs="Arial"/>
                <w:sz w:val="20"/>
              </w:rPr>
              <w:t>X</w:t>
            </w:r>
          </w:p>
        </w:tc>
        <w:tc>
          <w:tcPr>
            <w:tcW w:w="1620" w:type="dxa"/>
          </w:tcPr>
          <w:p w14:paraId="1EBB759D" w14:textId="77777777" w:rsidR="00A415DE" w:rsidRPr="00CD75FF" w:rsidRDefault="00A415DE" w:rsidP="00A52F1D">
            <w:pPr>
              <w:tabs>
                <w:tab w:val="left" w:pos="2970"/>
              </w:tabs>
              <w:spacing w:after="0" w:line="240" w:lineRule="auto"/>
              <w:jc w:val="center"/>
              <w:rPr>
                <w:rFonts w:ascii="Arial" w:hAnsi="Arial" w:cs="Arial"/>
                <w:sz w:val="20"/>
              </w:rPr>
            </w:pPr>
          </w:p>
        </w:tc>
        <w:tc>
          <w:tcPr>
            <w:tcW w:w="1440" w:type="dxa"/>
          </w:tcPr>
          <w:p w14:paraId="189BBECF" w14:textId="77777777" w:rsidR="00A415DE" w:rsidRPr="00CD75FF" w:rsidRDefault="00A415DE" w:rsidP="00A52F1D">
            <w:pPr>
              <w:tabs>
                <w:tab w:val="left" w:pos="2970"/>
              </w:tabs>
              <w:spacing w:after="0" w:line="240" w:lineRule="auto"/>
              <w:jc w:val="center"/>
              <w:rPr>
                <w:rFonts w:ascii="Arial" w:hAnsi="Arial" w:cs="Arial"/>
                <w:sz w:val="20"/>
              </w:rPr>
            </w:pPr>
          </w:p>
        </w:tc>
      </w:tr>
      <w:tr w:rsidR="00A415DE" w:rsidRPr="00CD75FF" w14:paraId="1202CEFD" w14:textId="77777777" w:rsidTr="00A52F1D">
        <w:trPr>
          <w:jc w:val="center"/>
        </w:trPr>
        <w:tc>
          <w:tcPr>
            <w:tcW w:w="2965" w:type="dxa"/>
          </w:tcPr>
          <w:p w14:paraId="0B61B0EC" w14:textId="77777777" w:rsidR="00A415DE" w:rsidRPr="00CD75FF" w:rsidRDefault="00A415DE" w:rsidP="00A52F1D">
            <w:pPr>
              <w:tabs>
                <w:tab w:val="left" w:pos="2970"/>
              </w:tabs>
              <w:spacing w:after="0" w:line="240" w:lineRule="auto"/>
              <w:rPr>
                <w:rFonts w:ascii="Arial" w:hAnsi="Arial" w:cs="Arial"/>
                <w:b/>
                <w:i/>
                <w:sz w:val="20"/>
              </w:rPr>
            </w:pPr>
            <w:r w:rsidRPr="00CD75FF">
              <w:rPr>
                <w:rFonts w:ascii="Arial" w:hAnsi="Arial" w:cs="Arial"/>
                <w:b/>
                <w:i/>
                <w:sz w:val="20"/>
              </w:rPr>
              <w:lastRenderedPageBreak/>
              <w:t>Multi-factor Software Cryptographic Device</w:t>
            </w:r>
          </w:p>
        </w:tc>
        <w:tc>
          <w:tcPr>
            <w:tcW w:w="1530" w:type="dxa"/>
          </w:tcPr>
          <w:p w14:paraId="3DCD0615" w14:textId="77777777" w:rsidR="00A415DE" w:rsidRPr="00CD75FF" w:rsidRDefault="00A415DE" w:rsidP="00A52F1D">
            <w:pPr>
              <w:tabs>
                <w:tab w:val="left" w:pos="2970"/>
              </w:tabs>
              <w:spacing w:after="0" w:line="240" w:lineRule="auto"/>
              <w:jc w:val="center"/>
              <w:rPr>
                <w:rFonts w:ascii="Arial" w:hAnsi="Arial" w:cs="Arial"/>
                <w:sz w:val="20"/>
              </w:rPr>
            </w:pPr>
          </w:p>
        </w:tc>
        <w:tc>
          <w:tcPr>
            <w:tcW w:w="1620" w:type="dxa"/>
          </w:tcPr>
          <w:p w14:paraId="7D6F1DE1" w14:textId="77777777" w:rsidR="00A415DE" w:rsidRPr="00CD75FF" w:rsidRDefault="00A415DE" w:rsidP="00A52F1D">
            <w:pPr>
              <w:tabs>
                <w:tab w:val="left" w:pos="2970"/>
              </w:tabs>
              <w:spacing w:after="0" w:line="240" w:lineRule="auto"/>
              <w:jc w:val="center"/>
              <w:rPr>
                <w:rFonts w:ascii="Arial" w:hAnsi="Arial" w:cs="Arial"/>
                <w:sz w:val="20"/>
              </w:rPr>
            </w:pPr>
            <w:r>
              <w:rPr>
                <w:rFonts w:ascii="Arial" w:hAnsi="Arial" w:cs="Arial"/>
                <w:sz w:val="20"/>
              </w:rPr>
              <w:t>X</w:t>
            </w:r>
          </w:p>
        </w:tc>
        <w:tc>
          <w:tcPr>
            <w:tcW w:w="1440" w:type="dxa"/>
          </w:tcPr>
          <w:p w14:paraId="2ADA412B" w14:textId="77777777" w:rsidR="00A415DE" w:rsidRPr="00CD75FF" w:rsidRDefault="00A415DE" w:rsidP="00A52F1D">
            <w:pPr>
              <w:tabs>
                <w:tab w:val="left" w:pos="2970"/>
              </w:tabs>
              <w:spacing w:after="0" w:line="240" w:lineRule="auto"/>
              <w:jc w:val="center"/>
              <w:rPr>
                <w:rFonts w:ascii="Arial" w:hAnsi="Arial" w:cs="Arial"/>
                <w:sz w:val="20"/>
              </w:rPr>
            </w:pPr>
          </w:p>
        </w:tc>
      </w:tr>
      <w:tr w:rsidR="00A415DE" w:rsidRPr="00CD75FF" w14:paraId="7B26F60E" w14:textId="77777777" w:rsidTr="00A52F1D">
        <w:trPr>
          <w:jc w:val="center"/>
        </w:trPr>
        <w:tc>
          <w:tcPr>
            <w:tcW w:w="2965" w:type="dxa"/>
          </w:tcPr>
          <w:p w14:paraId="10CB7483" w14:textId="77777777" w:rsidR="00A415DE" w:rsidRPr="00CD75FF" w:rsidRDefault="00A415DE" w:rsidP="00A52F1D">
            <w:pPr>
              <w:tabs>
                <w:tab w:val="left" w:pos="2970"/>
              </w:tabs>
              <w:spacing w:after="0" w:line="240" w:lineRule="auto"/>
              <w:rPr>
                <w:rFonts w:ascii="Arial" w:hAnsi="Arial" w:cs="Arial"/>
                <w:b/>
                <w:i/>
                <w:sz w:val="20"/>
              </w:rPr>
            </w:pPr>
            <w:r w:rsidRPr="00CD75FF">
              <w:rPr>
                <w:rFonts w:ascii="Arial" w:hAnsi="Arial" w:cs="Arial"/>
                <w:b/>
                <w:i/>
                <w:sz w:val="20"/>
              </w:rPr>
              <w:t>Multi-Factor One-Time Password Hardware Device</w:t>
            </w:r>
          </w:p>
        </w:tc>
        <w:tc>
          <w:tcPr>
            <w:tcW w:w="1530" w:type="dxa"/>
          </w:tcPr>
          <w:p w14:paraId="68418CB2" w14:textId="77777777" w:rsidR="00A415DE" w:rsidRPr="00CD75FF" w:rsidRDefault="00A415DE" w:rsidP="00A52F1D">
            <w:pPr>
              <w:tabs>
                <w:tab w:val="left" w:pos="2970"/>
              </w:tabs>
              <w:spacing w:after="0" w:line="240" w:lineRule="auto"/>
              <w:jc w:val="center"/>
              <w:rPr>
                <w:rFonts w:ascii="Arial" w:hAnsi="Arial" w:cs="Arial"/>
                <w:sz w:val="20"/>
              </w:rPr>
            </w:pPr>
          </w:p>
        </w:tc>
        <w:tc>
          <w:tcPr>
            <w:tcW w:w="1620" w:type="dxa"/>
          </w:tcPr>
          <w:p w14:paraId="35BF70F7" w14:textId="77777777" w:rsidR="00A415DE" w:rsidRPr="00CD75FF" w:rsidRDefault="00A415DE" w:rsidP="00A52F1D">
            <w:pPr>
              <w:tabs>
                <w:tab w:val="left" w:pos="2970"/>
              </w:tabs>
              <w:spacing w:after="0" w:line="240" w:lineRule="auto"/>
              <w:jc w:val="center"/>
              <w:rPr>
                <w:rFonts w:ascii="Arial" w:hAnsi="Arial" w:cs="Arial"/>
                <w:sz w:val="20"/>
              </w:rPr>
            </w:pPr>
            <w:r>
              <w:rPr>
                <w:rFonts w:ascii="Arial" w:hAnsi="Arial" w:cs="Arial"/>
                <w:sz w:val="20"/>
              </w:rPr>
              <w:t>X</w:t>
            </w:r>
          </w:p>
        </w:tc>
        <w:tc>
          <w:tcPr>
            <w:tcW w:w="1440" w:type="dxa"/>
          </w:tcPr>
          <w:p w14:paraId="0C5D8794" w14:textId="77777777" w:rsidR="00A415DE" w:rsidRPr="00CD75FF" w:rsidRDefault="00A415DE" w:rsidP="00A52F1D">
            <w:pPr>
              <w:tabs>
                <w:tab w:val="left" w:pos="2970"/>
              </w:tabs>
              <w:spacing w:after="0" w:line="240" w:lineRule="auto"/>
              <w:jc w:val="center"/>
              <w:rPr>
                <w:rFonts w:ascii="Arial" w:hAnsi="Arial" w:cs="Arial"/>
                <w:sz w:val="20"/>
              </w:rPr>
            </w:pPr>
          </w:p>
        </w:tc>
      </w:tr>
      <w:tr w:rsidR="00A415DE" w:rsidRPr="00CD75FF" w14:paraId="55A6BF6C" w14:textId="77777777" w:rsidTr="00A52F1D">
        <w:trPr>
          <w:jc w:val="center"/>
        </w:trPr>
        <w:tc>
          <w:tcPr>
            <w:tcW w:w="2965" w:type="dxa"/>
          </w:tcPr>
          <w:p w14:paraId="20BA6741" w14:textId="77777777" w:rsidR="00A415DE" w:rsidRPr="00CD75FF" w:rsidRDefault="00A415DE" w:rsidP="00A52F1D">
            <w:pPr>
              <w:tabs>
                <w:tab w:val="left" w:pos="2970"/>
              </w:tabs>
              <w:spacing w:after="0" w:line="240" w:lineRule="auto"/>
              <w:rPr>
                <w:rFonts w:ascii="Arial" w:hAnsi="Arial" w:cs="Arial"/>
                <w:b/>
                <w:i/>
                <w:sz w:val="20"/>
              </w:rPr>
            </w:pPr>
            <w:r w:rsidRPr="00CD75FF">
              <w:rPr>
                <w:rFonts w:ascii="Arial" w:hAnsi="Arial" w:cs="Arial"/>
                <w:b/>
                <w:i/>
                <w:sz w:val="20"/>
              </w:rPr>
              <w:t>Multi-Factor Hardware Cryptographic Device</w:t>
            </w:r>
          </w:p>
        </w:tc>
        <w:tc>
          <w:tcPr>
            <w:tcW w:w="1530" w:type="dxa"/>
          </w:tcPr>
          <w:p w14:paraId="2A17FF4F" w14:textId="77777777" w:rsidR="00A415DE" w:rsidRPr="00CD75FF" w:rsidRDefault="00A415DE" w:rsidP="00A52F1D">
            <w:pPr>
              <w:tabs>
                <w:tab w:val="left" w:pos="2970"/>
              </w:tabs>
              <w:spacing w:after="0" w:line="240" w:lineRule="auto"/>
              <w:jc w:val="center"/>
              <w:rPr>
                <w:rFonts w:ascii="Arial" w:hAnsi="Arial" w:cs="Arial"/>
                <w:sz w:val="20"/>
              </w:rPr>
            </w:pPr>
          </w:p>
        </w:tc>
        <w:tc>
          <w:tcPr>
            <w:tcW w:w="1620" w:type="dxa"/>
          </w:tcPr>
          <w:p w14:paraId="75AA333E" w14:textId="77777777" w:rsidR="00A415DE" w:rsidRPr="00CD75FF" w:rsidRDefault="00A415DE" w:rsidP="00A52F1D">
            <w:pPr>
              <w:tabs>
                <w:tab w:val="left" w:pos="2970"/>
              </w:tabs>
              <w:spacing w:after="0" w:line="240" w:lineRule="auto"/>
              <w:jc w:val="center"/>
              <w:rPr>
                <w:rFonts w:ascii="Arial" w:hAnsi="Arial" w:cs="Arial"/>
                <w:sz w:val="20"/>
              </w:rPr>
            </w:pPr>
          </w:p>
        </w:tc>
        <w:tc>
          <w:tcPr>
            <w:tcW w:w="1440" w:type="dxa"/>
          </w:tcPr>
          <w:p w14:paraId="1D7CBE8C" w14:textId="77777777" w:rsidR="00A415DE" w:rsidRPr="00CD75FF" w:rsidRDefault="00A415DE" w:rsidP="00A52F1D">
            <w:pPr>
              <w:tabs>
                <w:tab w:val="left" w:pos="2970"/>
              </w:tabs>
              <w:spacing w:after="0" w:line="240" w:lineRule="auto"/>
              <w:jc w:val="center"/>
              <w:rPr>
                <w:rFonts w:ascii="Arial" w:hAnsi="Arial" w:cs="Arial"/>
                <w:sz w:val="20"/>
              </w:rPr>
            </w:pPr>
            <w:r>
              <w:rPr>
                <w:rFonts w:ascii="Arial" w:hAnsi="Arial" w:cs="Arial"/>
                <w:sz w:val="20"/>
              </w:rPr>
              <w:t>X</w:t>
            </w:r>
          </w:p>
        </w:tc>
      </w:tr>
    </w:tbl>
    <w:p w14:paraId="790A85C5" w14:textId="77777777" w:rsidR="00A415DE" w:rsidRDefault="00A415DE" w:rsidP="00A415DE">
      <w:pPr>
        <w:spacing w:line="240" w:lineRule="auto"/>
        <w:ind w:right="446"/>
        <w:jc w:val="both"/>
        <w:rPr>
          <w:rFonts w:ascii="Arial" w:hAnsi="Arial" w:cs="Arial"/>
          <w:sz w:val="24"/>
          <w:szCs w:val="24"/>
        </w:rPr>
      </w:pPr>
    </w:p>
    <w:p w14:paraId="23BADA38" w14:textId="77777777" w:rsidR="00A415DE" w:rsidRDefault="00A415DE" w:rsidP="00A415DE">
      <w:pPr>
        <w:pStyle w:val="ParagraphSections"/>
      </w:pPr>
      <w:r>
        <w:t xml:space="preserve">Entities </w:t>
      </w:r>
      <w:r w:rsidRPr="00CD75FF">
        <w:t xml:space="preserve">may use multi-token authentication (i.e., a combination of tokens) to upgrade the overall level of assurance as depicted in Table 2.  For example, </w:t>
      </w:r>
      <w:r>
        <w:t>A</w:t>
      </w:r>
      <w:r w:rsidRPr="00125665">
        <w:t xml:space="preserve">AL3 can be achieved using two tokens rated at </w:t>
      </w:r>
      <w:r>
        <w:t>A</w:t>
      </w:r>
      <w:r w:rsidRPr="00125665">
        <w:t xml:space="preserve">AL2 that represent two different authentication factors </w:t>
      </w:r>
      <w:r w:rsidRPr="00CD75FF">
        <w:t>(i.e., something you know, something you have, and something you are)</w:t>
      </w:r>
      <w:r>
        <w:t>.</w:t>
      </w:r>
    </w:p>
    <w:p w14:paraId="52524F5D" w14:textId="77777777" w:rsidR="00A415DE" w:rsidRDefault="00A415DE" w:rsidP="00A415DE">
      <w:pPr>
        <w:spacing w:after="0" w:line="240" w:lineRule="auto"/>
        <w:jc w:val="center"/>
        <w:rPr>
          <w:rFonts w:ascii="Arial" w:hAnsi="Arial" w:cs="Arial"/>
          <w:b/>
          <w:sz w:val="23"/>
          <w:szCs w:val="23"/>
        </w:rPr>
      </w:pPr>
      <w:r w:rsidRPr="00CD75FF">
        <w:rPr>
          <w:rFonts w:ascii="Arial" w:hAnsi="Arial" w:cs="Arial"/>
          <w:b/>
          <w:sz w:val="23"/>
          <w:szCs w:val="23"/>
        </w:rPr>
        <w:t>Table 2:  Multi-token Options</w:t>
      </w:r>
    </w:p>
    <w:p w14:paraId="3ABB8564" w14:textId="77777777" w:rsidR="00A415DE" w:rsidRDefault="00A415DE" w:rsidP="00A415DE">
      <w:pPr>
        <w:spacing w:after="0" w:line="240" w:lineRule="auto"/>
        <w:rPr>
          <w:rFonts w:ascii="Arial" w:hAnsi="Arial" w:cs="Arial"/>
          <w:b/>
          <w:sz w:val="23"/>
          <w:szCs w:val="23"/>
        </w:rPr>
      </w:pPr>
    </w:p>
    <w:tbl>
      <w:tblPr>
        <w:tblStyle w:val="TableGrid"/>
        <w:tblW w:w="0" w:type="auto"/>
        <w:jc w:val="center"/>
        <w:tblLook w:val="04A0" w:firstRow="1" w:lastRow="0" w:firstColumn="1" w:lastColumn="0" w:noHBand="0" w:noVBand="1"/>
      </w:tblPr>
      <w:tblGrid>
        <w:gridCol w:w="4487"/>
        <w:gridCol w:w="4495"/>
      </w:tblGrid>
      <w:tr w:rsidR="00A415DE" w14:paraId="2EF45273" w14:textId="77777777" w:rsidTr="00A52F1D">
        <w:trPr>
          <w:trHeight w:val="254"/>
          <w:jc w:val="center"/>
        </w:trPr>
        <w:tc>
          <w:tcPr>
            <w:tcW w:w="4487" w:type="dxa"/>
            <w:shd w:val="clear" w:color="auto" w:fill="C6D9F1" w:themeFill="text2" w:themeFillTint="33"/>
          </w:tcPr>
          <w:p w14:paraId="46F928AA" w14:textId="77777777" w:rsidR="00A415DE" w:rsidRPr="00027E8F" w:rsidRDefault="00A415DE" w:rsidP="00A52F1D">
            <w:pPr>
              <w:tabs>
                <w:tab w:val="left" w:pos="1953"/>
              </w:tabs>
              <w:jc w:val="center"/>
              <w:rPr>
                <w:rFonts w:ascii="Arial" w:hAnsi="Arial" w:cs="Arial"/>
                <w:b/>
              </w:rPr>
            </w:pPr>
            <w:r w:rsidRPr="00027E8F">
              <w:rPr>
                <w:rFonts w:ascii="Arial" w:hAnsi="Arial" w:cs="Arial"/>
                <w:b/>
              </w:rPr>
              <w:t>AAL 2</w:t>
            </w:r>
          </w:p>
        </w:tc>
        <w:tc>
          <w:tcPr>
            <w:tcW w:w="4487" w:type="dxa"/>
            <w:shd w:val="clear" w:color="auto" w:fill="C6D9F1" w:themeFill="text2" w:themeFillTint="33"/>
          </w:tcPr>
          <w:p w14:paraId="5F99EBB4" w14:textId="77777777" w:rsidR="00A415DE" w:rsidRPr="00027E8F" w:rsidRDefault="00A415DE" w:rsidP="00A52F1D">
            <w:pPr>
              <w:tabs>
                <w:tab w:val="left" w:pos="1953"/>
              </w:tabs>
              <w:jc w:val="center"/>
              <w:rPr>
                <w:rFonts w:ascii="Arial" w:hAnsi="Arial" w:cs="Arial"/>
                <w:b/>
              </w:rPr>
            </w:pPr>
            <w:r w:rsidRPr="00027E8F">
              <w:rPr>
                <w:rFonts w:ascii="Arial" w:hAnsi="Arial" w:cs="Arial"/>
                <w:b/>
              </w:rPr>
              <w:t>AAL 3</w:t>
            </w:r>
          </w:p>
        </w:tc>
      </w:tr>
      <w:tr w:rsidR="00A415DE" w14:paraId="28E70A3B" w14:textId="77777777" w:rsidTr="00A52F1D">
        <w:trPr>
          <w:trHeight w:val="5015"/>
          <w:jc w:val="center"/>
        </w:trPr>
        <w:tc>
          <w:tcPr>
            <w:tcW w:w="4487" w:type="dxa"/>
          </w:tcPr>
          <w:p w14:paraId="6E0BDB7E" w14:textId="77777777" w:rsidR="00A415DE" w:rsidRDefault="00A415DE" w:rsidP="00A52F1D">
            <w:pPr>
              <w:tabs>
                <w:tab w:val="left" w:pos="1953"/>
              </w:tabs>
              <w:rPr>
                <w:rFonts w:ascii="Arial" w:hAnsi="Arial" w:cs="Arial"/>
              </w:rPr>
            </w:pPr>
            <w:r>
              <w:rPr>
                <w:rFonts w:ascii="Arial" w:hAnsi="Arial" w:cs="Arial"/>
              </w:rPr>
              <w:t xml:space="preserve">AAL 2 requires that a combination of single-factor authenticators must include a Memorized Secret authenticator, and a second factor that is possession-based </w:t>
            </w:r>
            <w:proofErr w:type="gramStart"/>
            <w:r>
              <w:rPr>
                <w:rFonts w:ascii="Arial" w:hAnsi="Arial" w:cs="Arial"/>
              </w:rPr>
              <w:t>from</w:t>
            </w:r>
            <w:proofErr w:type="gramEnd"/>
            <w:r>
              <w:rPr>
                <w:rFonts w:ascii="Arial" w:hAnsi="Arial" w:cs="Arial"/>
              </w:rPr>
              <w:t xml:space="preserve"> the following list:</w:t>
            </w:r>
          </w:p>
          <w:p w14:paraId="57F0692F" w14:textId="77777777" w:rsidR="00A415DE" w:rsidRDefault="00A415DE" w:rsidP="00A52F1D">
            <w:pPr>
              <w:tabs>
                <w:tab w:val="left" w:pos="1953"/>
              </w:tabs>
              <w:rPr>
                <w:rFonts w:ascii="Arial" w:hAnsi="Arial" w:cs="Arial"/>
              </w:rPr>
            </w:pPr>
          </w:p>
          <w:p w14:paraId="3D000604" w14:textId="77777777" w:rsidR="00A415DE" w:rsidRDefault="00A415DE" w:rsidP="00A415DE">
            <w:pPr>
              <w:pStyle w:val="ListParagraph"/>
              <w:numPr>
                <w:ilvl w:val="0"/>
                <w:numId w:val="313"/>
              </w:numPr>
              <w:tabs>
                <w:tab w:val="left" w:pos="1953"/>
              </w:tabs>
              <w:spacing w:after="0" w:line="240" w:lineRule="auto"/>
              <w:rPr>
                <w:rFonts w:ascii="Arial" w:hAnsi="Arial" w:cs="Arial"/>
              </w:rPr>
            </w:pPr>
            <w:r>
              <w:rPr>
                <w:rFonts w:ascii="Arial" w:hAnsi="Arial" w:cs="Arial"/>
              </w:rPr>
              <w:t>Look-up Secrets</w:t>
            </w:r>
          </w:p>
          <w:p w14:paraId="44F3AE68" w14:textId="77777777" w:rsidR="00A415DE" w:rsidRDefault="00A415DE" w:rsidP="00A415DE">
            <w:pPr>
              <w:pStyle w:val="ListParagraph"/>
              <w:numPr>
                <w:ilvl w:val="0"/>
                <w:numId w:val="313"/>
              </w:numPr>
              <w:tabs>
                <w:tab w:val="left" w:pos="1953"/>
              </w:tabs>
              <w:spacing w:after="0" w:line="240" w:lineRule="auto"/>
              <w:rPr>
                <w:rFonts w:ascii="Arial" w:hAnsi="Arial" w:cs="Arial"/>
              </w:rPr>
            </w:pPr>
            <w:r>
              <w:rPr>
                <w:rFonts w:ascii="Arial" w:hAnsi="Arial" w:cs="Arial"/>
              </w:rPr>
              <w:t>Out-of-Band Device</w:t>
            </w:r>
          </w:p>
          <w:p w14:paraId="53769549" w14:textId="77777777" w:rsidR="00A415DE" w:rsidRDefault="00A415DE" w:rsidP="00A415DE">
            <w:pPr>
              <w:pStyle w:val="ListParagraph"/>
              <w:numPr>
                <w:ilvl w:val="0"/>
                <w:numId w:val="313"/>
              </w:numPr>
              <w:tabs>
                <w:tab w:val="left" w:pos="1953"/>
              </w:tabs>
              <w:spacing w:after="0" w:line="240" w:lineRule="auto"/>
              <w:rPr>
                <w:rFonts w:ascii="Arial" w:hAnsi="Arial" w:cs="Arial"/>
              </w:rPr>
            </w:pPr>
            <w:r>
              <w:rPr>
                <w:rFonts w:ascii="Arial" w:hAnsi="Arial" w:cs="Arial"/>
              </w:rPr>
              <w:t>Single-Factor OTP Device</w:t>
            </w:r>
          </w:p>
          <w:p w14:paraId="0749F2A1" w14:textId="77777777" w:rsidR="00A415DE" w:rsidRDefault="00A415DE" w:rsidP="00A415DE">
            <w:pPr>
              <w:pStyle w:val="ListParagraph"/>
              <w:numPr>
                <w:ilvl w:val="0"/>
                <w:numId w:val="313"/>
              </w:numPr>
              <w:tabs>
                <w:tab w:val="left" w:pos="1953"/>
              </w:tabs>
              <w:spacing w:after="0" w:line="240" w:lineRule="auto"/>
              <w:rPr>
                <w:rFonts w:ascii="Arial" w:hAnsi="Arial" w:cs="Arial"/>
              </w:rPr>
            </w:pPr>
            <w:r>
              <w:rPr>
                <w:rFonts w:ascii="Arial" w:hAnsi="Arial" w:cs="Arial"/>
              </w:rPr>
              <w:t>Single-Factor Cryptographic Software</w:t>
            </w:r>
          </w:p>
          <w:p w14:paraId="3AEDCD8D" w14:textId="77777777" w:rsidR="00A415DE" w:rsidRPr="004846D8" w:rsidRDefault="00A415DE" w:rsidP="00A415DE">
            <w:pPr>
              <w:pStyle w:val="ListParagraph"/>
              <w:numPr>
                <w:ilvl w:val="0"/>
                <w:numId w:val="313"/>
              </w:numPr>
              <w:tabs>
                <w:tab w:val="left" w:pos="1953"/>
              </w:tabs>
              <w:spacing w:after="0" w:line="240" w:lineRule="auto"/>
              <w:rPr>
                <w:rFonts w:ascii="Arial" w:hAnsi="Arial" w:cs="Arial"/>
              </w:rPr>
            </w:pPr>
            <w:r>
              <w:rPr>
                <w:rFonts w:ascii="Arial" w:hAnsi="Arial" w:cs="Arial"/>
              </w:rPr>
              <w:t>Single-Factor Cryptographic Device</w:t>
            </w:r>
          </w:p>
        </w:tc>
        <w:tc>
          <w:tcPr>
            <w:tcW w:w="4487" w:type="dxa"/>
          </w:tcPr>
          <w:p w14:paraId="4FF36380" w14:textId="77777777" w:rsidR="00A415DE" w:rsidRDefault="00A415DE" w:rsidP="00A52F1D">
            <w:pPr>
              <w:tabs>
                <w:tab w:val="left" w:pos="1953"/>
              </w:tabs>
              <w:rPr>
                <w:rFonts w:ascii="Arial" w:hAnsi="Arial" w:cs="Arial"/>
              </w:rPr>
            </w:pPr>
            <w:r>
              <w:rPr>
                <w:rFonts w:ascii="Arial" w:hAnsi="Arial" w:cs="Arial"/>
              </w:rPr>
              <w:t xml:space="preserve">AAL 3 requires the use of one of the following </w:t>
            </w:r>
            <w:proofErr w:type="gramStart"/>
            <w:r>
              <w:rPr>
                <w:rFonts w:ascii="Arial" w:hAnsi="Arial" w:cs="Arial"/>
              </w:rPr>
              <w:t>combination</w:t>
            </w:r>
            <w:proofErr w:type="gramEnd"/>
            <w:r>
              <w:rPr>
                <w:rFonts w:ascii="Arial" w:hAnsi="Arial" w:cs="Arial"/>
              </w:rPr>
              <w:t xml:space="preserve"> of authenticators:</w:t>
            </w:r>
          </w:p>
          <w:p w14:paraId="473D1811" w14:textId="77777777" w:rsidR="00A415DE" w:rsidRDefault="00A415DE" w:rsidP="00A52F1D">
            <w:pPr>
              <w:tabs>
                <w:tab w:val="left" w:pos="1953"/>
              </w:tabs>
              <w:rPr>
                <w:rFonts w:ascii="Arial" w:hAnsi="Arial" w:cs="Arial"/>
              </w:rPr>
            </w:pPr>
          </w:p>
          <w:tbl>
            <w:tblPr>
              <w:tblStyle w:val="TableGrid"/>
              <w:tblW w:w="4269" w:type="dxa"/>
              <w:tblLook w:val="04A0" w:firstRow="1" w:lastRow="0" w:firstColumn="1" w:lastColumn="0" w:noHBand="0" w:noVBand="1"/>
            </w:tblPr>
            <w:tblGrid>
              <w:gridCol w:w="2134"/>
              <w:gridCol w:w="2135"/>
            </w:tblGrid>
            <w:tr w:rsidR="00A415DE" w14:paraId="2AEE9337" w14:textId="77777777" w:rsidTr="00A52F1D">
              <w:trPr>
                <w:trHeight w:val="790"/>
              </w:trPr>
              <w:tc>
                <w:tcPr>
                  <w:tcW w:w="2134" w:type="dxa"/>
                </w:tcPr>
                <w:p w14:paraId="0DD1139A" w14:textId="77777777" w:rsidR="00A415DE" w:rsidRDefault="00A415DE" w:rsidP="00A52F1D">
                  <w:pPr>
                    <w:tabs>
                      <w:tab w:val="left" w:pos="1953"/>
                    </w:tabs>
                    <w:rPr>
                      <w:rFonts w:ascii="Arial" w:hAnsi="Arial" w:cs="Arial"/>
                    </w:rPr>
                  </w:pPr>
                  <w:r>
                    <w:rPr>
                      <w:rFonts w:ascii="Arial" w:hAnsi="Arial" w:cs="Arial"/>
                    </w:rPr>
                    <w:t>1. Memorized Secret</w:t>
                  </w:r>
                </w:p>
              </w:tc>
              <w:tc>
                <w:tcPr>
                  <w:tcW w:w="2135" w:type="dxa"/>
                </w:tcPr>
                <w:p w14:paraId="28E9C31A" w14:textId="77777777" w:rsidR="00A415DE" w:rsidRPr="004846D8" w:rsidRDefault="00A415DE" w:rsidP="00A415DE">
                  <w:pPr>
                    <w:pStyle w:val="ListParagraph"/>
                    <w:numPr>
                      <w:ilvl w:val="0"/>
                      <w:numId w:val="314"/>
                    </w:numPr>
                    <w:tabs>
                      <w:tab w:val="left" w:pos="1953"/>
                    </w:tabs>
                    <w:spacing w:after="0" w:line="240" w:lineRule="auto"/>
                    <w:ind w:left="360"/>
                    <w:rPr>
                      <w:rFonts w:ascii="Arial" w:hAnsi="Arial" w:cs="Arial"/>
                    </w:rPr>
                  </w:pPr>
                  <w:r>
                    <w:rPr>
                      <w:rFonts w:ascii="Arial" w:hAnsi="Arial" w:cs="Arial"/>
                    </w:rPr>
                    <w:t>Single-Factor Cryptographic Device</w:t>
                  </w:r>
                </w:p>
              </w:tc>
            </w:tr>
            <w:tr w:rsidR="00A415DE" w14:paraId="55315AB6" w14:textId="77777777" w:rsidTr="00A52F1D">
              <w:trPr>
                <w:trHeight w:val="778"/>
              </w:trPr>
              <w:tc>
                <w:tcPr>
                  <w:tcW w:w="2134" w:type="dxa"/>
                </w:tcPr>
                <w:p w14:paraId="1D92657F" w14:textId="77777777" w:rsidR="00A415DE" w:rsidRDefault="00A415DE" w:rsidP="00A52F1D">
                  <w:pPr>
                    <w:tabs>
                      <w:tab w:val="left" w:pos="1953"/>
                    </w:tabs>
                    <w:rPr>
                      <w:rFonts w:ascii="Arial" w:hAnsi="Arial" w:cs="Arial"/>
                    </w:rPr>
                  </w:pPr>
                  <w:r>
                    <w:rPr>
                      <w:rFonts w:ascii="Arial" w:hAnsi="Arial" w:cs="Arial"/>
                    </w:rPr>
                    <w:t>2. Multi-Factor OTP device (software and hardware)</w:t>
                  </w:r>
                </w:p>
              </w:tc>
              <w:tc>
                <w:tcPr>
                  <w:tcW w:w="2135" w:type="dxa"/>
                </w:tcPr>
                <w:p w14:paraId="144C7BAD" w14:textId="77777777" w:rsidR="00A415DE" w:rsidRPr="004846D8" w:rsidRDefault="00A415DE" w:rsidP="00A415DE">
                  <w:pPr>
                    <w:pStyle w:val="ListParagraph"/>
                    <w:numPr>
                      <w:ilvl w:val="0"/>
                      <w:numId w:val="314"/>
                    </w:numPr>
                    <w:tabs>
                      <w:tab w:val="left" w:pos="1953"/>
                    </w:tabs>
                    <w:spacing w:after="0" w:line="240" w:lineRule="auto"/>
                    <w:ind w:left="360"/>
                    <w:rPr>
                      <w:rFonts w:ascii="Arial" w:hAnsi="Arial" w:cs="Arial"/>
                    </w:rPr>
                  </w:pPr>
                  <w:r>
                    <w:rPr>
                      <w:rFonts w:ascii="Arial" w:hAnsi="Arial" w:cs="Arial"/>
                    </w:rPr>
                    <w:t>Single-Factor Cryptographic Device</w:t>
                  </w:r>
                </w:p>
              </w:tc>
            </w:tr>
            <w:tr w:rsidR="00A415DE" w14:paraId="40D53F0B" w14:textId="77777777" w:rsidTr="00A52F1D">
              <w:trPr>
                <w:trHeight w:val="1046"/>
              </w:trPr>
              <w:tc>
                <w:tcPr>
                  <w:tcW w:w="2134" w:type="dxa"/>
                </w:tcPr>
                <w:p w14:paraId="6171E12A" w14:textId="77777777" w:rsidR="00A415DE" w:rsidRDefault="00A415DE" w:rsidP="00A52F1D">
                  <w:pPr>
                    <w:tabs>
                      <w:tab w:val="left" w:pos="1953"/>
                    </w:tabs>
                    <w:rPr>
                      <w:rFonts w:ascii="Arial" w:hAnsi="Arial" w:cs="Arial"/>
                    </w:rPr>
                  </w:pPr>
                  <w:r>
                    <w:rPr>
                      <w:rFonts w:ascii="Arial" w:hAnsi="Arial" w:cs="Arial"/>
                    </w:rPr>
                    <w:t>3. Single-Factor OPT device (hardware only)</w:t>
                  </w:r>
                </w:p>
              </w:tc>
              <w:tc>
                <w:tcPr>
                  <w:tcW w:w="2135" w:type="dxa"/>
                </w:tcPr>
                <w:p w14:paraId="68D7FB6C" w14:textId="77777777" w:rsidR="00A415DE" w:rsidRPr="00027E8F" w:rsidRDefault="00A415DE" w:rsidP="00A415DE">
                  <w:pPr>
                    <w:pStyle w:val="ListParagraph"/>
                    <w:numPr>
                      <w:ilvl w:val="0"/>
                      <w:numId w:val="314"/>
                    </w:numPr>
                    <w:tabs>
                      <w:tab w:val="left" w:pos="1953"/>
                    </w:tabs>
                    <w:spacing w:after="0" w:line="240" w:lineRule="auto"/>
                    <w:ind w:left="360"/>
                    <w:rPr>
                      <w:rFonts w:ascii="Arial" w:hAnsi="Arial" w:cs="Arial"/>
                    </w:rPr>
                  </w:pPr>
                  <w:r>
                    <w:rPr>
                      <w:rFonts w:ascii="Arial" w:hAnsi="Arial" w:cs="Arial"/>
                    </w:rPr>
                    <w:t>Multi-Factor Cryptographic Software Authenticator</w:t>
                  </w:r>
                </w:p>
              </w:tc>
            </w:tr>
            <w:tr w:rsidR="00A415DE" w14:paraId="1444F89B" w14:textId="77777777" w:rsidTr="00A52F1D">
              <w:trPr>
                <w:trHeight w:val="1569"/>
              </w:trPr>
              <w:tc>
                <w:tcPr>
                  <w:tcW w:w="2134" w:type="dxa"/>
                </w:tcPr>
                <w:p w14:paraId="4FE0568C" w14:textId="77777777" w:rsidR="00A415DE" w:rsidRDefault="00A415DE" w:rsidP="00A52F1D">
                  <w:pPr>
                    <w:tabs>
                      <w:tab w:val="left" w:pos="1953"/>
                    </w:tabs>
                    <w:rPr>
                      <w:rFonts w:ascii="Arial" w:hAnsi="Arial" w:cs="Arial"/>
                    </w:rPr>
                  </w:pPr>
                  <w:r>
                    <w:rPr>
                      <w:rFonts w:ascii="Arial" w:hAnsi="Arial" w:cs="Arial"/>
                    </w:rPr>
                    <w:t>4. Single-Factor OTP device (hardware only)</w:t>
                  </w:r>
                </w:p>
              </w:tc>
              <w:tc>
                <w:tcPr>
                  <w:tcW w:w="2135" w:type="dxa"/>
                </w:tcPr>
                <w:p w14:paraId="6C65129F" w14:textId="77777777" w:rsidR="00A415DE" w:rsidRDefault="00A415DE" w:rsidP="00A415DE">
                  <w:pPr>
                    <w:pStyle w:val="ListParagraph"/>
                    <w:numPr>
                      <w:ilvl w:val="0"/>
                      <w:numId w:val="314"/>
                    </w:numPr>
                    <w:tabs>
                      <w:tab w:val="left" w:pos="1953"/>
                    </w:tabs>
                    <w:spacing w:after="0" w:line="240" w:lineRule="auto"/>
                    <w:ind w:left="360"/>
                    <w:rPr>
                      <w:rFonts w:ascii="Arial" w:hAnsi="Arial" w:cs="Arial"/>
                    </w:rPr>
                  </w:pPr>
                  <w:r>
                    <w:rPr>
                      <w:rFonts w:ascii="Arial" w:hAnsi="Arial" w:cs="Arial"/>
                    </w:rPr>
                    <w:t>Single-Factor Cryptographic Software Authenticator</w:t>
                  </w:r>
                </w:p>
                <w:p w14:paraId="7C884ED3" w14:textId="77777777" w:rsidR="00A415DE" w:rsidRPr="00027E8F" w:rsidRDefault="00A415DE" w:rsidP="00A415DE">
                  <w:pPr>
                    <w:pStyle w:val="ListParagraph"/>
                    <w:numPr>
                      <w:ilvl w:val="0"/>
                      <w:numId w:val="314"/>
                    </w:numPr>
                    <w:tabs>
                      <w:tab w:val="left" w:pos="1953"/>
                    </w:tabs>
                    <w:spacing w:after="0" w:line="240" w:lineRule="auto"/>
                    <w:ind w:left="360"/>
                    <w:rPr>
                      <w:rFonts w:ascii="Arial" w:hAnsi="Arial" w:cs="Arial"/>
                    </w:rPr>
                  </w:pPr>
                  <w:r>
                    <w:rPr>
                      <w:rFonts w:ascii="Arial" w:hAnsi="Arial" w:cs="Arial"/>
                    </w:rPr>
                    <w:t>Memorized Secret</w:t>
                  </w:r>
                </w:p>
              </w:tc>
            </w:tr>
          </w:tbl>
          <w:p w14:paraId="350200D7" w14:textId="77777777" w:rsidR="00A415DE" w:rsidRDefault="00A415DE" w:rsidP="00A52F1D">
            <w:pPr>
              <w:tabs>
                <w:tab w:val="left" w:pos="1953"/>
              </w:tabs>
              <w:rPr>
                <w:rFonts w:ascii="Arial" w:hAnsi="Arial" w:cs="Arial"/>
              </w:rPr>
            </w:pPr>
          </w:p>
        </w:tc>
      </w:tr>
    </w:tbl>
    <w:p w14:paraId="42802FE8" w14:textId="77777777" w:rsidR="00A415DE" w:rsidRDefault="00A415DE" w:rsidP="00A415DE">
      <w:pPr>
        <w:spacing w:after="0" w:line="240" w:lineRule="auto"/>
        <w:rPr>
          <w:rFonts w:ascii="Arial" w:hAnsi="Arial" w:cs="Arial"/>
          <w:b/>
          <w:sz w:val="23"/>
          <w:szCs w:val="23"/>
        </w:rPr>
      </w:pPr>
    </w:p>
    <w:p w14:paraId="77776070" w14:textId="77777777" w:rsidR="00A415DE" w:rsidRDefault="00A415DE" w:rsidP="00A415DE">
      <w:pPr>
        <w:pStyle w:val="InfoSections"/>
      </w:pPr>
      <w:proofErr w:type="gramStart"/>
      <w:r>
        <w:t>Authentication Token</w:t>
      </w:r>
      <w:proofErr w:type="gramEnd"/>
      <w:r>
        <w:t xml:space="preserve"> Types</w:t>
      </w:r>
    </w:p>
    <w:p w14:paraId="39BBAC43" w14:textId="236137E3" w:rsidR="00A415DE" w:rsidRPr="00377AF9" w:rsidRDefault="00A415DE" w:rsidP="00A415DE">
      <w:pPr>
        <w:pStyle w:val="Bullets"/>
        <w:numPr>
          <w:ilvl w:val="0"/>
          <w:numId w:val="315"/>
        </w:numPr>
      </w:pPr>
      <w:r w:rsidRPr="00377AF9">
        <w:t>Memorized Secret Token</w:t>
      </w:r>
    </w:p>
    <w:p w14:paraId="6FCC5EAD" w14:textId="77777777" w:rsidR="00A415DE" w:rsidRPr="00125665" w:rsidRDefault="00A415DE" w:rsidP="00FF3CEC">
      <w:pPr>
        <w:pStyle w:val="Bullets"/>
        <w:numPr>
          <w:ilvl w:val="0"/>
          <w:numId w:val="317"/>
        </w:numPr>
        <w:ind w:left="1440"/>
      </w:pPr>
      <w:r w:rsidRPr="00125665">
        <w:t>A memorized secret token is something you know.  Memorized secret tokens are typically character or numerical strings.  Examples include passwords, passphrases and Personal Identification Numbers (PINs).</w:t>
      </w:r>
    </w:p>
    <w:p w14:paraId="0E5918F9" w14:textId="77777777" w:rsidR="00A415DE" w:rsidRDefault="00A415DE" w:rsidP="00FF3CEC">
      <w:pPr>
        <w:pStyle w:val="Bullets"/>
        <w:numPr>
          <w:ilvl w:val="0"/>
          <w:numId w:val="317"/>
        </w:numPr>
        <w:ind w:left="1440"/>
      </w:pPr>
      <w:r w:rsidRPr="00125665">
        <w:lastRenderedPageBreak/>
        <w:t>Typically, a memorized secret token is used on its own for A</w:t>
      </w:r>
      <w:r>
        <w:t>A</w:t>
      </w:r>
      <w:r w:rsidRPr="00125665">
        <w:t>L 1</w:t>
      </w:r>
      <w:r>
        <w:t xml:space="preserve">. </w:t>
      </w:r>
      <w:r w:rsidRPr="00125665">
        <w:t>A</w:t>
      </w:r>
      <w:r>
        <w:t>A</w:t>
      </w:r>
      <w:r w:rsidRPr="00125665">
        <w:t>L</w:t>
      </w:r>
      <w:r>
        <w:t xml:space="preserve"> 2 and</w:t>
      </w:r>
      <w:r w:rsidRPr="00125665">
        <w:t xml:space="preserve"> 3 </w:t>
      </w:r>
      <w:r w:rsidRPr="00125665">
        <w:rPr>
          <w:b/>
        </w:rPr>
        <w:t>require</w:t>
      </w:r>
      <w:r>
        <w:rPr>
          <w:b/>
        </w:rPr>
        <w:t>s</w:t>
      </w:r>
      <w:r w:rsidRPr="00125665">
        <w:t xml:space="preserve"> multi-factor authentication.  When a memorized secret token is used as one of the factors in a multi-factor authentication solution, the token requirements at </w:t>
      </w:r>
      <w:r>
        <w:t xml:space="preserve">the associated </w:t>
      </w:r>
      <w:r w:rsidRPr="00125665">
        <w:t>A</w:t>
      </w:r>
      <w:r>
        <w:t>A</w:t>
      </w:r>
      <w:r w:rsidRPr="00125665">
        <w:t xml:space="preserve">L apply. </w:t>
      </w:r>
    </w:p>
    <w:p w14:paraId="0B1FC155" w14:textId="77777777" w:rsidR="00A415DE" w:rsidRPr="00125665" w:rsidRDefault="00A415DE" w:rsidP="00FF3CEC">
      <w:pPr>
        <w:pStyle w:val="Bullets"/>
        <w:numPr>
          <w:ilvl w:val="0"/>
          <w:numId w:val="317"/>
        </w:numPr>
        <w:ind w:left="1440"/>
      </w:pPr>
      <w:r>
        <w:t xml:space="preserve">The following table addresses the base minimum requirements regarding Memorized Secret Tokens. Other compliance requirements may require stricter minimum requirements. Relevant compliance domains should be consulted to address specific systems, applications, etc. </w:t>
      </w:r>
    </w:p>
    <w:p w14:paraId="5C48882F" w14:textId="77777777" w:rsidR="00A415DE" w:rsidRDefault="00A415DE" w:rsidP="00A415DE">
      <w:pPr>
        <w:keepNext/>
        <w:keepLines/>
        <w:spacing w:after="0"/>
        <w:jc w:val="center"/>
        <w:rPr>
          <w:b/>
          <w:sz w:val="24"/>
        </w:rPr>
      </w:pPr>
      <w:r w:rsidRPr="00314EF6">
        <w:rPr>
          <w:b/>
          <w:sz w:val="24"/>
        </w:rPr>
        <w:t>Table 3:  Memorized Secret Token Minimum Requirements</w:t>
      </w:r>
    </w:p>
    <w:p w14:paraId="659D56A7" w14:textId="77777777" w:rsidR="00A415DE" w:rsidRDefault="00A415DE" w:rsidP="00A415DE">
      <w:pPr>
        <w:keepNext/>
        <w:keepLines/>
        <w:spacing w:after="0"/>
        <w:jc w:val="center"/>
        <w:rPr>
          <w:b/>
          <w:sz w:val="24"/>
        </w:rPr>
      </w:pPr>
    </w:p>
    <w:tbl>
      <w:tblPr>
        <w:tblStyle w:val="TableGrid"/>
        <w:tblW w:w="9580" w:type="dxa"/>
        <w:tblInd w:w="135" w:type="dxa"/>
        <w:tblLook w:val="04A0" w:firstRow="1" w:lastRow="0" w:firstColumn="1" w:lastColumn="0" w:noHBand="0" w:noVBand="1"/>
      </w:tblPr>
      <w:tblGrid>
        <w:gridCol w:w="4368"/>
        <w:gridCol w:w="921"/>
        <w:gridCol w:w="15"/>
        <w:gridCol w:w="936"/>
        <w:gridCol w:w="3340"/>
      </w:tblGrid>
      <w:tr w:rsidR="00A415DE" w:rsidRPr="00314EF6" w14:paraId="3FF54688" w14:textId="77777777" w:rsidTr="00A52F1D">
        <w:trPr>
          <w:trHeight w:val="277"/>
        </w:trPr>
        <w:tc>
          <w:tcPr>
            <w:tcW w:w="43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0122DDE" w14:textId="77777777" w:rsidR="00A415DE" w:rsidRPr="00314EF6" w:rsidRDefault="00A415DE" w:rsidP="00A52F1D">
            <w:pPr>
              <w:keepNext/>
              <w:keepLines/>
              <w:tabs>
                <w:tab w:val="left" w:pos="6135"/>
              </w:tabs>
              <w:spacing w:after="0" w:line="240" w:lineRule="auto"/>
              <w:rPr>
                <w:rFonts w:ascii="Arial" w:hAnsi="Arial" w:cs="Arial"/>
                <w:b/>
                <w:szCs w:val="24"/>
              </w:rPr>
            </w:pPr>
            <w:bookmarkStart w:id="3" w:name="_Hlk517350654"/>
          </w:p>
        </w:tc>
        <w:tc>
          <w:tcPr>
            <w:tcW w:w="5212"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14:paraId="34767863" w14:textId="77777777" w:rsidR="00A415DE" w:rsidRPr="00314EF6" w:rsidRDefault="00A415DE" w:rsidP="00A52F1D">
            <w:pPr>
              <w:keepNext/>
              <w:keepLines/>
              <w:tabs>
                <w:tab w:val="left" w:pos="6135"/>
              </w:tabs>
              <w:spacing w:after="0" w:line="240" w:lineRule="auto"/>
              <w:jc w:val="center"/>
              <w:rPr>
                <w:rFonts w:ascii="Arial" w:hAnsi="Arial" w:cs="Arial"/>
                <w:b/>
                <w:szCs w:val="24"/>
              </w:rPr>
            </w:pPr>
            <w:r w:rsidRPr="00314EF6">
              <w:rPr>
                <w:rFonts w:ascii="Arial" w:hAnsi="Arial" w:cs="Arial"/>
                <w:b/>
                <w:szCs w:val="24"/>
              </w:rPr>
              <w:t>Assurance Levels</w:t>
            </w:r>
            <w:r>
              <w:rPr>
                <w:rFonts w:ascii="Arial" w:hAnsi="Arial" w:cs="Arial"/>
                <w:b/>
                <w:szCs w:val="24"/>
              </w:rPr>
              <w:t xml:space="preserve"> </w:t>
            </w:r>
          </w:p>
        </w:tc>
      </w:tr>
      <w:tr w:rsidR="00A415DE" w:rsidRPr="00314EF6" w14:paraId="0164454F" w14:textId="77777777" w:rsidTr="00A52F1D">
        <w:trPr>
          <w:trHeight w:val="262"/>
        </w:trPr>
        <w:tc>
          <w:tcPr>
            <w:tcW w:w="436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F9F9DB5" w14:textId="77777777" w:rsidR="00A415DE" w:rsidRPr="00314EF6" w:rsidRDefault="00A415DE" w:rsidP="00A52F1D">
            <w:pPr>
              <w:keepNext/>
              <w:keepLines/>
              <w:tabs>
                <w:tab w:val="left" w:pos="6135"/>
              </w:tabs>
              <w:spacing w:after="0" w:line="240" w:lineRule="auto"/>
              <w:rPr>
                <w:rFonts w:ascii="Arial" w:hAnsi="Arial" w:cs="Arial"/>
                <w:b/>
                <w:szCs w:val="24"/>
              </w:rPr>
            </w:pPr>
            <w:r w:rsidRPr="00314EF6">
              <w:rPr>
                <w:rFonts w:ascii="Arial" w:hAnsi="Arial" w:cs="Arial"/>
                <w:b/>
                <w:szCs w:val="24"/>
              </w:rPr>
              <w:t>Category</w:t>
            </w:r>
          </w:p>
        </w:tc>
        <w:tc>
          <w:tcPr>
            <w:tcW w:w="92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71FB79" w14:textId="77777777" w:rsidR="00A415DE" w:rsidRPr="00314EF6" w:rsidRDefault="00A415DE" w:rsidP="00A52F1D">
            <w:pPr>
              <w:keepNext/>
              <w:keepLines/>
              <w:tabs>
                <w:tab w:val="left" w:pos="6135"/>
              </w:tabs>
              <w:spacing w:after="0" w:line="240" w:lineRule="auto"/>
              <w:jc w:val="center"/>
              <w:rPr>
                <w:rFonts w:ascii="Arial" w:hAnsi="Arial" w:cs="Arial"/>
                <w:b/>
                <w:szCs w:val="24"/>
              </w:rPr>
            </w:pPr>
            <w:r w:rsidRPr="00314EF6">
              <w:rPr>
                <w:rFonts w:ascii="Arial" w:hAnsi="Arial" w:cs="Arial"/>
                <w:b/>
                <w:szCs w:val="24"/>
              </w:rPr>
              <w:t>1</w:t>
            </w:r>
          </w:p>
        </w:tc>
        <w:tc>
          <w:tcPr>
            <w:tcW w:w="951"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4C93F2D" w14:textId="77777777" w:rsidR="00A415DE" w:rsidRPr="00314EF6" w:rsidRDefault="00A415DE" w:rsidP="00A52F1D">
            <w:pPr>
              <w:keepNext/>
              <w:keepLines/>
              <w:tabs>
                <w:tab w:val="left" w:pos="6135"/>
              </w:tabs>
              <w:spacing w:after="0" w:line="240" w:lineRule="auto"/>
              <w:jc w:val="center"/>
              <w:rPr>
                <w:rFonts w:ascii="Arial" w:hAnsi="Arial" w:cs="Arial"/>
                <w:b/>
                <w:szCs w:val="24"/>
              </w:rPr>
            </w:pPr>
            <w:r w:rsidRPr="00314EF6">
              <w:rPr>
                <w:rFonts w:ascii="Arial" w:hAnsi="Arial" w:cs="Arial"/>
                <w:b/>
                <w:szCs w:val="24"/>
              </w:rPr>
              <w:t>2</w:t>
            </w:r>
            <w:r w:rsidRPr="00314EF6">
              <w:rPr>
                <w:rStyle w:val="FootnoteReference"/>
                <w:rFonts w:ascii="Arial" w:hAnsi="Arial" w:cs="Arial"/>
                <w:b/>
                <w:szCs w:val="24"/>
              </w:rPr>
              <w:footnoteReference w:id="3"/>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789829B" w14:textId="77777777" w:rsidR="00A415DE" w:rsidRPr="00314EF6" w:rsidRDefault="00A415DE" w:rsidP="00A52F1D">
            <w:pPr>
              <w:keepNext/>
              <w:keepLines/>
              <w:tabs>
                <w:tab w:val="left" w:pos="6135"/>
              </w:tabs>
              <w:spacing w:after="0" w:line="240" w:lineRule="auto"/>
              <w:jc w:val="center"/>
              <w:rPr>
                <w:rFonts w:ascii="Arial" w:hAnsi="Arial" w:cs="Arial"/>
                <w:b/>
                <w:szCs w:val="24"/>
              </w:rPr>
            </w:pPr>
            <w:r w:rsidRPr="00314EF6">
              <w:rPr>
                <w:rFonts w:ascii="Arial" w:hAnsi="Arial" w:cs="Arial"/>
                <w:b/>
                <w:szCs w:val="24"/>
              </w:rPr>
              <w:t>3</w:t>
            </w:r>
          </w:p>
        </w:tc>
      </w:tr>
      <w:tr w:rsidR="00A415DE" w:rsidRPr="00314EF6" w14:paraId="332D279D" w14:textId="77777777" w:rsidTr="00A52F1D">
        <w:trPr>
          <w:trHeight w:val="277"/>
        </w:trPr>
        <w:tc>
          <w:tcPr>
            <w:tcW w:w="958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tcPr>
          <w:p w14:paraId="7EC3A8BC" w14:textId="77777777" w:rsidR="00A415DE" w:rsidRPr="00314EF6" w:rsidRDefault="00A415DE" w:rsidP="00A52F1D">
            <w:pPr>
              <w:keepNext/>
              <w:keepLines/>
              <w:tabs>
                <w:tab w:val="left" w:pos="6135"/>
              </w:tabs>
              <w:spacing w:after="0" w:line="240" w:lineRule="auto"/>
              <w:rPr>
                <w:rFonts w:ascii="Arial" w:hAnsi="Arial" w:cs="Arial"/>
                <w:i/>
              </w:rPr>
            </w:pPr>
            <w:r w:rsidRPr="00314EF6">
              <w:rPr>
                <w:rFonts w:ascii="Arial" w:hAnsi="Arial" w:cs="Arial"/>
                <w:i/>
              </w:rPr>
              <w:t>Password Management Standards</w:t>
            </w:r>
          </w:p>
        </w:tc>
      </w:tr>
      <w:tr w:rsidR="00A415DE" w:rsidRPr="00314EF6" w14:paraId="0E8E881D" w14:textId="77777777" w:rsidTr="00A52F1D">
        <w:trPr>
          <w:trHeight w:val="262"/>
        </w:trPr>
        <w:tc>
          <w:tcPr>
            <w:tcW w:w="4368" w:type="dxa"/>
            <w:tcBorders>
              <w:top w:val="single" w:sz="4" w:space="0" w:color="auto"/>
              <w:left w:val="single" w:sz="4" w:space="0" w:color="auto"/>
              <w:bottom w:val="single" w:sz="4" w:space="0" w:color="auto"/>
              <w:right w:val="single" w:sz="4" w:space="0" w:color="auto"/>
            </w:tcBorders>
            <w:hideMark/>
          </w:tcPr>
          <w:p w14:paraId="66558607" w14:textId="77777777" w:rsidR="00A415DE" w:rsidRPr="00314EF6" w:rsidRDefault="00A415DE" w:rsidP="00A52F1D">
            <w:pPr>
              <w:pStyle w:val="NoSpacing"/>
              <w:keepNext/>
              <w:keepLines/>
              <w:rPr>
                <w:rFonts w:ascii="Arial" w:hAnsi="Arial" w:cs="Arial"/>
              </w:rPr>
            </w:pPr>
            <w:r w:rsidRPr="00314EF6">
              <w:rPr>
                <w:rFonts w:ascii="Arial" w:hAnsi="Arial" w:cs="Arial"/>
              </w:rPr>
              <w:t xml:space="preserve">Password expiration after </w:t>
            </w:r>
            <w:r w:rsidRPr="00314EF6">
              <w:rPr>
                <w:rFonts w:ascii="Arial" w:hAnsi="Arial" w:cs="Arial"/>
                <w:i/>
              </w:rPr>
              <w:t>x</w:t>
            </w:r>
            <w:r w:rsidRPr="00314EF6">
              <w:rPr>
                <w:rFonts w:ascii="Arial" w:hAnsi="Arial" w:cs="Arial"/>
              </w:rPr>
              <w:t xml:space="preserve"> days   </w:t>
            </w:r>
          </w:p>
        </w:tc>
        <w:tc>
          <w:tcPr>
            <w:tcW w:w="936" w:type="dxa"/>
            <w:gridSpan w:val="2"/>
            <w:tcBorders>
              <w:top w:val="single" w:sz="4" w:space="0" w:color="auto"/>
              <w:left w:val="single" w:sz="4" w:space="0" w:color="auto"/>
              <w:bottom w:val="single" w:sz="4" w:space="0" w:color="auto"/>
              <w:right w:val="single" w:sz="4" w:space="0" w:color="auto"/>
            </w:tcBorders>
            <w:hideMark/>
          </w:tcPr>
          <w:p w14:paraId="7A03AC22" w14:textId="77777777" w:rsidR="00A415DE" w:rsidRPr="00314EF6" w:rsidRDefault="00A415DE" w:rsidP="00A52F1D">
            <w:pPr>
              <w:keepNext/>
              <w:keepLines/>
              <w:tabs>
                <w:tab w:val="left" w:pos="6135"/>
              </w:tabs>
              <w:spacing w:after="0" w:line="240" w:lineRule="auto"/>
              <w:jc w:val="center"/>
              <w:rPr>
                <w:rFonts w:ascii="Arial" w:hAnsi="Arial" w:cs="Arial"/>
              </w:rPr>
            </w:pPr>
            <w:r w:rsidRPr="00314EF6">
              <w:rPr>
                <w:rFonts w:ascii="Arial" w:hAnsi="Arial" w:cs="Arial"/>
              </w:rPr>
              <w:t>731</w:t>
            </w:r>
          </w:p>
        </w:tc>
        <w:tc>
          <w:tcPr>
            <w:tcW w:w="936" w:type="dxa"/>
            <w:tcBorders>
              <w:top w:val="single" w:sz="4" w:space="0" w:color="auto"/>
              <w:left w:val="single" w:sz="4" w:space="0" w:color="auto"/>
              <w:bottom w:val="single" w:sz="4" w:space="0" w:color="auto"/>
              <w:right w:val="single" w:sz="4" w:space="0" w:color="auto"/>
            </w:tcBorders>
            <w:hideMark/>
          </w:tcPr>
          <w:p w14:paraId="79EF7C46" w14:textId="77777777" w:rsidR="00A415DE" w:rsidRPr="00314EF6" w:rsidRDefault="00A415DE" w:rsidP="00A52F1D">
            <w:pPr>
              <w:keepNext/>
              <w:keepLines/>
              <w:tabs>
                <w:tab w:val="left" w:pos="6135"/>
              </w:tabs>
              <w:spacing w:after="0" w:line="240" w:lineRule="auto"/>
              <w:jc w:val="center"/>
              <w:rPr>
                <w:rFonts w:ascii="Arial" w:hAnsi="Arial" w:cs="Arial"/>
              </w:rPr>
            </w:pPr>
            <w:r w:rsidRPr="00314EF6">
              <w:rPr>
                <w:rFonts w:ascii="Arial" w:hAnsi="Arial" w:cs="Arial"/>
              </w:rPr>
              <w:t>183</w:t>
            </w:r>
          </w:p>
        </w:tc>
        <w:tc>
          <w:tcPr>
            <w:tcW w:w="3340" w:type="dxa"/>
            <w:vMerge w:val="restart"/>
            <w:tcBorders>
              <w:top w:val="single" w:sz="4" w:space="0" w:color="auto"/>
              <w:left w:val="single" w:sz="4" w:space="0" w:color="auto"/>
              <w:right w:val="single" w:sz="4" w:space="0" w:color="auto"/>
            </w:tcBorders>
          </w:tcPr>
          <w:p w14:paraId="737F873B" w14:textId="77777777" w:rsidR="00A415DE" w:rsidRPr="00314EF6" w:rsidRDefault="00A415DE" w:rsidP="00A52F1D">
            <w:pPr>
              <w:keepNext/>
              <w:keepLines/>
              <w:tabs>
                <w:tab w:val="left" w:pos="6135"/>
              </w:tabs>
              <w:spacing w:after="0" w:line="240" w:lineRule="auto"/>
              <w:jc w:val="center"/>
              <w:rPr>
                <w:rFonts w:ascii="Arial" w:hAnsi="Arial" w:cs="Arial"/>
              </w:rPr>
            </w:pPr>
          </w:p>
          <w:p w14:paraId="7E73E1BC" w14:textId="77777777" w:rsidR="00A415DE" w:rsidRPr="00314EF6" w:rsidRDefault="00A415DE" w:rsidP="00A52F1D">
            <w:pPr>
              <w:keepNext/>
              <w:keepLines/>
              <w:tabs>
                <w:tab w:val="left" w:pos="6135"/>
              </w:tabs>
              <w:spacing w:after="0" w:line="240" w:lineRule="auto"/>
              <w:jc w:val="center"/>
              <w:rPr>
                <w:rFonts w:ascii="Arial" w:hAnsi="Arial" w:cs="Arial"/>
              </w:rPr>
            </w:pPr>
            <w:r w:rsidRPr="00314EF6">
              <w:rPr>
                <w:rFonts w:ascii="Arial" w:hAnsi="Arial" w:cs="Arial"/>
              </w:rPr>
              <w:t>Multi Factor Authentication Required</w:t>
            </w:r>
          </w:p>
          <w:p w14:paraId="3EA7DA84" w14:textId="77777777" w:rsidR="00A415DE" w:rsidRPr="00314EF6" w:rsidRDefault="00A415DE" w:rsidP="00A52F1D">
            <w:pPr>
              <w:keepNext/>
              <w:keepLines/>
              <w:tabs>
                <w:tab w:val="left" w:pos="6135"/>
              </w:tabs>
              <w:spacing w:after="0" w:line="240" w:lineRule="auto"/>
              <w:jc w:val="center"/>
              <w:rPr>
                <w:rFonts w:ascii="Arial" w:hAnsi="Arial" w:cs="Arial"/>
              </w:rPr>
            </w:pPr>
          </w:p>
          <w:p w14:paraId="4876BF1D" w14:textId="77777777" w:rsidR="00A415DE" w:rsidRPr="00314EF6" w:rsidRDefault="00A415DE" w:rsidP="00A52F1D">
            <w:pPr>
              <w:pStyle w:val="NoSpacing"/>
              <w:keepNext/>
              <w:keepLines/>
              <w:jc w:val="center"/>
              <w:rPr>
                <w:rFonts w:ascii="Arial" w:hAnsi="Arial" w:cs="Arial"/>
              </w:rPr>
            </w:pPr>
            <w:r w:rsidRPr="00314EF6">
              <w:rPr>
                <w:rFonts w:ascii="Arial" w:hAnsi="Arial" w:cs="Arial"/>
              </w:rPr>
              <w:t>This token type can</w:t>
            </w:r>
            <w:r>
              <w:rPr>
                <w:rFonts w:ascii="Arial" w:hAnsi="Arial" w:cs="Arial"/>
              </w:rPr>
              <w:t xml:space="preserve"> only be used with select authenticators at AAL 2 and 3. Refer to Table 2 for more information.</w:t>
            </w:r>
            <w:r w:rsidRPr="00314EF6">
              <w:rPr>
                <w:rFonts w:ascii="Arial" w:hAnsi="Arial" w:cs="Arial"/>
              </w:rPr>
              <w:t xml:space="preserve"> </w:t>
            </w:r>
          </w:p>
        </w:tc>
      </w:tr>
      <w:tr w:rsidR="00A415DE" w:rsidRPr="00314EF6" w14:paraId="27A0F9C3" w14:textId="77777777" w:rsidTr="00A52F1D">
        <w:trPr>
          <w:trHeight w:val="555"/>
        </w:trPr>
        <w:tc>
          <w:tcPr>
            <w:tcW w:w="4368" w:type="dxa"/>
            <w:tcBorders>
              <w:top w:val="single" w:sz="4" w:space="0" w:color="auto"/>
              <w:left w:val="single" w:sz="4" w:space="0" w:color="auto"/>
              <w:bottom w:val="single" w:sz="4" w:space="0" w:color="auto"/>
              <w:right w:val="single" w:sz="4" w:space="0" w:color="auto"/>
            </w:tcBorders>
            <w:hideMark/>
          </w:tcPr>
          <w:p w14:paraId="0D088C71" w14:textId="77777777" w:rsidR="00A415DE" w:rsidRPr="00314EF6" w:rsidRDefault="00A415DE" w:rsidP="00A52F1D">
            <w:pPr>
              <w:pStyle w:val="NoSpacing"/>
              <w:keepNext/>
              <w:keepLines/>
              <w:rPr>
                <w:rFonts w:ascii="Arial" w:hAnsi="Arial" w:cs="Arial"/>
              </w:rPr>
            </w:pPr>
            <w:r w:rsidRPr="00314EF6">
              <w:rPr>
                <w:rFonts w:ascii="Arial" w:hAnsi="Arial" w:cs="Arial"/>
              </w:rPr>
              <w:t xml:space="preserve">System to provide password expiration messages starting at least </w:t>
            </w:r>
            <w:r w:rsidRPr="00314EF6">
              <w:rPr>
                <w:rFonts w:ascii="Arial" w:hAnsi="Arial" w:cs="Arial"/>
                <w:i/>
              </w:rPr>
              <w:t>x</w:t>
            </w:r>
            <w:r w:rsidRPr="00314EF6">
              <w:rPr>
                <w:rFonts w:ascii="Arial" w:hAnsi="Arial" w:cs="Arial"/>
              </w:rPr>
              <w:t xml:space="preserve"> days before expiration</w:t>
            </w:r>
          </w:p>
        </w:tc>
        <w:tc>
          <w:tcPr>
            <w:tcW w:w="1872" w:type="dxa"/>
            <w:gridSpan w:val="3"/>
            <w:tcBorders>
              <w:top w:val="single" w:sz="4" w:space="0" w:color="auto"/>
              <w:left w:val="single" w:sz="4" w:space="0" w:color="auto"/>
              <w:bottom w:val="single" w:sz="4" w:space="0" w:color="auto"/>
              <w:right w:val="single" w:sz="4" w:space="0" w:color="auto"/>
            </w:tcBorders>
            <w:hideMark/>
          </w:tcPr>
          <w:p w14:paraId="1C007E9B" w14:textId="77777777" w:rsidR="00A415DE" w:rsidRPr="00314EF6" w:rsidRDefault="00A415DE" w:rsidP="00A52F1D">
            <w:pPr>
              <w:keepNext/>
              <w:keepLines/>
              <w:tabs>
                <w:tab w:val="left" w:pos="6135"/>
              </w:tabs>
              <w:spacing w:after="0" w:line="240" w:lineRule="auto"/>
              <w:jc w:val="center"/>
              <w:rPr>
                <w:rFonts w:ascii="Arial" w:hAnsi="Arial" w:cs="Arial"/>
              </w:rPr>
            </w:pPr>
            <w:r w:rsidRPr="00314EF6">
              <w:rPr>
                <w:rFonts w:ascii="Arial" w:hAnsi="Arial" w:cs="Arial"/>
              </w:rPr>
              <w:t>14</w:t>
            </w:r>
          </w:p>
        </w:tc>
        <w:tc>
          <w:tcPr>
            <w:tcW w:w="3340" w:type="dxa"/>
            <w:vMerge/>
            <w:tcBorders>
              <w:left w:val="single" w:sz="4" w:space="0" w:color="auto"/>
              <w:right w:val="single" w:sz="4" w:space="0" w:color="auto"/>
            </w:tcBorders>
          </w:tcPr>
          <w:p w14:paraId="5A05B296" w14:textId="77777777" w:rsidR="00A415DE" w:rsidRPr="00314EF6" w:rsidRDefault="00A415DE" w:rsidP="00A52F1D">
            <w:pPr>
              <w:keepNext/>
              <w:keepLines/>
              <w:tabs>
                <w:tab w:val="left" w:pos="6135"/>
              </w:tabs>
              <w:spacing w:after="0" w:line="240" w:lineRule="auto"/>
              <w:jc w:val="center"/>
              <w:rPr>
                <w:rFonts w:ascii="Arial" w:hAnsi="Arial" w:cs="Arial"/>
              </w:rPr>
            </w:pPr>
          </w:p>
        </w:tc>
      </w:tr>
      <w:tr w:rsidR="00A415DE" w:rsidRPr="00314EF6" w14:paraId="19E4D3A9" w14:textId="77777777" w:rsidTr="00A52F1D">
        <w:trPr>
          <w:trHeight w:val="262"/>
        </w:trPr>
        <w:tc>
          <w:tcPr>
            <w:tcW w:w="4368" w:type="dxa"/>
            <w:tcBorders>
              <w:top w:val="single" w:sz="4" w:space="0" w:color="auto"/>
              <w:left w:val="single" w:sz="4" w:space="0" w:color="auto"/>
              <w:bottom w:val="single" w:sz="4" w:space="0" w:color="auto"/>
              <w:right w:val="single" w:sz="4" w:space="0" w:color="auto"/>
            </w:tcBorders>
            <w:hideMark/>
          </w:tcPr>
          <w:p w14:paraId="659A7C70" w14:textId="77777777" w:rsidR="00A415DE" w:rsidRPr="00314EF6" w:rsidRDefault="00A415DE" w:rsidP="00A52F1D">
            <w:pPr>
              <w:pStyle w:val="NoSpacing"/>
              <w:keepNext/>
              <w:keepLines/>
              <w:rPr>
                <w:rFonts w:ascii="Arial" w:hAnsi="Arial" w:cs="Arial"/>
              </w:rPr>
            </w:pPr>
            <w:r w:rsidRPr="00314EF6">
              <w:rPr>
                <w:rFonts w:ascii="Arial" w:hAnsi="Arial" w:cs="Arial"/>
              </w:rPr>
              <w:t>Password reuse</w:t>
            </w:r>
          </w:p>
        </w:tc>
        <w:tc>
          <w:tcPr>
            <w:tcW w:w="1872" w:type="dxa"/>
            <w:gridSpan w:val="3"/>
            <w:tcBorders>
              <w:top w:val="single" w:sz="4" w:space="0" w:color="auto"/>
              <w:left w:val="single" w:sz="4" w:space="0" w:color="auto"/>
              <w:bottom w:val="single" w:sz="4" w:space="0" w:color="auto"/>
              <w:right w:val="single" w:sz="4" w:space="0" w:color="auto"/>
            </w:tcBorders>
            <w:hideMark/>
          </w:tcPr>
          <w:p w14:paraId="72A4C347" w14:textId="77777777" w:rsidR="00A415DE" w:rsidRPr="00314EF6" w:rsidRDefault="00A415DE" w:rsidP="00A52F1D">
            <w:pPr>
              <w:keepNext/>
              <w:keepLines/>
              <w:tabs>
                <w:tab w:val="left" w:pos="6135"/>
              </w:tabs>
              <w:spacing w:after="0" w:line="240" w:lineRule="auto"/>
              <w:jc w:val="center"/>
              <w:rPr>
                <w:rFonts w:ascii="Arial" w:hAnsi="Arial" w:cs="Arial"/>
              </w:rPr>
            </w:pPr>
            <w:r w:rsidRPr="00314EF6">
              <w:rPr>
                <w:rFonts w:ascii="Arial" w:hAnsi="Arial" w:cs="Arial"/>
              </w:rPr>
              <w:t>After 24 unique passwords</w:t>
            </w:r>
          </w:p>
        </w:tc>
        <w:tc>
          <w:tcPr>
            <w:tcW w:w="3340" w:type="dxa"/>
            <w:vMerge/>
            <w:tcBorders>
              <w:left w:val="single" w:sz="4" w:space="0" w:color="auto"/>
              <w:right w:val="single" w:sz="4" w:space="0" w:color="auto"/>
            </w:tcBorders>
          </w:tcPr>
          <w:p w14:paraId="35E47EE4" w14:textId="77777777" w:rsidR="00A415DE" w:rsidRPr="00314EF6" w:rsidRDefault="00A415DE" w:rsidP="00A52F1D">
            <w:pPr>
              <w:keepNext/>
              <w:keepLines/>
              <w:tabs>
                <w:tab w:val="left" w:pos="6135"/>
              </w:tabs>
              <w:spacing w:after="0" w:line="240" w:lineRule="auto"/>
              <w:jc w:val="center"/>
              <w:rPr>
                <w:rFonts w:ascii="Arial" w:hAnsi="Arial" w:cs="Arial"/>
              </w:rPr>
            </w:pPr>
          </w:p>
        </w:tc>
      </w:tr>
      <w:tr w:rsidR="00A415DE" w:rsidRPr="00314EF6" w14:paraId="1FF06575" w14:textId="77777777" w:rsidTr="00A52F1D">
        <w:trPr>
          <w:trHeight w:val="323"/>
        </w:trPr>
        <w:tc>
          <w:tcPr>
            <w:tcW w:w="4368" w:type="dxa"/>
            <w:tcBorders>
              <w:top w:val="single" w:sz="4" w:space="0" w:color="auto"/>
              <w:left w:val="single" w:sz="4" w:space="0" w:color="auto"/>
              <w:bottom w:val="single" w:sz="4" w:space="0" w:color="auto"/>
              <w:right w:val="single" w:sz="4" w:space="0" w:color="auto"/>
            </w:tcBorders>
          </w:tcPr>
          <w:p w14:paraId="7A98C445" w14:textId="77777777" w:rsidR="00A415DE" w:rsidRPr="00314EF6" w:rsidDel="00804AD4" w:rsidRDefault="00A415DE" w:rsidP="00A52F1D">
            <w:pPr>
              <w:pStyle w:val="NoSpacing"/>
              <w:rPr>
                <w:rFonts w:ascii="Arial" w:hAnsi="Arial" w:cs="Arial"/>
              </w:rPr>
            </w:pPr>
            <w:r w:rsidRPr="00314EF6">
              <w:rPr>
                <w:rFonts w:ascii="Arial" w:hAnsi="Arial" w:cs="Arial"/>
              </w:rPr>
              <w:t>Minimum password age</w:t>
            </w:r>
          </w:p>
        </w:tc>
        <w:tc>
          <w:tcPr>
            <w:tcW w:w="1872" w:type="dxa"/>
            <w:gridSpan w:val="3"/>
            <w:tcBorders>
              <w:top w:val="single" w:sz="4" w:space="0" w:color="auto"/>
              <w:left w:val="single" w:sz="4" w:space="0" w:color="auto"/>
              <w:bottom w:val="single" w:sz="4" w:space="0" w:color="auto"/>
              <w:right w:val="single" w:sz="4" w:space="0" w:color="auto"/>
            </w:tcBorders>
          </w:tcPr>
          <w:p w14:paraId="51AE8F04" w14:textId="77777777" w:rsidR="00A415DE" w:rsidRPr="00314EF6" w:rsidDel="00804AD4" w:rsidRDefault="00A415DE" w:rsidP="00A52F1D">
            <w:pPr>
              <w:tabs>
                <w:tab w:val="left" w:pos="6135"/>
              </w:tabs>
              <w:spacing w:after="0" w:line="240" w:lineRule="auto"/>
              <w:jc w:val="center"/>
              <w:rPr>
                <w:rFonts w:ascii="Arial" w:hAnsi="Arial" w:cs="Arial"/>
              </w:rPr>
            </w:pPr>
            <w:r w:rsidRPr="00314EF6">
              <w:rPr>
                <w:rFonts w:ascii="Arial" w:hAnsi="Arial" w:cs="Arial"/>
              </w:rPr>
              <w:t>2 days</w:t>
            </w:r>
          </w:p>
        </w:tc>
        <w:tc>
          <w:tcPr>
            <w:tcW w:w="3340" w:type="dxa"/>
            <w:vMerge/>
            <w:tcBorders>
              <w:left w:val="single" w:sz="4" w:space="0" w:color="auto"/>
              <w:right w:val="single" w:sz="4" w:space="0" w:color="auto"/>
            </w:tcBorders>
          </w:tcPr>
          <w:p w14:paraId="30B16159" w14:textId="77777777" w:rsidR="00A415DE" w:rsidRPr="00314EF6" w:rsidRDefault="00A415DE" w:rsidP="00A52F1D">
            <w:pPr>
              <w:tabs>
                <w:tab w:val="left" w:pos="6135"/>
              </w:tabs>
              <w:spacing w:after="0" w:line="240" w:lineRule="auto"/>
              <w:jc w:val="center"/>
              <w:rPr>
                <w:rFonts w:ascii="Arial" w:hAnsi="Arial" w:cs="Arial"/>
              </w:rPr>
            </w:pPr>
          </w:p>
        </w:tc>
      </w:tr>
      <w:tr w:rsidR="00A415DE" w:rsidRPr="00314EF6" w14:paraId="20537C9E" w14:textId="77777777" w:rsidTr="00A52F1D">
        <w:trPr>
          <w:trHeight w:val="540"/>
        </w:trPr>
        <w:tc>
          <w:tcPr>
            <w:tcW w:w="4368" w:type="dxa"/>
            <w:tcBorders>
              <w:top w:val="single" w:sz="4" w:space="0" w:color="auto"/>
              <w:left w:val="single" w:sz="4" w:space="0" w:color="auto"/>
              <w:bottom w:val="single" w:sz="4" w:space="0" w:color="auto"/>
              <w:right w:val="single" w:sz="4" w:space="0" w:color="auto"/>
            </w:tcBorders>
          </w:tcPr>
          <w:p w14:paraId="6470EFFA" w14:textId="77777777" w:rsidR="00A415DE" w:rsidRPr="00314EF6" w:rsidRDefault="00A415DE" w:rsidP="00A52F1D">
            <w:pPr>
              <w:pStyle w:val="NoSpacing"/>
              <w:rPr>
                <w:rFonts w:ascii="Arial" w:hAnsi="Arial" w:cs="Arial"/>
              </w:rPr>
            </w:pPr>
            <w:r w:rsidRPr="00314EF6">
              <w:rPr>
                <w:rFonts w:ascii="Arial" w:hAnsi="Arial" w:cs="Arial"/>
              </w:rPr>
              <w:t>Maximum number of grace logons after expiration, to allow for password change</w:t>
            </w:r>
          </w:p>
        </w:tc>
        <w:tc>
          <w:tcPr>
            <w:tcW w:w="1872" w:type="dxa"/>
            <w:gridSpan w:val="3"/>
            <w:tcBorders>
              <w:top w:val="single" w:sz="4" w:space="0" w:color="auto"/>
              <w:left w:val="single" w:sz="4" w:space="0" w:color="auto"/>
              <w:bottom w:val="single" w:sz="4" w:space="0" w:color="auto"/>
              <w:right w:val="single" w:sz="4" w:space="0" w:color="auto"/>
            </w:tcBorders>
          </w:tcPr>
          <w:p w14:paraId="5BB325AE"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02B97894" w14:textId="77777777" w:rsidR="00A415DE" w:rsidRPr="00314EF6" w:rsidRDefault="00A415DE" w:rsidP="00A52F1D">
            <w:pPr>
              <w:tabs>
                <w:tab w:val="left" w:pos="6135"/>
              </w:tabs>
              <w:spacing w:after="0" w:line="240" w:lineRule="auto"/>
              <w:jc w:val="center"/>
              <w:rPr>
                <w:rFonts w:ascii="Arial" w:hAnsi="Arial" w:cs="Arial"/>
              </w:rPr>
            </w:pPr>
          </w:p>
        </w:tc>
      </w:tr>
      <w:tr w:rsidR="00A415DE" w:rsidRPr="00314EF6" w14:paraId="19B9145B" w14:textId="77777777" w:rsidTr="00A52F1D">
        <w:trPr>
          <w:trHeight w:val="540"/>
        </w:trPr>
        <w:tc>
          <w:tcPr>
            <w:tcW w:w="4368" w:type="dxa"/>
            <w:tcBorders>
              <w:top w:val="single" w:sz="4" w:space="0" w:color="auto"/>
              <w:left w:val="single" w:sz="4" w:space="0" w:color="auto"/>
              <w:bottom w:val="single" w:sz="4" w:space="0" w:color="auto"/>
              <w:right w:val="single" w:sz="4" w:space="0" w:color="auto"/>
            </w:tcBorders>
          </w:tcPr>
          <w:p w14:paraId="3DE06B61" w14:textId="77777777" w:rsidR="00A415DE" w:rsidRPr="00314EF6" w:rsidRDefault="00A415DE" w:rsidP="00A52F1D">
            <w:pPr>
              <w:pStyle w:val="NoSpacing"/>
              <w:rPr>
                <w:rFonts w:ascii="Arial" w:hAnsi="Arial" w:cs="Arial"/>
              </w:rPr>
            </w:pPr>
            <w:r w:rsidRPr="00314EF6">
              <w:rPr>
                <w:rFonts w:ascii="Arial" w:hAnsi="Arial" w:cs="Arial"/>
              </w:rPr>
              <w:t>Temporary passwords changed immediately on first logon</w:t>
            </w:r>
          </w:p>
        </w:tc>
        <w:tc>
          <w:tcPr>
            <w:tcW w:w="1872" w:type="dxa"/>
            <w:gridSpan w:val="3"/>
            <w:tcBorders>
              <w:top w:val="single" w:sz="4" w:space="0" w:color="auto"/>
              <w:left w:val="single" w:sz="4" w:space="0" w:color="auto"/>
              <w:bottom w:val="single" w:sz="4" w:space="0" w:color="auto"/>
              <w:right w:val="single" w:sz="4" w:space="0" w:color="auto"/>
            </w:tcBorders>
          </w:tcPr>
          <w:p w14:paraId="658438A2"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Yes</w:t>
            </w:r>
          </w:p>
        </w:tc>
        <w:tc>
          <w:tcPr>
            <w:tcW w:w="3340" w:type="dxa"/>
            <w:vMerge/>
            <w:tcBorders>
              <w:left w:val="single" w:sz="4" w:space="0" w:color="auto"/>
              <w:right w:val="single" w:sz="4" w:space="0" w:color="auto"/>
            </w:tcBorders>
          </w:tcPr>
          <w:p w14:paraId="1C7D9B3C" w14:textId="77777777" w:rsidR="00A415DE" w:rsidRPr="00314EF6" w:rsidRDefault="00A415DE" w:rsidP="00A52F1D">
            <w:pPr>
              <w:tabs>
                <w:tab w:val="left" w:pos="6135"/>
              </w:tabs>
              <w:spacing w:after="0" w:line="240" w:lineRule="auto"/>
              <w:jc w:val="center"/>
              <w:rPr>
                <w:rFonts w:ascii="Arial" w:hAnsi="Arial" w:cs="Arial"/>
              </w:rPr>
            </w:pPr>
          </w:p>
        </w:tc>
      </w:tr>
      <w:tr w:rsidR="00A415DE" w:rsidRPr="00314EF6" w14:paraId="213A4C89" w14:textId="77777777" w:rsidTr="00A52F1D">
        <w:trPr>
          <w:trHeight w:val="277"/>
        </w:trPr>
        <w:tc>
          <w:tcPr>
            <w:tcW w:w="958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4EAC71" w14:textId="77777777" w:rsidR="00A415DE" w:rsidRPr="00314EF6" w:rsidRDefault="00A415DE" w:rsidP="00A52F1D">
            <w:pPr>
              <w:tabs>
                <w:tab w:val="left" w:pos="6135"/>
              </w:tabs>
              <w:spacing w:after="0" w:line="240" w:lineRule="auto"/>
              <w:rPr>
                <w:rFonts w:ascii="Arial" w:hAnsi="Arial" w:cs="Arial"/>
              </w:rPr>
            </w:pPr>
            <w:r w:rsidRPr="00314EF6">
              <w:rPr>
                <w:rFonts w:ascii="Arial" w:hAnsi="Arial" w:cs="Arial"/>
                <w:i/>
                <w:szCs w:val="24"/>
              </w:rPr>
              <w:t>Password Composition Standards</w:t>
            </w:r>
            <w:r w:rsidRPr="00314EF6">
              <w:rPr>
                <w:rStyle w:val="FootnoteReference"/>
                <w:rFonts w:ascii="Arial" w:hAnsi="Arial" w:cs="Arial"/>
                <w:i/>
                <w:szCs w:val="24"/>
              </w:rPr>
              <w:footnoteReference w:id="4"/>
            </w:r>
          </w:p>
        </w:tc>
      </w:tr>
      <w:tr w:rsidR="00A415DE" w:rsidRPr="00314EF6" w14:paraId="684DD66B" w14:textId="77777777" w:rsidTr="00A52F1D">
        <w:trPr>
          <w:trHeight w:val="277"/>
        </w:trPr>
        <w:tc>
          <w:tcPr>
            <w:tcW w:w="4368" w:type="dxa"/>
            <w:tcBorders>
              <w:top w:val="single" w:sz="4" w:space="0" w:color="auto"/>
              <w:left w:val="single" w:sz="4" w:space="0" w:color="auto"/>
              <w:bottom w:val="single" w:sz="4" w:space="0" w:color="auto"/>
              <w:right w:val="single" w:sz="4" w:space="0" w:color="auto"/>
            </w:tcBorders>
          </w:tcPr>
          <w:p w14:paraId="5496E362" w14:textId="77777777" w:rsidR="00A415DE" w:rsidRPr="00314EF6" w:rsidRDefault="00A415DE" w:rsidP="00A52F1D">
            <w:pPr>
              <w:pStyle w:val="NoSpacing"/>
              <w:rPr>
                <w:rFonts w:ascii="Arial" w:hAnsi="Arial" w:cs="Arial"/>
              </w:rPr>
            </w:pPr>
            <w:r w:rsidRPr="00314EF6">
              <w:rPr>
                <w:rFonts w:ascii="Arial" w:hAnsi="Arial" w:cs="Arial"/>
              </w:rPr>
              <w:t>Password must not be the same as the user ID</w:t>
            </w:r>
          </w:p>
        </w:tc>
        <w:tc>
          <w:tcPr>
            <w:tcW w:w="1872" w:type="dxa"/>
            <w:gridSpan w:val="3"/>
            <w:tcBorders>
              <w:top w:val="single" w:sz="4" w:space="0" w:color="auto"/>
              <w:left w:val="single" w:sz="4" w:space="0" w:color="auto"/>
              <w:bottom w:val="single" w:sz="4" w:space="0" w:color="auto"/>
              <w:right w:val="single" w:sz="4" w:space="0" w:color="auto"/>
            </w:tcBorders>
          </w:tcPr>
          <w:p w14:paraId="3B9E089C"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Yes</w:t>
            </w:r>
          </w:p>
        </w:tc>
        <w:tc>
          <w:tcPr>
            <w:tcW w:w="3340" w:type="dxa"/>
            <w:vMerge w:val="restart"/>
            <w:tcBorders>
              <w:top w:val="single" w:sz="4" w:space="0" w:color="auto"/>
              <w:left w:val="single" w:sz="4" w:space="0" w:color="auto"/>
              <w:right w:val="single" w:sz="4" w:space="0" w:color="auto"/>
            </w:tcBorders>
          </w:tcPr>
          <w:p w14:paraId="38BD12A0" w14:textId="77777777" w:rsidR="00A415DE" w:rsidRPr="00314EF6" w:rsidRDefault="00A415DE" w:rsidP="00A52F1D">
            <w:pPr>
              <w:pStyle w:val="Heading3"/>
              <w:spacing w:before="0" w:line="240" w:lineRule="auto"/>
              <w:ind w:left="1350"/>
              <w:rPr>
                <w:rFonts w:ascii="Arial" w:hAnsi="Arial" w:cs="Arial"/>
              </w:rPr>
            </w:pPr>
            <w:r w:rsidRPr="00314EF6">
              <w:rPr>
                <w:rFonts w:ascii="Arial" w:hAnsi="Arial" w:cs="Arial"/>
              </w:rPr>
              <w:t xml:space="preserve">   </w:t>
            </w:r>
          </w:p>
          <w:p w14:paraId="488068AE"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Multi Factor Authentication Required</w:t>
            </w:r>
          </w:p>
          <w:p w14:paraId="013CABEA" w14:textId="77777777" w:rsidR="00A415DE" w:rsidRPr="00314EF6" w:rsidRDefault="00A415DE" w:rsidP="00A52F1D">
            <w:pPr>
              <w:tabs>
                <w:tab w:val="left" w:pos="6135"/>
              </w:tabs>
              <w:spacing w:after="0" w:line="240" w:lineRule="auto"/>
              <w:jc w:val="center"/>
              <w:rPr>
                <w:rFonts w:ascii="Arial" w:hAnsi="Arial" w:cs="Arial"/>
              </w:rPr>
            </w:pPr>
          </w:p>
          <w:p w14:paraId="0F9BD52D"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This token type can</w:t>
            </w:r>
            <w:r>
              <w:rPr>
                <w:rFonts w:ascii="Arial" w:hAnsi="Arial" w:cs="Arial"/>
              </w:rPr>
              <w:t xml:space="preserve"> only be used with select authenticators at AAL 2 and 3. Refer to Table 2 for more information. </w:t>
            </w:r>
          </w:p>
        </w:tc>
      </w:tr>
      <w:tr w:rsidR="00A415DE" w:rsidRPr="00314EF6" w14:paraId="64D795D9" w14:textId="77777777" w:rsidTr="00A52F1D">
        <w:trPr>
          <w:trHeight w:val="262"/>
        </w:trPr>
        <w:tc>
          <w:tcPr>
            <w:tcW w:w="4368" w:type="dxa"/>
            <w:tcBorders>
              <w:top w:val="single" w:sz="4" w:space="0" w:color="auto"/>
              <w:left w:val="single" w:sz="4" w:space="0" w:color="auto"/>
              <w:bottom w:val="single" w:sz="4" w:space="0" w:color="auto"/>
              <w:right w:val="single" w:sz="4" w:space="0" w:color="auto"/>
            </w:tcBorders>
            <w:hideMark/>
          </w:tcPr>
          <w:p w14:paraId="0D27BF9F" w14:textId="77777777" w:rsidR="00A415DE" w:rsidRPr="00314EF6" w:rsidRDefault="00A415DE" w:rsidP="00A52F1D">
            <w:pPr>
              <w:pStyle w:val="NoSpacing"/>
              <w:rPr>
                <w:rFonts w:ascii="Arial" w:hAnsi="Arial" w:cs="Arial"/>
              </w:rPr>
            </w:pPr>
            <w:r w:rsidRPr="00314EF6">
              <w:rPr>
                <w:rFonts w:ascii="Arial" w:hAnsi="Arial" w:cs="Arial"/>
              </w:rPr>
              <w:t>Minimum length</w:t>
            </w:r>
          </w:p>
        </w:tc>
        <w:tc>
          <w:tcPr>
            <w:tcW w:w="1872" w:type="dxa"/>
            <w:gridSpan w:val="3"/>
            <w:tcBorders>
              <w:top w:val="single" w:sz="4" w:space="0" w:color="auto"/>
              <w:left w:val="single" w:sz="4" w:space="0" w:color="auto"/>
              <w:bottom w:val="single" w:sz="4" w:space="0" w:color="auto"/>
              <w:right w:val="single" w:sz="4" w:space="0" w:color="auto"/>
            </w:tcBorders>
            <w:hideMark/>
          </w:tcPr>
          <w:p w14:paraId="48EEF268"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10</w:t>
            </w:r>
          </w:p>
        </w:tc>
        <w:tc>
          <w:tcPr>
            <w:tcW w:w="3340" w:type="dxa"/>
            <w:vMerge/>
            <w:tcBorders>
              <w:left w:val="single" w:sz="4" w:space="0" w:color="auto"/>
              <w:right w:val="single" w:sz="4" w:space="0" w:color="auto"/>
            </w:tcBorders>
          </w:tcPr>
          <w:p w14:paraId="11D649BD" w14:textId="77777777" w:rsidR="00A415DE" w:rsidRPr="00314EF6" w:rsidRDefault="00A415DE" w:rsidP="00A52F1D">
            <w:pPr>
              <w:tabs>
                <w:tab w:val="left" w:pos="6135"/>
              </w:tabs>
              <w:spacing w:after="0" w:line="240" w:lineRule="auto"/>
              <w:rPr>
                <w:rFonts w:ascii="Arial" w:hAnsi="Arial" w:cs="Arial"/>
              </w:rPr>
            </w:pPr>
          </w:p>
        </w:tc>
      </w:tr>
      <w:tr w:rsidR="00A415DE" w:rsidRPr="00314EF6" w14:paraId="1F00490A" w14:textId="77777777" w:rsidTr="00A52F1D">
        <w:trPr>
          <w:trHeight w:val="277"/>
        </w:trPr>
        <w:tc>
          <w:tcPr>
            <w:tcW w:w="4368" w:type="dxa"/>
            <w:tcBorders>
              <w:top w:val="single" w:sz="4" w:space="0" w:color="auto"/>
              <w:left w:val="single" w:sz="4" w:space="0" w:color="auto"/>
              <w:bottom w:val="single" w:sz="4" w:space="0" w:color="auto"/>
              <w:right w:val="single" w:sz="4" w:space="0" w:color="auto"/>
            </w:tcBorders>
            <w:hideMark/>
          </w:tcPr>
          <w:p w14:paraId="3D9C9CE5" w14:textId="77777777" w:rsidR="00A415DE" w:rsidRPr="00314EF6" w:rsidRDefault="00A415DE" w:rsidP="00A52F1D">
            <w:pPr>
              <w:pStyle w:val="NoSpacing"/>
              <w:rPr>
                <w:rFonts w:ascii="Arial" w:hAnsi="Arial" w:cs="Arial"/>
              </w:rPr>
            </w:pPr>
            <w:r w:rsidRPr="00314EF6">
              <w:rPr>
                <w:rFonts w:ascii="Arial" w:hAnsi="Arial" w:cs="Arial"/>
              </w:rPr>
              <w:t>Maximum number of repeating characters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3C3BC8B8"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3</w:t>
            </w:r>
          </w:p>
        </w:tc>
        <w:tc>
          <w:tcPr>
            <w:tcW w:w="3340" w:type="dxa"/>
            <w:vMerge/>
            <w:tcBorders>
              <w:left w:val="single" w:sz="4" w:space="0" w:color="auto"/>
              <w:right w:val="single" w:sz="4" w:space="0" w:color="auto"/>
            </w:tcBorders>
          </w:tcPr>
          <w:p w14:paraId="5C901847" w14:textId="77777777" w:rsidR="00A415DE" w:rsidRPr="00314EF6" w:rsidRDefault="00A415DE" w:rsidP="00A52F1D">
            <w:pPr>
              <w:tabs>
                <w:tab w:val="left" w:pos="6135"/>
              </w:tabs>
              <w:spacing w:after="0" w:line="240" w:lineRule="auto"/>
              <w:rPr>
                <w:rFonts w:ascii="Arial" w:hAnsi="Arial" w:cs="Arial"/>
              </w:rPr>
            </w:pPr>
          </w:p>
        </w:tc>
      </w:tr>
      <w:tr w:rsidR="00A415DE" w:rsidRPr="00314EF6" w14:paraId="6F0E2A86" w14:textId="77777777" w:rsidTr="00A52F1D">
        <w:trPr>
          <w:trHeight w:val="262"/>
        </w:trPr>
        <w:tc>
          <w:tcPr>
            <w:tcW w:w="4368" w:type="dxa"/>
            <w:tcBorders>
              <w:top w:val="single" w:sz="4" w:space="0" w:color="auto"/>
              <w:left w:val="single" w:sz="4" w:space="0" w:color="auto"/>
              <w:bottom w:val="single" w:sz="4" w:space="0" w:color="auto"/>
              <w:right w:val="single" w:sz="4" w:space="0" w:color="auto"/>
            </w:tcBorders>
            <w:hideMark/>
          </w:tcPr>
          <w:p w14:paraId="68FED807" w14:textId="77777777" w:rsidR="00A415DE" w:rsidRPr="00314EF6" w:rsidRDefault="00A415DE" w:rsidP="00A52F1D">
            <w:pPr>
              <w:tabs>
                <w:tab w:val="left" w:pos="6135"/>
              </w:tabs>
              <w:spacing w:after="0" w:line="240" w:lineRule="auto"/>
              <w:rPr>
                <w:rFonts w:ascii="Arial" w:hAnsi="Arial" w:cs="Arial"/>
              </w:rPr>
            </w:pPr>
            <w:r w:rsidRPr="00314EF6">
              <w:rPr>
                <w:rFonts w:ascii="Arial" w:hAnsi="Arial" w:cs="Arial"/>
              </w:rPr>
              <w:t>Minimum number of upper-case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13B264C1"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3DCFFC48" w14:textId="77777777" w:rsidR="00A415DE" w:rsidRPr="00314EF6" w:rsidRDefault="00A415DE" w:rsidP="00A52F1D">
            <w:pPr>
              <w:tabs>
                <w:tab w:val="left" w:pos="6135"/>
              </w:tabs>
              <w:spacing w:after="0" w:line="240" w:lineRule="auto"/>
              <w:rPr>
                <w:rFonts w:ascii="Arial" w:hAnsi="Arial" w:cs="Arial"/>
              </w:rPr>
            </w:pPr>
          </w:p>
        </w:tc>
      </w:tr>
      <w:tr w:rsidR="00A415DE" w:rsidRPr="00314EF6" w14:paraId="720216D5" w14:textId="77777777" w:rsidTr="00A52F1D">
        <w:trPr>
          <w:trHeight w:val="277"/>
        </w:trPr>
        <w:tc>
          <w:tcPr>
            <w:tcW w:w="4368" w:type="dxa"/>
            <w:tcBorders>
              <w:top w:val="single" w:sz="4" w:space="0" w:color="auto"/>
              <w:left w:val="single" w:sz="4" w:space="0" w:color="auto"/>
              <w:bottom w:val="single" w:sz="4" w:space="0" w:color="auto"/>
              <w:right w:val="single" w:sz="4" w:space="0" w:color="auto"/>
            </w:tcBorders>
            <w:hideMark/>
          </w:tcPr>
          <w:p w14:paraId="0D8244C1" w14:textId="77777777" w:rsidR="00A415DE" w:rsidRPr="00314EF6" w:rsidRDefault="00A415DE" w:rsidP="00A52F1D">
            <w:pPr>
              <w:tabs>
                <w:tab w:val="left" w:pos="6135"/>
              </w:tabs>
              <w:spacing w:after="0" w:line="240" w:lineRule="auto"/>
              <w:rPr>
                <w:rFonts w:ascii="Arial" w:hAnsi="Arial" w:cs="Arial"/>
              </w:rPr>
            </w:pPr>
            <w:r w:rsidRPr="00314EF6">
              <w:rPr>
                <w:rFonts w:ascii="Arial" w:hAnsi="Arial" w:cs="Arial"/>
              </w:rPr>
              <w:t>Minimum number of lower-case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59944D25"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296064A7" w14:textId="77777777" w:rsidR="00A415DE" w:rsidRPr="00314EF6" w:rsidRDefault="00A415DE" w:rsidP="00A52F1D">
            <w:pPr>
              <w:tabs>
                <w:tab w:val="left" w:pos="6135"/>
              </w:tabs>
              <w:spacing w:after="0" w:line="240" w:lineRule="auto"/>
              <w:rPr>
                <w:rFonts w:ascii="Arial" w:hAnsi="Arial" w:cs="Arial"/>
              </w:rPr>
            </w:pPr>
          </w:p>
        </w:tc>
      </w:tr>
      <w:tr w:rsidR="00A415DE" w:rsidRPr="00314EF6" w14:paraId="3441287E" w14:textId="77777777" w:rsidTr="00A52F1D">
        <w:trPr>
          <w:trHeight w:val="262"/>
        </w:trPr>
        <w:tc>
          <w:tcPr>
            <w:tcW w:w="4368" w:type="dxa"/>
            <w:tcBorders>
              <w:top w:val="single" w:sz="4" w:space="0" w:color="auto"/>
              <w:left w:val="single" w:sz="4" w:space="0" w:color="auto"/>
              <w:bottom w:val="single" w:sz="4" w:space="0" w:color="auto"/>
              <w:right w:val="single" w:sz="4" w:space="0" w:color="auto"/>
            </w:tcBorders>
            <w:hideMark/>
          </w:tcPr>
          <w:p w14:paraId="5532E41C" w14:textId="77777777" w:rsidR="00A415DE" w:rsidRPr="00314EF6" w:rsidRDefault="00A415DE" w:rsidP="00A52F1D">
            <w:pPr>
              <w:pStyle w:val="NoSpacing"/>
              <w:rPr>
                <w:rFonts w:ascii="Arial" w:hAnsi="Arial" w:cs="Arial"/>
              </w:rPr>
            </w:pPr>
            <w:r w:rsidRPr="00314EF6">
              <w:rPr>
                <w:rFonts w:ascii="Arial" w:hAnsi="Arial" w:cs="Arial"/>
              </w:rPr>
              <w:t>Minimum number of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1C65F465"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3</w:t>
            </w:r>
          </w:p>
        </w:tc>
        <w:tc>
          <w:tcPr>
            <w:tcW w:w="3340" w:type="dxa"/>
            <w:vMerge/>
            <w:tcBorders>
              <w:left w:val="single" w:sz="4" w:space="0" w:color="auto"/>
              <w:right w:val="single" w:sz="4" w:space="0" w:color="auto"/>
            </w:tcBorders>
          </w:tcPr>
          <w:p w14:paraId="0E5D8197" w14:textId="77777777" w:rsidR="00A415DE" w:rsidRPr="00314EF6" w:rsidRDefault="00A415DE" w:rsidP="00A52F1D">
            <w:pPr>
              <w:tabs>
                <w:tab w:val="left" w:pos="6135"/>
              </w:tabs>
              <w:spacing w:after="0" w:line="240" w:lineRule="auto"/>
              <w:rPr>
                <w:rFonts w:ascii="Arial" w:hAnsi="Arial" w:cs="Arial"/>
              </w:rPr>
            </w:pPr>
          </w:p>
        </w:tc>
      </w:tr>
      <w:tr w:rsidR="00A415DE" w:rsidRPr="00314EF6" w14:paraId="4363828D" w14:textId="77777777" w:rsidTr="00A52F1D">
        <w:trPr>
          <w:trHeight w:val="277"/>
        </w:trPr>
        <w:tc>
          <w:tcPr>
            <w:tcW w:w="4368" w:type="dxa"/>
            <w:tcBorders>
              <w:top w:val="single" w:sz="4" w:space="0" w:color="auto"/>
              <w:left w:val="single" w:sz="4" w:space="0" w:color="auto"/>
              <w:bottom w:val="single" w:sz="4" w:space="0" w:color="auto"/>
              <w:right w:val="single" w:sz="4" w:space="0" w:color="auto"/>
            </w:tcBorders>
            <w:hideMark/>
          </w:tcPr>
          <w:p w14:paraId="42BB2AD0" w14:textId="77777777" w:rsidR="00A415DE" w:rsidRPr="00314EF6" w:rsidRDefault="00A415DE" w:rsidP="00A52F1D">
            <w:pPr>
              <w:pStyle w:val="NoSpacing"/>
              <w:rPr>
                <w:rFonts w:ascii="Arial" w:hAnsi="Arial" w:cs="Arial"/>
              </w:rPr>
            </w:pPr>
            <w:r w:rsidRPr="00314EF6">
              <w:rPr>
                <w:rFonts w:ascii="Arial" w:hAnsi="Arial" w:cs="Arial"/>
              </w:rPr>
              <w:t>Minimum number of digits</w:t>
            </w:r>
          </w:p>
        </w:tc>
        <w:tc>
          <w:tcPr>
            <w:tcW w:w="1872" w:type="dxa"/>
            <w:gridSpan w:val="3"/>
            <w:tcBorders>
              <w:top w:val="single" w:sz="4" w:space="0" w:color="auto"/>
              <w:left w:val="single" w:sz="4" w:space="0" w:color="auto"/>
              <w:bottom w:val="single" w:sz="4" w:space="0" w:color="auto"/>
              <w:right w:val="single" w:sz="4" w:space="0" w:color="auto"/>
            </w:tcBorders>
            <w:hideMark/>
          </w:tcPr>
          <w:p w14:paraId="21663A84"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69DFA255" w14:textId="77777777" w:rsidR="00A415DE" w:rsidRPr="00314EF6" w:rsidRDefault="00A415DE" w:rsidP="00A52F1D">
            <w:pPr>
              <w:tabs>
                <w:tab w:val="left" w:pos="6135"/>
              </w:tabs>
              <w:spacing w:after="0" w:line="240" w:lineRule="auto"/>
              <w:jc w:val="center"/>
              <w:rPr>
                <w:rFonts w:ascii="Arial" w:hAnsi="Arial" w:cs="Arial"/>
              </w:rPr>
            </w:pPr>
          </w:p>
        </w:tc>
      </w:tr>
      <w:tr w:rsidR="00A415DE" w:rsidRPr="00314EF6" w14:paraId="036596BE" w14:textId="77777777" w:rsidTr="00A52F1D">
        <w:trPr>
          <w:trHeight w:val="262"/>
        </w:trPr>
        <w:tc>
          <w:tcPr>
            <w:tcW w:w="4368" w:type="dxa"/>
            <w:tcBorders>
              <w:top w:val="single" w:sz="4" w:space="0" w:color="auto"/>
              <w:left w:val="single" w:sz="4" w:space="0" w:color="auto"/>
              <w:bottom w:val="single" w:sz="4" w:space="0" w:color="auto"/>
              <w:right w:val="single" w:sz="4" w:space="0" w:color="auto"/>
            </w:tcBorders>
          </w:tcPr>
          <w:p w14:paraId="5B9435BC" w14:textId="77777777" w:rsidR="00A415DE" w:rsidRPr="00314EF6" w:rsidRDefault="00A415DE" w:rsidP="00A52F1D">
            <w:pPr>
              <w:pStyle w:val="NoSpacing"/>
              <w:rPr>
                <w:rFonts w:ascii="Arial" w:hAnsi="Arial" w:cs="Arial"/>
              </w:rPr>
            </w:pPr>
            <w:r w:rsidRPr="00314EF6">
              <w:rPr>
                <w:rFonts w:ascii="Arial" w:hAnsi="Arial" w:cs="Arial"/>
              </w:rPr>
              <w:t xml:space="preserve">Minimum number of special characters </w:t>
            </w:r>
          </w:p>
        </w:tc>
        <w:tc>
          <w:tcPr>
            <w:tcW w:w="1872" w:type="dxa"/>
            <w:gridSpan w:val="3"/>
            <w:tcBorders>
              <w:top w:val="single" w:sz="4" w:space="0" w:color="auto"/>
              <w:left w:val="single" w:sz="4" w:space="0" w:color="auto"/>
              <w:bottom w:val="single" w:sz="4" w:space="0" w:color="auto"/>
              <w:right w:val="single" w:sz="4" w:space="0" w:color="auto"/>
            </w:tcBorders>
          </w:tcPr>
          <w:p w14:paraId="5FDE5752" w14:textId="77777777" w:rsidR="00A415DE" w:rsidRPr="00314EF6" w:rsidRDefault="00A415DE" w:rsidP="00A52F1D">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6FC8BF73" w14:textId="77777777" w:rsidR="00A415DE" w:rsidRPr="00314EF6" w:rsidRDefault="00A415DE" w:rsidP="00A52F1D">
            <w:pPr>
              <w:tabs>
                <w:tab w:val="left" w:pos="6135"/>
              </w:tabs>
              <w:spacing w:after="0" w:line="240" w:lineRule="auto"/>
              <w:jc w:val="center"/>
              <w:rPr>
                <w:rFonts w:ascii="Arial" w:hAnsi="Arial" w:cs="Arial"/>
              </w:rPr>
            </w:pPr>
          </w:p>
        </w:tc>
      </w:tr>
      <w:bookmarkEnd w:id="3"/>
    </w:tbl>
    <w:p w14:paraId="3AEC494C" w14:textId="77777777" w:rsidR="00FF3CEC" w:rsidRDefault="00FF3CEC" w:rsidP="00FF3CEC">
      <w:pPr>
        <w:pStyle w:val="Bullets"/>
      </w:pPr>
    </w:p>
    <w:p w14:paraId="6B54A327" w14:textId="489C9AD2" w:rsidR="00A415DE" w:rsidRPr="00FF3CEC" w:rsidRDefault="00A415DE" w:rsidP="00FF3CEC">
      <w:pPr>
        <w:pStyle w:val="Bullets"/>
        <w:numPr>
          <w:ilvl w:val="0"/>
          <w:numId w:val="315"/>
        </w:numPr>
      </w:pPr>
      <w:r w:rsidRPr="00FF3CEC">
        <w:t>Look-Up Secrets</w:t>
      </w:r>
    </w:p>
    <w:p w14:paraId="29040ED9" w14:textId="77777777" w:rsidR="00A415DE" w:rsidRPr="00292114" w:rsidRDefault="00A415DE" w:rsidP="00FF3CEC">
      <w:pPr>
        <w:pStyle w:val="Bullets"/>
        <w:numPr>
          <w:ilvl w:val="0"/>
          <w:numId w:val="320"/>
        </w:numPr>
        <w:ind w:left="1440"/>
      </w:pPr>
      <w:r w:rsidRPr="00292114">
        <w:t xml:space="preserve">A look-up secret is something you have. It is either a physical or electronic record that stores a set of secrets shared between the user and CSP.  The authenticator is used to look up the appropriate secret(s) needed to respond </w:t>
      </w:r>
      <w:r w:rsidRPr="00292114">
        <w:lastRenderedPageBreak/>
        <w:t xml:space="preserve">to a prompt from the verifier.  An example is the use of a look-up secret as a “recovery key” for use when another authenticator is lost or malfunctions. </w:t>
      </w:r>
    </w:p>
    <w:p w14:paraId="1BBA6217" w14:textId="77777777" w:rsidR="00A415DE" w:rsidRPr="00292114" w:rsidRDefault="00A415DE" w:rsidP="00FF3CEC">
      <w:pPr>
        <w:pStyle w:val="Bullets"/>
        <w:numPr>
          <w:ilvl w:val="0"/>
          <w:numId w:val="320"/>
        </w:numPr>
        <w:ind w:left="1440"/>
      </w:pPr>
      <w:r w:rsidRPr="00292114">
        <w:t>Look-up secrets are commonly used at AAL 1</w:t>
      </w:r>
      <w:r>
        <w:t xml:space="preserve">. </w:t>
      </w:r>
      <w:r w:rsidRPr="00292114">
        <w:t xml:space="preserve">AAL 2 and 3 require multifactor authentication. When combined with a memorized secret, the rules at AAL 2 apply. </w:t>
      </w:r>
    </w:p>
    <w:p w14:paraId="5851DC3A" w14:textId="77777777" w:rsidR="00A415DE" w:rsidRPr="002418F7" w:rsidRDefault="00A415DE" w:rsidP="00FF3CEC">
      <w:pPr>
        <w:pStyle w:val="Bullets"/>
        <w:numPr>
          <w:ilvl w:val="0"/>
          <w:numId w:val="320"/>
        </w:numPr>
        <w:ind w:left="1440"/>
      </w:pPr>
      <w:r w:rsidRPr="00FF3CEC">
        <w:rPr>
          <w:bCs/>
        </w:rPr>
        <w:t>Authenticator Requirements</w:t>
      </w:r>
      <w:r w:rsidRPr="00292114">
        <w:rPr>
          <w:b/>
        </w:rPr>
        <w:t xml:space="preserve"> – </w:t>
      </w:r>
      <w:r w:rsidRPr="00292114">
        <w:t>Look-up secrets must have at least 20 bits of entropy and must be distributed over a secure channel.</w:t>
      </w:r>
    </w:p>
    <w:p w14:paraId="577A8F09" w14:textId="77777777" w:rsidR="00A415DE" w:rsidRPr="00125665" w:rsidRDefault="00A415DE" w:rsidP="00FF3CEC">
      <w:pPr>
        <w:pStyle w:val="Bullets"/>
        <w:numPr>
          <w:ilvl w:val="0"/>
          <w:numId w:val="326"/>
        </w:numPr>
        <w:ind w:left="720"/>
      </w:pPr>
      <w:r w:rsidRPr="00125665">
        <w:t xml:space="preserve">Out-of-Band (OOB) Token </w:t>
      </w:r>
    </w:p>
    <w:p w14:paraId="13CE30AD" w14:textId="77777777" w:rsidR="00A415DE" w:rsidRDefault="00A415DE" w:rsidP="00FF3CEC">
      <w:pPr>
        <w:pStyle w:val="Bullets"/>
        <w:numPr>
          <w:ilvl w:val="0"/>
          <w:numId w:val="324"/>
        </w:numPr>
        <w:ind w:left="1440"/>
      </w:pPr>
      <w:r w:rsidRPr="00125665">
        <w:t xml:space="preserve">OOB tokens are something you have.  They are a combination of a physical device (e.g., cellular phone, PDA, pager, land line) and a secret that is transmitted to the device </w:t>
      </w:r>
      <w:r>
        <w:t xml:space="preserve">over a distinct communications channel, </w:t>
      </w:r>
      <w:r w:rsidRPr="00125665">
        <w:t xml:space="preserve">by a verifier for one-time use. </w:t>
      </w:r>
    </w:p>
    <w:p w14:paraId="7CB92BC3" w14:textId="77777777" w:rsidR="00FF3CEC" w:rsidRDefault="00A415DE" w:rsidP="00FF3CEC">
      <w:pPr>
        <w:pStyle w:val="Bullets"/>
        <w:numPr>
          <w:ilvl w:val="0"/>
          <w:numId w:val="324"/>
        </w:numPr>
        <w:ind w:left="1440"/>
      </w:pPr>
      <w:r w:rsidRPr="00125665">
        <w:t xml:space="preserve">An example of an OOB token would be a user logging into a website and receiving a text message or phone call on their cellular phone (pre-registered with the Credential Service Provider (CSP) during the registration phase) with a random authenticator to be presented as part of the electronic authentication protocol.  E-mail cannot be used to transmit the random authenticator for the OOB </w:t>
      </w:r>
      <w:r>
        <w:t xml:space="preserve">device. </w:t>
      </w:r>
    </w:p>
    <w:p w14:paraId="682E1F9B" w14:textId="7FF88953" w:rsidR="00A415DE" w:rsidRPr="00125665" w:rsidRDefault="00A415DE" w:rsidP="00FF3CEC">
      <w:pPr>
        <w:pStyle w:val="Bullets"/>
        <w:numPr>
          <w:ilvl w:val="0"/>
          <w:numId w:val="324"/>
        </w:numPr>
        <w:ind w:left="1440"/>
      </w:pPr>
      <w:r w:rsidRPr="00FF3CEC">
        <w:rPr>
          <w:bCs/>
        </w:rPr>
        <w:t>Authenticator Requirements</w:t>
      </w:r>
      <w:r w:rsidRPr="00125665">
        <w:t xml:space="preserve"> - The </w:t>
      </w:r>
      <w:r>
        <w:t xml:space="preserve">device </w:t>
      </w:r>
      <w:r w:rsidRPr="00125665">
        <w:t>must be possessed and controlled by the user</w:t>
      </w:r>
      <w:r>
        <w:t xml:space="preserve"> and</w:t>
      </w:r>
      <w:r w:rsidRPr="00125665">
        <w:t xml:space="preserve"> uniquely addressabl</w:t>
      </w:r>
      <w:r>
        <w:t>e.  The authenticator must establish a separate channel with the verifier to retrieve the out-of-band secret or authentication request. The secondary channel is considered out-of-band (even if it terminates on the same device) if the device does not leak information from one channel to the other without authorization from the claimant</w:t>
      </w:r>
      <w:r w:rsidRPr="00125665">
        <w:t xml:space="preserve">. </w:t>
      </w:r>
    </w:p>
    <w:p w14:paraId="4C7F7771" w14:textId="77777777" w:rsidR="00A415DE" w:rsidRDefault="00A415DE" w:rsidP="00FF3CEC">
      <w:pPr>
        <w:pStyle w:val="Bullets"/>
        <w:numPr>
          <w:ilvl w:val="0"/>
          <w:numId w:val="324"/>
        </w:numPr>
        <w:ind w:left="1440"/>
      </w:pPr>
      <w:r>
        <w:t>Use of the Public Switched Telephone Network (PSTN) is restricted unless the pre-registered telephone number in use is associated with a specific physical device.  Changing the pre-registered telephone number is equivalent to the binding of a new authenticator and should follow applicable requirements.  Voice Over Internet Protocol (VOIP) or email, must not be used for OOB authentication.</w:t>
      </w:r>
    </w:p>
    <w:p w14:paraId="511606BD" w14:textId="77777777" w:rsidR="00A415DE" w:rsidRPr="00125665" w:rsidRDefault="00A415DE" w:rsidP="00FF3CEC">
      <w:pPr>
        <w:pStyle w:val="Bullets"/>
        <w:numPr>
          <w:ilvl w:val="0"/>
          <w:numId w:val="324"/>
        </w:numPr>
        <w:ind w:left="1440"/>
      </w:pPr>
      <w:r w:rsidRPr="00FF3CEC">
        <w:rPr>
          <w:bCs/>
        </w:rPr>
        <w:t>Token Requirements</w:t>
      </w:r>
      <w:r w:rsidRPr="00125665">
        <w:t xml:space="preserve"> - The token must be possessed and controlled by the user, uniquely addressable and must support communication over a channel/protocol that is separate from the primary channel/protocol for e-authentication. </w:t>
      </w:r>
    </w:p>
    <w:p w14:paraId="550D4E96" w14:textId="77777777" w:rsidR="00A415DE" w:rsidRPr="00125665" w:rsidRDefault="00A415DE" w:rsidP="00FF3CEC">
      <w:pPr>
        <w:pStyle w:val="Bullets"/>
        <w:numPr>
          <w:ilvl w:val="0"/>
          <w:numId w:val="324"/>
        </w:numPr>
        <w:ind w:left="1440"/>
      </w:pPr>
      <w:r w:rsidRPr="00125665">
        <w:t xml:space="preserve">Uniquely addressable means that the token can be addressed by a unique characteristic (e.g., phone number).  </w:t>
      </w:r>
    </w:p>
    <w:p w14:paraId="7A8CA6BB" w14:textId="77777777" w:rsidR="00A415DE" w:rsidRPr="00125665" w:rsidRDefault="00A415DE" w:rsidP="00FF3CEC">
      <w:pPr>
        <w:pStyle w:val="Bullets"/>
        <w:numPr>
          <w:ilvl w:val="0"/>
          <w:numId w:val="324"/>
        </w:numPr>
        <w:ind w:left="1440"/>
      </w:pPr>
      <w:r w:rsidRPr="00125665">
        <w:t xml:space="preserve">When accessing an application via a mobile device and using a virtual phone and communications management system (i.e., Google Voice), then </w:t>
      </w:r>
      <w:r w:rsidRPr="00125665">
        <w:lastRenderedPageBreak/>
        <w:t xml:space="preserve">that mobile device will not be viable as an OOB token as there is no separate channel/protocol for communication of the random authenticator.  </w:t>
      </w:r>
    </w:p>
    <w:p w14:paraId="00E556C3" w14:textId="77777777" w:rsidR="00A415DE" w:rsidRPr="00125665" w:rsidRDefault="00A415DE" w:rsidP="00FF3CEC">
      <w:pPr>
        <w:pStyle w:val="Bullets"/>
        <w:numPr>
          <w:ilvl w:val="0"/>
          <w:numId w:val="324"/>
        </w:numPr>
        <w:ind w:left="1440"/>
      </w:pPr>
      <w:r w:rsidRPr="00125665">
        <w:t xml:space="preserve">A limitation with the use of OOB tokens is that if the device is infected, even if the communication occurs over a separate channel/protocol, both forms of authentication (application access and receipt of token) are </w:t>
      </w:r>
      <w:proofErr w:type="gramStart"/>
      <w:r w:rsidRPr="00125665">
        <w:t>compromised</w:t>
      </w:r>
      <w:proofErr w:type="gramEnd"/>
      <w:r w:rsidRPr="00125665">
        <w:t xml:space="preserve"> and all communication is therefore un-trusted.</w:t>
      </w:r>
    </w:p>
    <w:p w14:paraId="755ABDD9" w14:textId="6B7AD216" w:rsidR="00FF3CEC" w:rsidRPr="00125665" w:rsidRDefault="00A415DE" w:rsidP="00FF3CEC">
      <w:pPr>
        <w:pStyle w:val="Bullets"/>
        <w:numPr>
          <w:ilvl w:val="0"/>
          <w:numId w:val="324"/>
        </w:numPr>
        <w:ind w:left="1440"/>
      </w:pPr>
      <w:r w:rsidRPr="00FF3CEC">
        <w:rPr>
          <w:bCs/>
        </w:rPr>
        <w:t>Verifier Requirements</w:t>
      </w:r>
      <w:r w:rsidRPr="00125665">
        <w:t xml:space="preserve"> –</w:t>
      </w:r>
      <w:r>
        <w:t xml:space="preserve"> </w:t>
      </w:r>
      <w:r w:rsidRPr="00125665">
        <w:t>The maximum time</w:t>
      </w:r>
      <w:r>
        <w:t>-</w:t>
      </w:r>
      <w:r w:rsidRPr="00125665">
        <w:t xml:space="preserve">period that an OOB token can exist is </w:t>
      </w:r>
      <w:r>
        <w:t>10</w:t>
      </w:r>
      <w:r w:rsidRPr="00125665">
        <w:t xml:space="preserve"> minutes and it can only be used once.  The verifier-generated secret </w:t>
      </w:r>
      <w:r>
        <w:t>must</w:t>
      </w:r>
      <w:r w:rsidRPr="00125665">
        <w:t xml:space="preserve"> have at </w:t>
      </w:r>
      <w:r>
        <w:t xml:space="preserve">a minimum 20 bits of entropy, however any authentication secret that has less than </w:t>
      </w:r>
      <w:r w:rsidRPr="00125665">
        <w:t>64 bits of entropy</w:t>
      </w:r>
      <w:r>
        <w:t xml:space="preserve"> must limit the number of failed authentication attempts to no more than 100</w:t>
      </w:r>
      <w:r w:rsidRPr="00125665">
        <w:t>.</w:t>
      </w:r>
    </w:p>
    <w:p w14:paraId="61C4AD45" w14:textId="6FB8B5E7" w:rsidR="00A415DE" w:rsidRPr="00FF3CEC" w:rsidRDefault="00A415DE" w:rsidP="00FF3CEC">
      <w:pPr>
        <w:pStyle w:val="Bullets"/>
        <w:numPr>
          <w:ilvl w:val="0"/>
          <w:numId w:val="328"/>
        </w:numPr>
        <w:ind w:left="720"/>
      </w:pPr>
      <w:bookmarkStart w:id="4" w:name="_Toc364175245"/>
      <w:r w:rsidRPr="00FF3CEC">
        <w:t>Single Factor (SF) Cryptographic Device</w:t>
      </w:r>
    </w:p>
    <w:p w14:paraId="51380EB3" w14:textId="748D3827" w:rsidR="00A415DE" w:rsidRPr="00B2780B" w:rsidRDefault="00A415DE" w:rsidP="00FF3CEC">
      <w:pPr>
        <w:pStyle w:val="Bullets"/>
        <w:numPr>
          <w:ilvl w:val="0"/>
          <w:numId w:val="331"/>
        </w:numPr>
        <w:ind w:left="1440"/>
      </w:pPr>
      <w:r w:rsidRPr="00B2780B">
        <w:t xml:space="preserve">SF cryptographic devices are </w:t>
      </w:r>
      <w:r w:rsidRPr="00125665">
        <w:t>something you have</w:t>
      </w:r>
      <w:r w:rsidRPr="00B2780B">
        <w:t>. It is a hardware device that performs cryptographic operations on input provided to the device.  It does not require a second factor.  Generally, it is a signed message.  An example would be a Secure Socket Layer/Transport Layer Services (SSL/TLS) certificate.</w:t>
      </w:r>
    </w:p>
    <w:p w14:paraId="6E98D2AC" w14:textId="77777777" w:rsidR="00A415DE" w:rsidRPr="00125665" w:rsidRDefault="00A415DE" w:rsidP="00FF3CEC">
      <w:pPr>
        <w:pStyle w:val="Bullets"/>
        <w:numPr>
          <w:ilvl w:val="0"/>
          <w:numId w:val="331"/>
        </w:numPr>
        <w:ind w:left="1440"/>
      </w:pPr>
      <w:r>
        <w:rPr>
          <w:b/>
        </w:rPr>
        <w:t>Authenticator</w:t>
      </w:r>
      <w:r w:rsidRPr="00125665">
        <w:rPr>
          <w:b/>
        </w:rPr>
        <w:t xml:space="preserve"> Requirements</w:t>
      </w:r>
      <w:r w:rsidRPr="00125665">
        <w:t xml:space="preserve"> – The cryptographic modules used shall be validated at FIPS 140-2, Level 1 or higher. Products validated under subsequent versions of FIPS 140 are also acceptable.</w:t>
      </w:r>
    </w:p>
    <w:p w14:paraId="79750E4D" w14:textId="55A52F1D" w:rsidR="00FF3CEC" w:rsidRPr="00125665" w:rsidRDefault="00A415DE" w:rsidP="00FF3CEC">
      <w:pPr>
        <w:pStyle w:val="Bullets"/>
        <w:numPr>
          <w:ilvl w:val="0"/>
          <w:numId w:val="331"/>
        </w:numPr>
        <w:ind w:left="1440"/>
      </w:pPr>
      <w:r w:rsidRPr="00125665">
        <w:rPr>
          <w:b/>
        </w:rPr>
        <w:t>Verifier Requirements</w:t>
      </w:r>
      <w:r w:rsidRPr="00125665">
        <w:t xml:space="preserve"> – The input (e.g., a nonce or challenge) to generate the token has at least 64 bits of entropy</w:t>
      </w:r>
      <w:r>
        <w:t xml:space="preserve"> and shall either be unique over the authenticator’s lifetime, or statistically unique using and approved random bit generator. Verification must use approved cryptography.</w:t>
      </w:r>
    </w:p>
    <w:p w14:paraId="114EBA30" w14:textId="52E0AE86" w:rsidR="00A415DE" w:rsidRPr="00125665" w:rsidRDefault="00A415DE" w:rsidP="00FF3CEC">
      <w:pPr>
        <w:pStyle w:val="Bullets"/>
        <w:numPr>
          <w:ilvl w:val="0"/>
          <w:numId w:val="333"/>
        </w:numPr>
        <w:ind w:left="720"/>
      </w:pPr>
      <w:r w:rsidRPr="00125665">
        <w:t xml:space="preserve">Single-Factor (SF) One-Time Password (OTP) </w:t>
      </w:r>
      <w:bookmarkEnd w:id="4"/>
      <w:r w:rsidRPr="00125665">
        <w:t>Device</w:t>
      </w:r>
    </w:p>
    <w:p w14:paraId="144974AB" w14:textId="2D1CA9CB" w:rsidR="00A415DE" w:rsidRPr="00125665" w:rsidRDefault="00A415DE" w:rsidP="00FF3CEC">
      <w:pPr>
        <w:pStyle w:val="Bullets"/>
        <w:numPr>
          <w:ilvl w:val="1"/>
          <w:numId w:val="334"/>
        </w:numPr>
        <w:ind w:left="1440"/>
      </w:pPr>
      <w:r w:rsidRPr="00125665">
        <w:t>SF OTP devices are something you have.  It is a hardware device that supports the spontaneous generation of OTPs.  This device has an embedded secret that is used as the seed for generation of OTPs and does not require activation through a second factor.  Authentication is accomplished by providing an acceptable OTP and thereby proving user possession and control of the device.  The device is used each time authentication is required.</w:t>
      </w:r>
    </w:p>
    <w:p w14:paraId="610D848F" w14:textId="77777777" w:rsidR="00A415DE" w:rsidRPr="00125665" w:rsidRDefault="00A415DE" w:rsidP="00FF3CEC">
      <w:pPr>
        <w:pStyle w:val="Bullets"/>
        <w:numPr>
          <w:ilvl w:val="1"/>
          <w:numId w:val="334"/>
        </w:numPr>
        <w:ind w:left="1440"/>
      </w:pPr>
      <w:r w:rsidRPr="00125665">
        <w:t xml:space="preserve">Examples include key fob tokens. A user attempts to log into a website and provides a token generated code or OTP.  </w:t>
      </w:r>
    </w:p>
    <w:p w14:paraId="5EA343E1" w14:textId="77777777" w:rsidR="00A415DE" w:rsidRPr="00125665" w:rsidRDefault="00A415DE" w:rsidP="00FF3CEC">
      <w:pPr>
        <w:pStyle w:val="Bullets"/>
        <w:numPr>
          <w:ilvl w:val="1"/>
          <w:numId w:val="334"/>
        </w:numPr>
        <w:ind w:left="1440"/>
      </w:pPr>
      <w:r>
        <w:rPr>
          <w:b/>
        </w:rPr>
        <w:t>Authenticator</w:t>
      </w:r>
      <w:r w:rsidRPr="00125665">
        <w:rPr>
          <w:b/>
        </w:rPr>
        <w:t xml:space="preserve"> Requirements</w:t>
      </w:r>
      <w:r w:rsidRPr="00125665">
        <w:t xml:space="preserve"> – An approved block cipher or hash function to combine a symmetric key stored on the device with a nonce to generate an OTP must be used. The nonce may be a date and time or a counter generated on the device.</w:t>
      </w:r>
    </w:p>
    <w:p w14:paraId="386FF817" w14:textId="77777777" w:rsidR="00A415DE" w:rsidRPr="00125665" w:rsidRDefault="00A415DE" w:rsidP="00FF3CEC">
      <w:pPr>
        <w:pStyle w:val="Bullets"/>
        <w:numPr>
          <w:ilvl w:val="1"/>
          <w:numId w:val="334"/>
        </w:numPr>
        <w:ind w:left="1440"/>
      </w:pPr>
      <w:r w:rsidRPr="00125665">
        <w:rPr>
          <w:b/>
        </w:rPr>
        <w:t>Verifier Requirements</w:t>
      </w:r>
      <w:r w:rsidRPr="00125665">
        <w:t xml:space="preserve"> - The OTP shall have a limited lifetime, with a maximum of 2 minutes.  The cryptographic module performing the verifier </w:t>
      </w:r>
      <w:r w:rsidRPr="00125665">
        <w:lastRenderedPageBreak/>
        <w:t>functions shall be validated at FIPS 140-2 Level 1 or higher.  Products validated under subsequent versions of FIPS 140 are also acceptable.</w:t>
      </w:r>
    </w:p>
    <w:p w14:paraId="3A8D4CAB" w14:textId="0FAC52D6" w:rsidR="00A415DE" w:rsidRPr="00125665" w:rsidRDefault="00A415DE" w:rsidP="00FF3CEC">
      <w:pPr>
        <w:pStyle w:val="Bullets"/>
        <w:numPr>
          <w:ilvl w:val="0"/>
          <w:numId w:val="333"/>
        </w:numPr>
        <w:ind w:left="720"/>
      </w:pPr>
      <w:bookmarkStart w:id="5" w:name="_Toc364175246"/>
      <w:r w:rsidRPr="00125665">
        <w:t>Multi-Factor (MF) Software Cryptographic Token</w:t>
      </w:r>
      <w:bookmarkEnd w:id="5"/>
    </w:p>
    <w:p w14:paraId="59C30C71" w14:textId="77777777" w:rsidR="00A415DE" w:rsidRPr="00B2780B" w:rsidRDefault="00A415DE" w:rsidP="00FF3CEC">
      <w:pPr>
        <w:pStyle w:val="Bullets"/>
        <w:numPr>
          <w:ilvl w:val="0"/>
          <w:numId w:val="336"/>
        </w:numPr>
      </w:pPr>
      <w:r w:rsidRPr="00B2780B">
        <w:t xml:space="preserve">A MF software cryptographic token is </w:t>
      </w:r>
      <w:r w:rsidRPr="00125665">
        <w:t>something you have</w:t>
      </w:r>
      <w:r>
        <w:t>,</w:t>
      </w:r>
      <w:r w:rsidRPr="00B2780B">
        <w:t xml:space="preserve"> and it must be unlocked by either </w:t>
      </w:r>
      <w:r w:rsidRPr="00125665">
        <w:t>something you know</w:t>
      </w:r>
      <w:r w:rsidRPr="00B2780B">
        <w:t xml:space="preserve"> or </w:t>
      </w:r>
      <w:r w:rsidRPr="00125665">
        <w:t>something you are</w:t>
      </w:r>
      <w:r w:rsidRPr="00B2780B">
        <w:t>.  It is a cryptographic key that is stored on a disk or some other “soft” media and must be unlocked through a second factor of authentication separate from the authentication factor used to access the disk or other “soft” media.</w:t>
      </w:r>
    </w:p>
    <w:p w14:paraId="2AC14077" w14:textId="77777777" w:rsidR="00A415DE" w:rsidRPr="00B2780B" w:rsidRDefault="00A415DE" w:rsidP="00FF3CEC">
      <w:pPr>
        <w:pStyle w:val="Bullets"/>
        <w:numPr>
          <w:ilvl w:val="0"/>
          <w:numId w:val="336"/>
        </w:numPr>
      </w:pPr>
      <w:r w:rsidRPr="00B2780B">
        <w:t xml:space="preserve">Authentication is accomplished by proving possession and control of the key.  The token is highly dependent on the specific cryptographic protocol, but it is generally some type of signed message.  </w:t>
      </w:r>
    </w:p>
    <w:p w14:paraId="52D2E0E8" w14:textId="77777777" w:rsidR="00A415DE" w:rsidRPr="00B2780B" w:rsidRDefault="00A415DE" w:rsidP="00FF3CEC">
      <w:pPr>
        <w:pStyle w:val="Bullets"/>
        <w:numPr>
          <w:ilvl w:val="0"/>
          <w:numId w:val="336"/>
        </w:numPr>
      </w:pPr>
      <w:r w:rsidRPr="00B2780B">
        <w:t>An example would be a private cryptographic certificate that is unlocked by a passphrase that is separate from that which unlocks the device on which the certificate is stored.</w:t>
      </w:r>
      <w:r w:rsidRPr="00125665">
        <w:t xml:space="preserve">  </w:t>
      </w:r>
      <w:r w:rsidRPr="00B2780B">
        <w:t>The certificate deployed on the user’s workstation (something you have) in combination with a passphrase (something you know) provides multi-factor authentication.  The password to access the device cannot automatically unlock the certificate.</w:t>
      </w:r>
    </w:p>
    <w:p w14:paraId="7F0B0FA6" w14:textId="77777777" w:rsidR="00A415DE" w:rsidRPr="00125665" w:rsidRDefault="00A415DE" w:rsidP="00FF3CEC">
      <w:pPr>
        <w:pStyle w:val="Bullets"/>
        <w:numPr>
          <w:ilvl w:val="0"/>
          <w:numId w:val="336"/>
        </w:numPr>
      </w:pPr>
      <w:r>
        <w:rPr>
          <w:b/>
        </w:rPr>
        <w:t xml:space="preserve">Authenticator </w:t>
      </w:r>
      <w:r w:rsidRPr="00125665">
        <w:rPr>
          <w:b/>
        </w:rPr>
        <w:t>Requirements</w:t>
      </w:r>
      <w:r w:rsidRPr="00125665">
        <w:t xml:space="preserve"> - The cryptographic module shall be validated at FIPS 140-2 Level 1 or higher.  Products validated under subsequent versions of FIPS 140 are also acceptable.  Each authentication shall require entry of the password or other activation </w:t>
      </w:r>
      <w:proofErr w:type="gramStart"/>
      <w:r w:rsidRPr="00125665">
        <w:t>data</w:t>
      </w:r>
      <w:proofErr w:type="gramEnd"/>
      <w:r w:rsidRPr="00125665">
        <w:t xml:space="preserve"> and the unencrypted copy of the authentication key shall be erased after each authentication.</w:t>
      </w:r>
    </w:p>
    <w:p w14:paraId="6EAB4478" w14:textId="301397EE" w:rsidR="00FF3CEC" w:rsidRDefault="00A415DE" w:rsidP="00FF3CEC">
      <w:pPr>
        <w:pStyle w:val="Bullets"/>
        <w:numPr>
          <w:ilvl w:val="0"/>
          <w:numId w:val="336"/>
        </w:numPr>
      </w:pPr>
      <w:r w:rsidRPr="00125665">
        <w:rPr>
          <w:b/>
        </w:rPr>
        <w:t>Verifier Requirements</w:t>
      </w:r>
      <w:r w:rsidRPr="00125665">
        <w:t xml:space="preserve"> – Verifier generated token input (e.g., a nonce or challenge) has at least 64 bits of entropy.</w:t>
      </w:r>
      <w:bookmarkStart w:id="6" w:name="_Toc364175247"/>
    </w:p>
    <w:p w14:paraId="4F5D1128" w14:textId="35DCD84E" w:rsidR="00FF3CEC" w:rsidRDefault="00A415DE" w:rsidP="00FF3CEC">
      <w:pPr>
        <w:pStyle w:val="Bullets"/>
        <w:numPr>
          <w:ilvl w:val="0"/>
          <w:numId w:val="338"/>
        </w:numPr>
        <w:ind w:left="720"/>
      </w:pPr>
      <w:r w:rsidRPr="00125665">
        <w:t>Multi-Factor (MF) One-Time Password (OTP) Device</w:t>
      </w:r>
      <w:bookmarkEnd w:id="6"/>
    </w:p>
    <w:p w14:paraId="533AB9A7" w14:textId="0A4D37A9" w:rsidR="00A415DE" w:rsidRPr="00B2780B" w:rsidRDefault="00A415DE" w:rsidP="00FF3CEC">
      <w:pPr>
        <w:pStyle w:val="Bullets"/>
        <w:numPr>
          <w:ilvl w:val="0"/>
          <w:numId w:val="340"/>
        </w:numPr>
        <w:ind w:left="1440"/>
      </w:pPr>
      <w:proofErr w:type="gramStart"/>
      <w:r w:rsidRPr="00B2780B">
        <w:t>A MF</w:t>
      </w:r>
      <w:proofErr w:type="gramEnd"/>
      <w:r w:rsidRPr="00B2780B">
        <w:t xml:space="preserve"> OTP device is </w:t>
      </w:r>
      <w:r w:rsidRPr="00125665">
        <w:t>something you have</w:t>
      </w:r>
      <w:r>
        <w:t>,</w:t>
      </w:r>
      <w:r w:rsidRPr="00B2780B">
        <w:t xml:space="preserve"> and it must be unlocked by either </w:t>
      </w:r>
      <w:r w:rsidRPr="00125665">
        <w:t>something you know</w:t>
      </w:r>
      <w:r w:rsidRPr="00B2780B">
        <w:t xml:space="preserve"> or </w:t>
      </w:r>
      <w:r w:rsidRPr="00125665">
        <w:t>something you are</w:t>
      </w:r>
      <w:r w:rsidRPr="00B2780B">
        <w:t xml:space="preserve">.  It is a hardware device that generates OTPs for use in authentication and which must be unlocked through a second factor of authentication.  The second factor of authentication may be achieved through </w:t>
      </w:r>
      <w:r>
        <w:t>an</w:t>
      </w:r>
      <w:r w:rsidRPr="00B2780B">
        <w:t xml:space="preserve"> integral entry pad, an integral biometric (e.g., fingerprint) reader or a direct computer interface (e.g., USB port). </w:t>
      </w:r>
    </w:p>
    <w:p w14:paraId="0EF11B5B" w14:textId="77777777" w:rsidR="00A415DE" w:rsidRPr="00B2780B" w:rsidRDefault="00A415DE" w:rsidP="00FF3CEC">
      <w:pPr>
        <w:pStyle w:val="Bullets"/>
        <w:numPr>
          <w:ilvl w:val="0"/>
          <w:numId w:val="340"/>
        </w:numPr>
        <w:ind w:left="1440"/>
      </w:pPr>
      <w:r w:rsidRPr="00B2780B">
        <w:t xml:space="preserve">The OTP is typically displayed on the device and manually input to the verifier as a password, although direct electronic input from the device to a computer is also allowed. </w:t>
      </w:r>
    </w:p>
    <w:p w14:paraId="52B323CF" w14:textId="77777777" w:rsidR="00A415DE" w:rsidRPr="00125665" w:rsidRDefault="00A415DE" w:rsidP="00FF3CEC">
      <w:pPr>
        <w:pStyle w:val="Bullets"/>
        <w:numPr>
          <w:ilvl w:val="0"/>
          <w:numId w:val="340"/>
        </w:numPr>
        <w:ind w:left="1440"/>
      </w:pPr>
      <w:r w:rsidRPr="00B2780B">
        <w:t>An example would be a</w:t>
      </w:r>
      <w:r w:rsidRPr="00125665">
        <w:t xml:space="preserve"> key fob token in combination with a PIN.  A user attempts to log into a website and provides a user-defined PIN (established when the token was assigned) and a token generated code. The </w:t>
      </w:r>
      <w:r w:rsidRPr="00125665">
        <w:lastRenderedPageBreak/>
        <w:t>combination of the PIN and token generated code is referred to as a passcode.</w:t>
      </w:r>
    </w:p>
    <w:p w14:paraId="3D71AD6B" w14:textId="77777777" w:rsidR="00A415DE" w:rsidRPr="00B2780B" w:rsidRDefault="00A415DE" w:rsidP="00FF3CEC">
      <w:pPr>
        <w:pStyle w:val="Bullets"/>
        <w:numPr>
          <w:ilvl w:val="0"/>
          <w:numId w:val="340"/>
        </w:numPr>
        <w:ind w:left="1440"/>
      </w:pPr>
      <w:r>
        <w:rPr>
          <w:b/>
        </w:rPr>
        <w:t>Authenticator</w:t>
      </w:r>
      <w:r w:rsidRPr="00125665">
        <w:rPr>
          <w:b/>
        </w:rPr>
        <w:t xml:space="preserve"> Requirements</w:t>
      </w:r>
      <w:r w:rsidRPr="00B2780B">
        <w:t xml:space="preserve"> - The cryptographic module shall be validated at FIPS 140-2 Level 2 or higher with the token itself meeting physical security at FIPS 140-2 Level 3 or higher.  This means the token is tamper proof; it can’t be broken open to reverse engineer or get a seed value, etc.  </w:t>
      </w:r>
      <w:r w:rsidRPr="00125665">
        <w:t xml:space="preserve">Products validated under subsequent versions of FIPS 140 are also acceptable. </w:t>
      </w:r>
      <w:r>
        <w:t xml:space="preserve">Refer to the </w:t>
      </w:r>
      <w:r w:rsidRPr="00C84E11">
        <w:t>Encryption Standard</w:t>
      </w:r>
      <w:r>
        <w:t xml:space="preserve"> for additional information.</w:t>
      </w:r>
    </w:p>
    <w:p w14:paraId="4D16A6F4" w14:textId="77777777" w:rsidR="00A415DE" w:rsidRPr="00125665" w:rsidRDefault="00A415DE" w:rsidP="00FF3CEC">
      <w:pPr>
        <w:pStyle w:val="Bullets"/>
        <w:numPr>
          <w:ilvl w:val="0"/>
          <w:numId w:val="340"/>
        </w:numPr>
        <w:ind w:left="1440"/>
      </w:pPr>
      <w:r w:rsidRPr="00B2780B">
        <w:t xml:space="preserve">The OTP must be generated using an approved block cipher or hash function to combine a symmetric key stored on a personal hardware device with a nonce to generate an OTP.  </w:t>
      </w:r>
      <w:r w:rsidRPr="00125665">
        <w:t xml:space="preserve">The nonce may be a date and time or a counter generated on the device. Each </w:t>
      </w:r>
      <w:proofErr w:type="gramStart"/>
      <w:r w:rsidRPr="00125665">
        <w:t>authentication shall</w:t>
      </w:r>
      <w:proofErr w:type="gramEnd"/>
      <w:r w:rsidRPr="00125665">
        <w:t xml:space="preserve"> require entry of a password or other activation data through an integrated input mechanism.</w:t>
      </w:r>
    </w:p>
    <w:p w14:paraId="48A7CBD4" w14:textId="58E22C16" w:rsidR="00FF3CEC" w:rsidRDefault="00A415DE" w:rsidP="00FF3CEC">
      <w:pPr>
        <w:pStyle w:val="Bullets"/>
        <w:numPr>
          <w:ilvl w:val="0"/>
          <w:numId w:val="340"/>
        </w:numPr>
        <w:ind w:left="1440"/>
      </w:pPr>
      <w:r w:rsidRPr="00125665">
        <w:rPr>
          <w:b/>
        </w:rPr>
        <w:t>Verifier Requirements</w:t>
      </w:r>
      <w:r w:rsidRPr="00125665">
        <w:t xml:space="preserve"> - The OTP shall have a limited lifetime, with a maximum of 2 minutes. </w:t>
      </w:r>
      <w:bookmarkStart w:id="7" w:name="_Toc364175248"/>
    </w:p>
    <w:p w14:paraId="74D7181C" w14:textId="26ABF4D9" w:rsidR="00FF3CEC" w:rsidRDefault="00A415DE" w:rsidP="00FF3CEC">
      <w:pPr>
        <w:pStyle w:val="Bullets"/>
        <w:numPr>
          <w:ilvl w:val="0"/>
          <w:numId w:val="342"/>
        </w:numPr>
        <w:ind w:left="720"/>
      </w:pPr>
      <w:r w:rsidRPr="00FF3CEC">
        <w:t>Multi-Factor (MF) Cryptographic Device</w:t>
      </w:r>
      <w:bookmarkEnd w:id="7"/>
    </w:p>
    <w:p w14:paraId="47B44DFD" w14:textId="60674536" w:rsidR="00A415DE" w:rsidRPr="00B2780B" w:rsidRDefault="00A415DE" w:rsidP="00FF3CEC">
      <w:pPr>
        <w:pStyle w:val="Bullets"/>
        <w:numPr>
          <w:ilvl w:val="2"/>
          <w:numId w:val="343"/>
        </w:numPr>
        <w:ind w:left="1260"/>
      </w:pPr>
      <w:r w:rsidRPr="00B2780B">
        <w:t xml:space="preserve">A MF cryptographic device is </w:t>
      </w:r>
      <w:r w:rsidRPr="00125665">
        <w:t>something you have</w:t>
      </w:r>
      <w:r>
        <w:t>,</w:t>
      </w:r>
      <w:r w:rsidRPr="00B2780B">
        <w:t xml:space="preserve"> and it must be unlocked by either </w:t>
      </w:r>
      <w:r w:rsidRPr="00125665">
        <w:t>something you know</w:t>
      </w:r>
      <w:r w:rsidRPr="00B2780B">
        <w:t xml:space="preserve"> or </w:t>
      </w:r>
      <w:r w:rsidRPr="00125665">
        <w:t>something you are</w:t>
      </w:r>
      <w:r w:rsidRPr="00B2780B">
        <w:t xml:space="preserve">.  It is a hardware device that contains a protected cryptographic key that must be unlocked through a second authentication factor.  </w:t>
      </w:r>
    </w:p>
    <w:p w14:paraId="6B20BF25" w14:textId="77777777" w:rsidR="00A415DE" w:rsidRPr="00B2780B" w:rsidRDefault="00A415DE" w:rsidP="00FF3CEC">
      <w:pPr>
        <w:pStyle w:val="Bullets"/>
        <w:numPr>
          <w:ilvl w:val="2"/>
          <w:numId w:val="343"/>
        </w:numPr>
        <w:ind w:left="1260"/>
      </w:pPr>
      <w:r w:rsidRPr="00B2780B">
        <w:t>Authentication is accomplished by proving possession of the device and control of the key.  The token is highly dependent on the specific cryptographic device and protocol, but it is generally some type of signed message.  For example, in Transport Layer Services (TLS), there is a “certificate verify” message.  An example would be an ATM card.</w:t>
      </w:r>
    </w:p>
    <w:p w14:paraId="6251DF48" w14:textId="77777777" w:rsidR="00A415DE" w:rsidRPr="00B2780B" w:rsidRDefault="00A415DE" w:rsidP="00FF3CEC">
      <w:pPr>
        <w:pStyle w:val="Bullets"/>
        <w:numPr>
          <w:ilvl w:val="2"/>
          <w:numId w:val="343"/>
        </w:numPr>
        <w:ind w:left="1260"/>
      </w:pPr>
      <w:r>
        <w:rPr>
          <w:b/>
        </w:rPr>
        <w:t>Authenticator</w:t>
      </w:r>
      <w:r w:rsidRPr="00125665">
        <w:rPr>
          <w:b/>
        </w:rPr>
        <w:t xml:space="preserve"> Requirements</w:t>
      </w:r>
      <w:r w:rsidRPr="00B2780B">
        <w:t xml:space="preserve"> - Cryptographic module shall be FIPS 140-2 validated, Level 2 or higher; with the token itself meeting physical security at FIPS 140-2 Level 3 or higher.  This means the token is tamper proof; it can’t be broken open to reverse engineer or get a seed value, etc.  </w:t>
      </w:r>
      <w:r w:rsidRPr="00125665">
        <w:t xml:space="preserve">Products validated under subsequent versions of FIPS 140 are also acceptable.  </w:t>
      </w:r>
    </w:p>
    <w:p w14:paraId="79EFBC46" w14:textId="77777777" w:rsidR="00A415DE" w:rsidRPr="00125665" w:rsidRDefault="00A415DE" w:rsidP="00FF3CEC">
      <w:pPr>
        <w:pStyle w:val="Bullets"/>
        <w:numPr>
          <w:ilvl w:val="2"/>
          <w:numId w:val="343"/>
        </w:numPr>
        <w:ind w:left="1260"/>
      </w:pPr>
      <w:r w:rsidRPr="00125665">
        <w:t>Entry of a password, PIN, or biometric is required to activate the authentication key.  The export of authentication keys is not allowed.</w:t>
      </w:r>
    </w:p>
    <w:p w14:paraId="7D16B194" w14:textId="77777777" w:rsidR="00A415DE" w:rsidRDefault="00A415DE" w:rsidP="00FF3CEC">
      <w:pPr>
        <w:pStyle w:val="Bullets"/>
        <w:numPr>
          <w:ilvl w:val="2"/>
          <w:numId w:val="343"/>
        </w:numPr>
        <w:ind w:left="1260"/>
      </w:pPr>
      <w:r w:rsidRPr="00125665">
        <w:rPr>
          <w:b/>
        </w:rPr>
        <w:t>Verifier Requirements</w:t>
      </w:r>
      <w:r w:rsidRPr="00B2780B">
        <w:t xml:space="preserve"> – </w:t>
      </w:r>
      <w:r w:rsidRPr="00125665">
        <w:t>Verifier generated token input (e.g., a nonce or challenge) has at least 64 bits of entropy.</w:t>
      </w:r>
    </w:p>
    <w:p w14:paraId="6AA7672F" w14:textId="77777777" w:rsidR="00A415DE" w:rsidRDefault="00A415DE" w:rsidP="00FF3CEC">
      <w:pPr>
        <w:pStyle w:val="InfoSections"/>
      </w:pPr>
      <w:r w:rsidRPr="00B2780B">
        <w:t>Token Renewal/Re-issuance</w:t>
      </w:r>
    </w:p>
    <w:p w14:paraId="332E6FFC" w14:textId="77777777" w:rsidR="00A415DE" w:rsidRPr="00B2780B" w:rsidRDefault="00A415DE" w:rsidP="00FF3CEC">
      <w:pPr>
        <w:pStyle w:val="Bullets"/>
        <w:numPr>
          <w:ilvl w:val="0"/>
          <w:numId w:val="329"/>
        </w:numPr>
      </w:pPr>
      <w:r w:rsidRPr="00B2780B">
        <w:t>All tokens must expire within two years of issuance. A warning notification of token expiration must be provided to the user within a minimum of 14 days of expiration.</w:t>
      </w:r>
    </w:p>
    <w:p w14:paraId="178ADE55" w14:textId="77777777" w:rsidR="00A415DE" w:rsidRPr="00125665" w:rsidRDefault="00A415DE" w:rsidP="00FF3CEC">
      <w:pPr>
        <w:pStyle w:val="Bullets"/>
        <w:numPr>
          <w:ilvl w:val="0"/>
          <w:numId w:val="329"/>
        </w:numPr>
      </w:pPr>
      <w:r w:rsidRPr="00B2780B">
        <w:t xml:space="preserve">Once the token has expired, </w:t>
      </w:r>
      <w:r w:rsidRPr="00125665">
        <w:t xml:space="preserve">it will be automatically disabled and/or locked from use.  </w:t>
      </w:r>
    </w:p>
    <w:p w14:paraId="3B602F26" w14:textId="2543E623" w:rsidR="00A415DE" w:rsidRDefault="00A415DE" w:rsidP="00FF3CEC">
      <w:pPr>
        <w:pStyle w:val="Bullets"/>
        <w:numPr>
          <w:ilvl w:val="0"/>
          <w:numId w:val="329"/>
        </w:numPr>
      </w:pPr>
      <w:r w:rsidRPr="00B2780B">
        <w:lastRenderedPageBreak/>
        <w:t xml:space="preserve">Some token types support the process of renewal, while some support re-issuance.  Depending on the assurance level, the user will need to re-establish their identity with the CSP if the token has expired or prove possession of the unexpired token before renewal or re-issuance occurs.  </w:t>
      </w:r>
    </w:p>
    <w:p w14:paraId="3C81F238" w14:textId="044DE53E"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8"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9"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10"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9"/>
    <w:bookmarkEnd w:id="10"/>
    <w:p w14:paraId="3A18D6E6" w14:textId="77777777" w:rsidR="004B6CA8" w:rsidRPr="00B81B99" w:rsidRDefault="004B6CA8" w:rsidP="00A92A22">
      <w:pPr>
        <w:pStyle w:val="Heading1"/>
        <w:rPr>
          <w:color w:val="auto"/>
        </w:rPr>
      </w:pPr>
      <w:r>
        <w:rPr>
          <w:color w:val="auto"/>
        </w:rPr>
        <w:lastRenderedPageBreak/>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8"/>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4D5D91F4" w14:textId="05EADA4F" w:rsidR="00C311DA" w:rsidRDefault="00C311DA" w:rsidP="00C311DA">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"https://pages.nist.gov/800-63-3/"</w:instrText>
      </w:r>
      <w:r>
        <w:rPr>
          <w:rFonts w:ascii="Arial" w:hAnsi="Arial" w:cs="Arial"/>
          <w:sz w:val="24"/>
          <w:szCs w:val="24"/>
        </w:rPr>
      </w:r>
      <w:r>
        <w:rPr>
          <w:rFonts w:ascii="Arial" w:hAnsi="Arial" w:cs="Arial"/>
          <w:sz w:val="24"/>
          <w:szCs w:val="24"/>
        </w:rPr>
        <w:fldChar w:fldCharType="separate"/>
      </w:r>
      <w:r w:rsidR="00345BAA" w:rsidRPr="00C311DA">
        <w:rPr>
          <w:rStyle w:val="Hyperlink"/>
          <w:rFonts w:ascii="Arial" w:hAnsi="Arial" w:cs="Arial"/>
          <w:sz w:val="24"/>
          <w:szCs w:val="24"/>
        </w:rPr>
        <w:t>National Institute of Standards and Technology, Special Publication 800-</w:t>
      </w:r>
      <w:r w:rsidRPr="00C311DA">
        <w:rPr>
          <w:rStyle w:val="Hyperlink"/>
          <w:rFonts w:ascii="Arial" w:hAnsi="Arial" w:cs="Arial"/>
          <w:sz w:val="24"/>
          <w:szCs w:val="24"/>
        </w:rPr>
        <w:t>63</w:t>
      </w:r>
      <w:r w:rsidR="00345BAA" w:rsidRPr="00C311DA">
        <w:rPr>
          <w:rStyle w:val="Hyperlink"/>
          <w:rFonts w:ascii="Arial" w:hAnsi="Arial" w:cs="Arial"/>
          <w:sz w:val="24"/>
          <w:szCs w:val="24"/>
        </w:rPr>
        <w:t xml:space="preserve"> -</w:t>
      </w:r>
      <w:r w:rsidRPr="00C311DA">
        <w:rPr>
          <w:rStyle w:val="Hyperlink"/>
          <w:rFonts w:ascii="Arial" w:hAnsi="Arial" w:cs="Arial"/>
          <w:sz w:val="24"/>
          <w:szCs w:val="24"/>
        </w:rPr>
        <w:t xml:space="preserve"> Digital Identity Guidelines</w:t>
      </w:r>
      <w:r>
        <w:rPr>
          <w:rFonts w:ascii="Arial" w:hAnsi="Arial" w:cs="Arial"/>
          <w:sz w:val="24"/>
          <w:szCs w:val="24"/>
        </w:rPr>
        <w:fldChar w:fldCharType="end"/>
      </w:r>
    </w:p>
    <w:p w14:paraId="5AE64594" w14:textId="5FBB4962" w:rsidR="00C311DA" w:rsidRPr="00C311DA" w:rsidRDefault="00C311DA" w:rsidP="00C311DA">
      <w:pPr>
        <w:pStyle w:val="ParagraphSections"/>
      </w:pPr>
      <w:hyperlink r:id="rId11" w:history="1">
        <w:r w:rsidRPr="00C311DA">
          <w:rPr>
            <w:rStyle w:val="Hyperlink"/>
          </w:rPr>
          <w:t>National Institute of Standards and Technology, Special Publication 800-63A - Enrollment and Identity Proofing</w:t>
        </w:r>
      </w:hyperlink>
    </w:p>
    <w:p w14:paraId="06D26AE5" w14:textId="362D8DE8" w:rsidR="00C311DA" w:rsidRPr="00C311DA" w:rsidRDefault="00C311DA" w:rsidP="00C311DA">
      <w:pPr>
        <w:pStyle w:val="ParagraphSections"/>
      </w:pPr>
      <w:hyperlink r:id="rId12" w:history="1">
        <w:r w:rsidRPr="00C311DA">
          <w:rPr>
            <w:rStyle w:val="Hyperlink"/>
          </w:rPr>
          <w:t>National Institute of Standards and Technology, Special Publication 800-63B - Authentication and Lifecycle Management</w:t>
        </w:r>
      </w:hyperlink>
    </w:p>
    <w:p w14:paraId="402495F7" w14:textId="596B99B6" w:rsidR="00C311DA" w:rsidRPr="00C311DA" w:rsidRDefault="00C311DA" w:rsidP="00C311DA">
      <w:pPr>
        <w:pStyle w:val="ParagraphSections"/>
      </w:pPr>
      <w:hyperlink r:id="rId13" w:history="1">
        <w:r w:rsidRPr="00C311DA">
          <w:rPr>
            <w:rStyle w:val="Hyperlink"/>
          </w:rPr>
          <w:t>National Institute of Standards and Technology, Special Publication 800-78 - Cryptographic Algorithms and Key Sizes for Personal Identity Verification</w:t>
        </w:r>
      </w:hyperlink>
    </w:p>
    <w:p w14:paraId="57931247" w14:textId="074E16FE" w:rsidR="00C311DA" w:rsidRPr="00C311DA" w:rsidRDefault="00C311DA" w:rsidP="00C311DA">
      <w:pPr>
        <w:pStyle w:val="ParagraphSections"/>
      </w:pPr>
      <w:hyperlink r:id="rId14" w:history="1">
        <w:r w:rsidRPr="00C311DA">
          <w:rPr>
            <w:rStyle w:val="Hyperlink"/>
          </w:rPr>
          <w:t>National Institute of Standards and Technology, Special Publication 800-190 - Application Container Security Guide</w:t>
        </w:r>
      </w:hyperlink>
    </w:p>
    <w:p w14:paraId="0477E776" w14:textId="46B14C61" w:rsidR="00FF3CEC" w:rsidRPr="00305C06" w:rsidRDefault="00C311DA" w:rsidP="00C311DA">
      <w:pPr>
        <w:pStyle w:val="ParagraphSections"/>
      </w:pPr>
      <w:hyperlink r:id="rId15" w:history="1">
        <w:r w:rsidRPr="00C311DA">
          <w:rPr>
            <w:rStyle w:val="Hyperlink"/>
          </w:rPr>
          <w:t>National Institute of Standards and Technology, Special Publication 800-50 - Building an Information Technology Security Awareness and Training Program</w:t>
        </w:r>
      </w:hyperlink>
    </w:p>
    <w:sectPr w:rsidR="00FF3CEC" w:rsidRPr="00305C06" w:rsidSect="00370ECE">
      <w:footerReference w:type="default" r:id="rId16"/>
      <w:foot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2F218" w14:textId="77777777" w:rsidR="00BB5743" w:rsidRDefault="00BB5743" w:rsidP="00D212FD">
      <w:pPr>
        <w:spacing w:after="0" w:line="240" w:lineRule="auto"/>
      </w:pPr>
      <w:r>
        <w:separator/>
      </w:r>
    </w:p>
  </w:endnote>
  <w:endnote w:type="continuationSeparator" w:id="0">
    <w:p w14:paraId="5DE87F13" w14:textId="77777777" w:rsidR="00BB5743" w:rsidRDefault="00BB5743" w:rsidP="00D212FD">
      <w:pPr>
        <w:spacing w:after="0" w:line="240" w:lineRule="auto"/>
      </w:pPr>
      <w:r>
        <w:continuationSeparator/>
      </w:r>
    </w:p>
  </w:endnote>
  <w:endnote w:type="continuationNotice" w:id="1">
    <w:p w14:paraId="69DC260F" w14:textId="77777777" w:rsidR="00BB5743" w:rsidRDefault="00BB57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680CEC9F" w:rsidR="00BC124B" w:rsidRPr="00370ECE" w:rsidRDefault="0082175B">
    <w:pPr>
      <w:pStyle w:val="Footer"/>
      <w:rPr>
        <w:rFonts w:ascii="Arial" w:hAnsi="Arial" w:cs="Arial"/>
        <w:b/>
        <w:sz w:val="20"/>
        <w:szCs w:val="16"/>
      </w:rPr>
    </w:pPr>
    <w:r>
      <w:rPr>
        <w:rFonts w:ascii="Arial" w:hAnsi="Arial" w:cs="Arial"/>
        <w:b/>
        <w:sz w:val="20"/>
        <w:szCs w:val="16"/>
      </w:rPr>
      <w:t>Authentication Tokens Standard</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C311DA">
      <w:rPr>
        <w:rFonts w:ascii="Arial" w:hAnsi="Arial" w:cs="Arial"/>
        <w:b/>
        <w:noProof/>
        <w:sz w:val="20"/>
        <w:szCs w:val="16"/>
      </w:rPr>
      <w:t>11</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62CCF" w14:textId="77777777" w:rsidR="00BB5743" w:rsidRDefault="00BB5743" w:rsidP="00D212FD">
      <w:pPr>
        <w:spacing w:after="0" w:line="240" w:lineRule="auto"/>
      </w:pPr>
      <w:r>
        <w:separator/>
      </w:r>
    </w:p>
  </w:footnote>
  <w:footnote w:type="continuationSeparator" w:id="0">
    <w:p w14:paraId="362E0F0D" w14:textId="77777777" w:rsidR="00BB5743" w:rsidRDefault="00BB5743" w:rsidP="00D212FD">
      <w:pPr>
        <w:spacing w:after="0" w:line="240" w:lineRule="auto"/>
      </w:pPr>
      <w:r>
        <w:continuationSeparator/>
      </w:r>
    </w:p>
  </w:footnote>
  <w:footnote w:type="continuationNotice" w:id="1">
    <w:p w14:paraId="5CBCB7DB" w14:textId="77777777" w:rsidR="00BB5743" w:rsidRDefault="00BB5743">
      <w:pPr>
        <w:spacing w:after="0" w:line="240" w:lineRule="auto"/>
      </w:pPr>
    </w:p>
  </w:footnote>
  <w:footnote w:id="2">
    <w:p w14:paraId="5DF7B1F4" w14:textId="77777777" w:rsidR="00A415DE" w:rsidRPr="008E31B2" w:rsidRDefault="00A415DE" w:rsidP="00A415DE">
      <w:pPr>
        <w:pStyle w:val="FootnoteText"/>
        <w:rPr>
          <w:rFonts w:ascii="Arial" w:hAnsi="Arial" w:cs="Arial"/>
        </w:rPr>
      </w:pPr>
      <w:r w:rsidRPr="008E31B2">
        <w:rPr>
          <w:rStyle w:val="FootnoteReference"/>
          <w:rFonts w:ascii="Arial" w:hAnsi="Arial" w:cs="Arial"/>
        </w:rPr>
        <w:footnoteRef/>
      </w:r>
      <w:r w:rsidRPr="008E31B2">
        <w:rPr>
          <w:rFonts w:ascii="Arial" w:hAnsi="Arial" w:cs="Arial"/>
        </w:rPr>
        <w:t xml:space="preserve"> Described in </w:t>
      </w:r>
      <w:hyperlink r:id="rId1" w:tgtFrame="_blank" w:history="1">
        <w:r>
          <w:rPr>
            <w:rStyle w:val="Hyperlink"/>
            <w:rFonts w:ascii="Arial" w:hAnsi="Arial" w:cs="Arial"/>
          </w:rPr>
          <w:t>NIST Special Publication 800-63-3–Digital Identity Guidelines</w:t>
        </w:r>
      </w:hyperlink>
    </w:p>
  </w:footnote>
  <w:footnote w:id="3">
    <w:p w14:paraId="0272C4AC" w14:textId="77777777" w:rsidR="00A415DE" w:rsidRPr="00D41200" w:rsidRDefault="00A415DE" w:rsidP="00A415DE">
      <w:pPr>
        <w:pStyle w:val="FootnoteText"/>
        <w:rPr>
          <w:rFonts w:ascii="Arial" w:hAnsi="Arial" w:cs="Arial"/>
        </w:rPr>
      </w:pPr>
      <w:r w:rsidRPr="00D41200">
        <w:rPr>
          <w:rStyle w:val="FootnoteReference"/>
          <w:rFonts w:ascii="Arial" w:hAnsi="Arial" w:cs="Arial"/>
        </w:rPr>
        <w:footnoteRef/>
      </w:r>
      <w:r w:rsidRPr="00D41200">
        <w:rPr>
          <w:rFonts w:ascii="Arial" w:hAnsi="Arial" w:cs="Arial"/>
        </w:rPr>
        <w:t xml:space="preserve"> When using a multi-factor solution for</w:t>
      </w:r>
      <w:r>
        <w:rPr>
          <w:rFonts w:ascii="Arial" w:hAnsi="Arial" w:cs="Arial"/>
        </w:rPr>
        <w:t xml:space="preserve"> AAL2 and</w:t>
      </w:r>
      <w:r w:rsidRPr="00D41200">
        <w:rPr>
          <w:rFonts w:ascii="Arial" w:hAnsi="Arial" w:cs="Arial"/>
        </w:rPr>
        <w:t xml:space="preserve"> </w:t>
      </w:r>
      <w:r>
        <w:rPr>
          <w:rFonts w:ascii="Arial" w:hAnsi="Arial" w:cs="Arial"/>
        </w:rPr>
        <w:t>A</w:t>
      </w:r>
      <w:r w:rsidRPr="00D41200">
        <w:rPr>
          <w:rFonts w:ascii="Arial" w:hAnsi="Arial" w:cs="Arial"/>
        </w:rPr>
        <w:t>AL3, as required, and one of the factors is a memorized secret, then A</w:t>
      </w:r>
      <w:r>
        <w:rPr>
          <w:rFonts w:ascii="Arial" w:hAnsi="Arial" w:cs="Arial"/>
        </w:rPr>
        <w:t>A</w:t>
      </w:r>
      <w:r w:rsidRPr="00D41200">
        <w:rPr>
          <w:rFonts w:ascii="Arial" w:hAnsi="Arial" w:cs="Arial"/>
        </w:rPr>
        <w:t>L2 standards apply.</w:t>
      </w:r>
    </w:p>
    <w:p w14:paraId="07EFA499" w14:textId="77777777" w:rsidR="00A415DE" w:rsidRPr="00D41200" w:rsidRDefault="00A415DE" w:rsidP="00A415DE">
      <w:pPr>
        <w:pStyle w:val="FootnoteText"/>
        <w:rPr>
          <w:rFonts w:ascii="Arial" w:hAnsi="Arial" w:cs="Arial"/>
        </w:rPr>
      </w:pPr>
    </w:p>
  </w:footnote>
  <w:footnote w:id="4">
    <w:p w14:paraId="0F8A3836" w14:textId="77777777" w:rsidR="00A415DE" w:rsidRDefault="00A415DE" w:rsidP="00A415DE">
      <w:pPr>
        <w:pStyle w:val="FootnoteText"/>
      </w:pPr>
      <w:r w:rsidRPr="00D41200">
        <w:rPr>
          <w:rStyle w:val="FootnoteReference"/>
          <w:rFonts w:ascii="Arial" w:hAnsi="Arial" w:cs="Arial"/>
        </w:rPr>
        <w:footnoteRef/>
      </w:r>
      <w:r w:rsidRPr="00D41200">
        <w:rPr>
          <w:rFonts w:ascii="Arial" w:hAnsi="Arial" w:cs="Arial"/>
        </w:rPr>
        <w:t xml:space="preserve"> It is acknowledged that not all systems will be able to enforce </w:t>
      </w:r>
      <w:proofErr w:type="gramStart"/>
      <w:r w:rsidRPr="00D41200">
        <w:rPr>
          <w:rFonts w:ascii="Arial" w:hAnsi="Arial" w:cs="Arial"/>
        </w:rPr>
        <w:t>all of</w:t>
      </w:r>
      <w:proofErr w:type="gramEnd"/>
      <w:r w:rsidRPr="00D41200">
        <w:rPr>
          <w:rFonts w:ascii="Arial" w:hAnsi="Arial" w:cs="Arial"/>
        </w:rPr>
        <w:t xml:space="preserve"> these standards.  In those cases, an </w:t>
      </w:r>
      <w:r w:rsidRPr="00C84E11">
        <w:rPr>
          <w:rFonts w:ascii="Arial" w:hAnsi="Arial" w:cs="Arial"/>
        </w:rPr>
        <w:t>exception request</w:t>
      </w:r>
      <w:r w:rsidRPr="00D41200">
        <w:rPr>
          <w:rFonts w:ascii="Arial" w:hAnsi="Arial" w:cs="Arial"/>
        </w:rPr>
        <w:t xml:space="preserve"> may be sought from the </w:t>
      </w:r>
      <w:r>
        <w:rPr>
          <w:rFonts w:ascii="Arial" w:hAnsi="Arial" w:cs="Arial"/>
        </w:rPr>
        <w:t>Chief</w:t>
      </w:r>
      <w:r w:rsidRPr="00D41200">
        <w:rPr>
          <w:rFonts w:ascii="Arial" w:hAnsi="Arial" w:cs="Arial"/>
        </w:rPr>
        <w:t xml:space="preserve"> Information Security Office</w:t>
      </w:r>
      <w:r>
        <w:rPr>
          <w:rFonts w:ascii="Arial" w:hAnsi="Arial" w:cs="Arial"/>
        </w:rPr>
        <w:t>r</w:t>
      </w:r>
      <w:r w:rsidRPr="00D41200">
        <w:rPr>
          <w:rFonts w:ascii="Arial" w:hAnsi="Arial" w:cs="Arial"/>
        </w:rPr>
        <w:t xml:space="preserve"> (</w:t>
      </w:r>
      <w:r>
        <w:rPr>
          <w:rFonts w:ascii="Arial" w:hAnsi="Arial" w:cs="Arial"/>
        </w:rPr>
        <w:t>C</w:t>
      </w:r>
      <w:r w:rsidRPr="00D41200">
        <w:rPr>
          <w:rFonts w:ascii="Arial" w:hAnsi="Arial" w:cs="Arial"/>
        </w:rPr>
        <w:t>ISO).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36.6pt;height:36.2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515610"/>
    <w:multiLevelType w:val="hybridMultilevel"/>
    <w:tmpl w:val="CF64A5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13F7103"/>
    <w:multiLevelType w:val="hybridMultilevel"/>
    <w:tmpl w:val="26922A96"/>
    <w:lvl w:ilvl="0" w:tplc="04090019">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691F37"/>
    <w:multiLevelType w:val="hybridMultilevel"/>
    <w:tmpl w:val="87C65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0103E5"/>
    <w:multiLevelType w:val="hybridMultilevel"/>
    <w:tmpl w:val="3A285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7F7655"/>
    <w:multiLevelType w:val="hybridMultilevel"/>
    <w:tmpl w:val="E746F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D6CCB"/>
    <w:multiLevelType w:val="hybridMultilevel"/>
    <w:tmpl w:val="F0D6E9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8567379"/>
    <w:multiLevelType w:val="hybridMultilevel"/>
    <w:tmpl w:val="71CE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ECB2A75"/>
    <w:multiLevelType w:val="hybridMultilevel"/>
    <w:tmpl w:val="EE98FE2C"/>
    <w:lvl w:ilvl="0" w:tplc="BC98B50C">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1"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2"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2" w15:restartNumberingAfterBreak="0">
    <w:nsid w:val="116A4C34"/>
    <w:multiLevelType w:val="hybridMultilevel"/>
    <w:tmpl w:val="3946C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1B87826"/>
    <w:multiLevelType w:val="hybridMultilevel"/>
    <w:tmpl w:val="35D47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6"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7" w15:restartNumberingAfterBreak="0">
    <w:nsid w:val="12CD77F1"/>
    <w:multiLevelType w:val="hybridMultilevel"/>
    <w:tmpl w:val="7B32C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4B520D1"/>
    <w:multiLevelType w:val="hybridMultilevel"/>
    <w:tmpl w:val="73EC8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6"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684698E"/>
    <w:multiLevelType w:val="hybridMultilevel"/>
    <w:tmpl w:val="94FC15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6C06802"/>
    <w:multiLevelType w:val="hybridMultilevel"/>
    <w:tmpl w:val="CFCC7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1705404F"/>
    <w:multiLevelType w:val="hybridMultilevel"/>
    <w:tmpl w:val="A57E4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6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65"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A501C27"/>
    <w:multiLevelType w:val="hybridMultilevel"/>
    <w:tmpl w:val="8FCE549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1ABF5419"/>
    <w:multiLevelType w:val="hybridMultilevel"/>
    <w:tmpl w:val="271E1D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B890A20"/>
    <w:multiLevelType w:val="hybridMultilevel"/>
    <w:tmpl w:val="3468F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BA836DB"/>
    <w:multiLevelType w:val="hybridMultilevel"/>
    <w:tmpl w:val="178A55F8"/>
    <w:lvl w:ilvl="0" w:tplc="57F8265A">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71"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D94709A"/>
    <w:multiLevelType w:val="hybridMultilevel"/>
    <w:tmpl w:val="7D5A4EA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598E3524">
      <w:start w:val="4"/>
      <w:numFmt w:val="bullet"/>
      <w:lvlText w:val=""/>
      <w:lvlJc w:val="left"/>
      <w:pPr>
        <w:ind w:left="2340" w:hanging="360"/>
      </w:pPr>
      <w:rPr>
        <w:rFonts w:ascii="Symbol" w:eastAsia="Calibr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DC1201F"/>
    <w:multiLevelType w:val="hybridMultilevel"/>
    <w:tmpl w:val="1D8843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E350A06"/>
    <w:multiLevelType w:val="hybridMultilevel"/>
    <w:tmpl w:val="98C41B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79"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0214127"/>
    <w:multiLevelType w:val="hybridMultilevel"/>
    <w:tmpl w:val="70EE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6"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4994B32"/>
    <w:multiLevelType w:val="hybridMultilevel"/>
    <w:tmpl w:val="C5F49A6C"/>
    <w:lvl w:ilvl="0" w:tplc="DA069EB6">
      <w:start w:val="1"/>
      <w:numFmt w:val="lowerLetter"/>
      <w:lvlText w:val="%1."/>
      <w:lvlJc w:val="left"/>
      <w:pPr>
        <w:ind w:left="806"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1"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5E744F3"/>
    <w:multiLevelType w:val="hybridMultilevel"/>
    <w:tmpl w:val="C3508AD6"/>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717627F"/>
    <w:multiLevelType w:val="hybridMultilevel"/>
    <w:tmpl w:val="4D44A460"/>
    <w:lvl w:ilvl="0" w:tplc="075239EE">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7814BBE"/>
    <w:multiLevelType w:val="hybridMultilevel"/>
    <w:tmpl w:val="EF72989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8155DCF"/>
    <w:multiLevelType w:val="hybridMultilevel"/>
    <w:tmpl w:val="0EC4EA7A"/>
    <w:lvl w:ilvl="0" w:tplc="FECA439A">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28F91991"/>
    <w:multiLevelType w:val="hybridMultilevel"/>
    <w:tmpl w:val="1AAC9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08" w15:restartNumberingAfterBreak="0">
    <w:nsid w:val="2A1058DC"/>
    <w:multiLevelType w:val="hybridMultilevel"/>
    <w:tmpl w:val="A6AA45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AF36E09"/>
    <w:multiLevelType w:val="hybridMultilevel"/>
    <w:tmpl w:val="564C1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AF52162"/>
    <w:multiLevelType w:val="hybridMultilevel"/>
    <w:tmpl w:val="CD0E45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B3F5139"/>
    <w:multiLevelType w:val="hybridMultilevel"/>
    <w:tmpl w:val="949A5C4A"/>
    <w:lvl w:ilvl="0" w:tplc="D12AC146">
      <w:start w:val="1"/>
      <w:numFmt w:val="lowerLetter"/>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2"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5"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6"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C587AA5"/>
    <w:multiLevelType w:val="hybridMultilevel"/>
    <w:tmpl w:val="CBA29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D361D98"/>
    <w:multiLevelType w:val="hybridMultilevel"/>
    <w:tmpl w:val="2F1E0D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19C71B8"/>
    <w:multiLevelType w:val="hybridMultilevel"/>
    <w:tmpl w:val="FB1AD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9"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3"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1" w15:restartNumberingAfterBreak="0">
    <w:nsid w:val="37770D15"/>
    <w:multiLevelType w:val="hybridMultilevel"/>
    <w:tmpl w:val="20CEDF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90A6C7D"/>
    <w:multiLevelType w:val="hybridMultilevel"/>
    <w:tmpl w:val="8E68D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9A647E0"/>
    <w:multiLevelType w:val="hybridMultilevel"/>
    <w:tmpl w:val="4E8E1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3" w15:restartNumberingAfterBreak="0">
    <w:nsid w:val="3A5A5140"/>
    <w:multiLevelType w:val="hybridMultilevel"/>
    <w:tmpl w:val="7FBA87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55"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C5716A2"/>
    <w:multiLevelType w:val="hybridMultilevel"/>
    <w:tmpl w:val="E6A01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C9266A2"/>
    <w:multiLevelType w:val="hybridMultilevel"/>
    <w:tmpl w:val="4E30F3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3CBD4E4C"/>
    <w:multiLevelType w:val="hybridMultilevel"/>
    <w:tmpl w:val="0ABC08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D507916"/>
    <w:multiLevelType w:val="hybridMultilevel"/>
    <w:tmpl w:val="77F454DE"/>
    <w:lvl w:ilvl="0" w:tplc="60BEEA4C">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5" w15:restartNumberingAfterBreak="0">
    <w:nsid w:val="3DF21C61"/>
    <w:multiLevelType w:val="hybridMultilevel"/>
    <w:tmpl w:val="B9EE6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E324CC6"/>
    <w:multiLevelType w:val="hybridMultilevel"/>
    <w:tmpl w:val="10E469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71"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2" w15:restartNumberingAfterBreak="0">
    <w:nsid w:val="3FF97B5A"/>
    <w:multiLevelType w:val="hybridMultilevel"/>
    <w:tmpl w:val="053E8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05B35DD"/>
    <w:multiLevelType w:val="hybridMultilevel"/>
    <w:tmpl w:val="422AAA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7"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79"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31F2D8B"/>
    <w:multiLevelType w:val="hybridMultilevel"/>
    <w:tmpl w:val="050CE9AA"/>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8" w15:restartNumberingAfterBreak="0">
    <w:nsid w:val="457901BB"/>
    <w:multiLevelType w:val="hybridMultilevel"/>
    <w:tmpl w:val="25AEC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9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96" w15:restartNumberingAfterBreak="0">
    <w:nsid w:val="49F3210C"/>
    <w:multiLevelType w:val="hybridMultilevel"/>
    <w:tmpl w:val="E6A27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1" w15:restartNumberingAfterBreak="0">
    <w:nsid w:val="4AED2852"/>
    <w:multiLevelType w:val="hybridMultilevel"/>
    <w:tmpl w:val="F6FCB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B3A2719"/>
    <w:multiLevelType w:val="hybridMultilevel"/>
    <w:tmpl w:val="298434B6"/>
    <w:lvl w:ilvl="0" w:tplc="8758B94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04"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4EF25043"/>
    <w:multiLevelType w:val="hybridMultilevel"/>
    <w:tmpl w:val="4E520E08"/>
    <w:lvl w:ilvl="0" w:tplc="EFC86A0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00757F7"/>
    <w:multiLevelType w:val="hybridMultilevel"/>
    <w:tmpl w:val="EC342C4A"/>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7"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08"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1"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2"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13" w15:restartNumberingAfterBreak="0">
    <w:nsid w:val="52A2455B"/>
    <w:multiLevelType w:val="hybridMultilevel"/>
    <w:tmpl w:val="CEB6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52BF341B"/>
    <w:multiLevelType w:val="hybridMultilevel"/>
    <w:tmpl w:val="0166F6E8"/>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6"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5BA104E"/>
    <w:multiLevelType w:val="hybridMultilevel"/>
    <w:tmpl w:val="402A0458"/>
    <w:lvl w:ilvl="0" w:tplc="FF108C8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1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56072554"/>
    <w:multiLevelType w:val="hybridMultilevel"/>
    <w:tmpl w:val="8B5CB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3"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76928C2"/>
    <w:multiLevelType w:val="hybridMultilevel"/>
    <w:tmpl w:val="5098658E"/>
    <w:lvl w:ilvl="0" w:tplc="A416780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5" w15:restartNumberingAfterBreak="0">
    <w:nsid w:val="577C72C2"/>
    <w:multiLevelType w:val="hybridMultilevel"/>
    <w:tmpl w:val="9EC2E3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7DB33DE"/>
    <w:multiLevelType w:val="hybridMultilevel"/>
    <w:tmpl w:val="FFDE70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59677D9F"/>
    <w:multiLevelType w:val="hybridMultilevel"/>
    <w:tmpl w:val="5D9CB2C0"/>
    <w:lvl w:ilvl="0" w:tplc="DA2085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59682739"/>
    <w:multiLevelType w:val="hybridMultilevel"/>
    <w:tmpl w:val="F698B2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2"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33"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B535539"/>
    <w:multiLevelType w:val="hybridMultilevel"/>
    <w:tmpl w:val="5B240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5BEC3EB2"/>
    <w:multiLevelType w:val="hybridMultilevel"/>
    <w:tmpl w:val="FDDC9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0"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CE74730"/>
    <w:multiLevelType w:val="hybridMultilevel"/>
    <w:tmpl w:val="9A04F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943E6E"/>
    <w:multiLevelType w:val="hybridMultilevel"/>
    <w:tmpl w:val="6C603A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5DD15B5F"/>
    <w:multiLevelType w:val="hybridMultilevel"/>
    <w:tmpl w:val="FDBE2D10"/>
    <w:lvl w:ilvl="0" w:tplc="BEB48C7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46"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7"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49"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50"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51"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60962B34"/>
    <w:multiLevelType w:val="hybridMultilevel"/>
    <w:tmpl w:val="51A48376"/>
    <w:lvl w:ilvl="0" w:tplc="126E7278">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C39A2"/>
    <w:multiLevelType w:val="hybridMultilevel"/>
    <w:tmpl w:val="E878D9DE"/>
    <w:lvl w:ilvl="0" w:tplc="923EDB7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56"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8"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9"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0"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2" w15:restartNumberingAfterBreak="0">
    <w:nsid w:val="644872FE"/>
    <w:multiLevelType w:val="hybridMultilevel"/>
    <w:tmpl w:val="9B488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64"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5" w15:restartNumberingAfterBreak="0">
    <w:nsid w:val="65972FAE"/>
    <w:multiLevelType w:val="hybridMultilevel"/>
    <w:tmpl w:val="E82A0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67242A54"/>
    <w:multiLevelType w:val="hybridMultilevel"/>
    <w:tmpl w:val="4CF6E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687C233F"/>
    <w:multiLevelType w:val="hybridMultilevel"/>
    <w:tmpl w:val="DC36B77E"/>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2" w15:restartNumberingAfterBreak="0">
    <w:nsid w:val="68C04EFC"/>
    <w:multiLevelType w:val="hybridMultilevel"/>
    <w:tmpl w:val="D7FED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75" w15:restartNumberingAfterBreak="0">
    <w:nsid w:val="6A615A10"/>
    <w:multiLevelType w:val="hybridMultilevel"/>
    <w:tmpl w:val="DA4E8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AD94664"/>
    <w:multiLevelType w:val="hybridMultilevel"/>
    <w:tmpl w:val="60E48F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7"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6D8B448A"/>
    <w:multiLevelType w:val="hybridMultilevel"/>
    <w:tmpl w:val="55D43826"/>
    <w:lvl w:ilvl="0" w:tplc="0A501DEE">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1" w15:restartNumberingAfterBreak="0">
    <w:nsid w:val="6D9C535B"/>
    <w:multiLevelType w:val="hybridMultilevel"/>
    <w:tmpl w:val="33222F2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86"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FE60A3F"/>
    <w:multiLevelType w:val="hybridMultilevel"/>
    <w:tmpl w:val="EDDE0DDE"/>
    <w:lvl w:ilvl="0" w:tplc="D67CCF64">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89"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90"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93"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95"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96"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747E549F"/>
    <w:multiLevelType w:val="hybridMultilevel"/>
    <w:tmpl w:val="5E706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99" w15:restartNumberingAfterBreak="0">
    <w:nsid w:val="75EB7A07"/>
    <w:multiLevelType w:val="hybridMultilevel"/>
    <w:tmpl w:val="6CC65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76D222D4"/>
    <w:multiLevelType w:val="hybridMultilevel"/>
    <w:tmpl w:val="8F681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02" w15:restartNumberingAfterBreak="0">
    <w:nsid w:val="77F95516"/>
    <w:multiLevelType w:val="hybridMultilevel"/>
    <w:tmpl w:val="C7DCF3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4"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05"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78616CF9"/>
    <w:multiLevelType w:val="hybridMultilevel"/>
    <w:tmpl w:val="6868E3A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7"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0"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1"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12"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4"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7A950038"/>
    <w:multiLevelType w:val="hybridMultilevel"/>
    <w:tmpl w:val="95928BA4"/>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6"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7B466CC1"/>
    <w:multiLevelType w:val="hybridMultilevel"/>
    <w:tmpl w:val="ED824E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1" w15:restartNumberingAfterBreak="0">
    <w:nsid w:val="7B7A45DB"/>
    <w:multiLevelType w:val="hybridMultilevel"/>
    <w:tmpl w:val="31969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5"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95567">
    <w:abstractNumId w:val="62"/>
  </w:num>
  <w:num w:numId="2" w16cid:durableId="1514145562">
    <w:abstractNumId w:val="65"/>
  </w:num>
  <w:num w:numId="3" w16cid:durableId="225997702">
    <w:abstractNumId w:val="67"/>
  </w:num>
  <w:num w:numId="4" w16cid:durableId="1748962890">
    <w:abstractNumId w:val="324"/>
  </w:num>
  <w:num w:numId="5" w16cid:durableId="79567034">
    <w:abstractNumId w:val="73"/>
  </w:num>
  <w:num w:numId="6" w16cid:durableId="102041457">
    <w:abstractNumId w:val="118"/>
  </w:num>
  <w:num w:numId="7" w16cid:durableId="1957787226">
    <w:abstractNumId w:val="191"/>
  </w:num>
  <w:num w:numId="8" w16cid:durableId="1492454130">
    <w:abstractNumId w:val="264"/>
  </w:num>
  <w:num w:numId="9" w16cid:durableId="231932244">
    <w:abstractNumId w:val="210"/>
  </w:num>
  <w:num w:numId="10" w16cid:durableId="1594314303">
    <w:abstractNumId w:val="287"/>
  </w:num>
  <w:num w:numId="11" w16cid:durableId="587732204">
    <w:abstractNumId w:val="86"/>
  </w:num>
  <w:num w:numId="12" w16cid:durableId="791099340">
    <w:abstractNumId w:val="189"/>
  </w:num>
  <w:num w:numId="13" w16cid:durableId="192615054">
    <w:abstractNumId w:val="239"/>
  </w:num>
  <w:num w:numId="14" w16cid:durableId="1463234607">
    <w:abstractNumId w:val="322"/>
  </w:num>
  <w:num w:numId="15" w16cid:durableId="2078818769">
    <w:abstractNumId w:val="211"/>
  </w:num>
  <w:num w:numId="16" w16cid:durableId="424889611">
    <w:abstractNumId w:val="313"/>
  </w:num>
  <w:num w:numId="17" w16cid:durableId="298457807">
    <w:abstractNumId w:val="114"/>
  </w:num>
  <w:num w:numId="18" w16cid:durableId="1117681564">
    <w:abstractNumId w:val="36"/>
  </w:num>
  <w:num w:numId="19" w16cid:durableId="1963684235">
    <w:abstractNumId w:val="128"/>
  </w:num>
  <w:num w:numId="20" w16cid:durableId="2145417109">
    <w:abstractNumId w:val="55"/>
  </w:num>
  <w:num w:numId="21" w16cid:durableId="1112942345">
    <w:abstractNumId w:val="303"/>
  </w:num>
  <w:num w:numId="22" w16cid:durableId="2078552006">
    <w:abstractNumId w:val="6"/>
  </w:num>
  <w:num w:numId="23" w16cid:durableId="1321499760">
    <w:abstractNumId w:val="179"/>
  </w:num>
  <w:num w:numId="24" w16cid:durableId="840972350">
    <w:abstractNumId w:val="103"/>
  </w:num>
  <w:num w:numId="25" w16cid:durableId="754714813">
    <w:abstractNumId w:val="59"/>
  </w:num>
  <w:num w:numId="26" w16cid:durableId="235092744">
    <w:abstractNumId w:val="211"/>
  </w:num>
  <w:num w:numId="27" w16cid:durableId="964044067">
    <w:abstractNumId w:val="34"/>
  </w:num>
  <w:num w:numId="28" w16cid:durableId="459542745">
    <w:abstractNumId w:val="217"/>
  </w:num>
  <w:num w:numId="29" w16cid:durableId="1971202156">
    <w:abstractNumId w:val="217"/>
  </w:num>
  <w:num w:numId="30" w16cid:durableId="748649458">
    <w:abstractNumId w:val="18"/>
  </w:num>
  <w:num w:numId="31" w16cid:durableId="507451150">
    <w:abstractNumId w:val="292"/>
  </w:num>
  <w:num w:numId="32" w16cid:durableId="1251425206">
    <w:abstractNumId w:val="29"/>
  </w:num>
  <w:num w:numId="33" w16cid:durableId="1719548277">
    <w:abstractNumId w:val="0"/>
  </w:num>
  <w:num w:numId="34" w16cid:durableId="1884634594">
    <w:abstractNumId w:val="16"/>
  </w:num>
  <w:num w:numId="35" w16cid:durableId="1878809610">
    <w:abstractNumId w:val="235"/>
  </w:num>
  <w:num w:numId="36" w16cid:durableId="729882645">
    <w:abstractNumId w:val="113"/>
  </w:num>
  <w:num w:numId="37" w16cid:durableId="662511869">
    <w:abstractNumId w:val="54"/>
  </w:num>
  <w:num w:numId="38" w16cid:durableId="1314141274">
    <w:abstractNumId w:val="83"/>
  </w:num>
  <w:num w:numId="39" w16cid:durableId="163134697">
    <w:abstractNumId w:val="142"/>
  </w:num>
  <w:num w:numId="40" w16cid:durableId="90471875">
    <w:abstractNumId w:val="290"/>
  </w:num>
  <w:num w:numId="41" w16cid:durableId="872771505">
    <w:abstractNumId w:val="50"/>
  </w:num>
  <w:num w:numId="42" w16cid:durableId="1080102891">
    <w:abstractNumId w:val="257"/>
  </w:num>
  <w:num w:numId="43" w16cid:durableId="941651372">
    <w:abstractNumId w:val="90"/>
  </w:num>
  <w:num w:numId="44" w16cid:durableId="202984311">
    <w:abstractNumId w:val="100"/>
  </w:num>
  <w:num w:numId="45" w16cid:durableId="670764675">
    <w:abstractNumId w:val="61"/>
  </w:num>
  <w:num w:numId="46" w16cid:durableId="22899870">
    <w:abstractNumId w:val="169"/>
  </w:num>
  <w:num w:numId="47" w16cid:durableId="594897494">
    <w:abstractNumId w:val="145"/>
  </w:num>
  <w:num w:numId="48" w16cid:durableId="1046181208">
    <w:abstractNumId w:val="231"/>
  </w:num>
  <w:num w:numId="49" w16cid:durableId="527791583">
    <w:abstractNumId w:val="140"/>
  </w:num>
  <w:num w:numId="50" w16cid:durableId="809438784">
    <w:abstractNumId w:val="72"/>
  </w:num>
  <w:num w:numId="51" w16cid:durableId="1375276283">
    <w:abstractNumId w:val="246"/>
  </w:num>
  <w:num w:numId="52" w16cid:durableId="1118791430">
    <w:abstractNumId w:val="310"/>
  </w:num>
  <w:num w:numId="53" w16cid:durableId="906500447">
    <w:abstractNumId w:val="7"/>
  </w:num>
  <w:num w:numId="54" w16cid:durableId="604532487">
    <w:abstractNumId w:val="23"/>
  </w:num>
  <w:num w:numId="55" w16cid:durableId="1424229020">
    <w:abstractNumId w:val="163"/>
  </w:num>
  <w:num w:numId="56" w16cid:durableId="412050158">
    <w:abstractNumId w:val="10"/>
  </w:num>
  <w:num w:numId="57" w16cid:durableId="271741903">
    <w:abstractNumId w:val="117"/>
  </w:num>
  <w:num w:numId="58" w16cid:durableId="611715386">
    <w:abstractNumId w:val="92"/>
  </w:num>
  <w:num w:numId="59" w16cid:durableId="432014363">
    <w:abstractNumId w:val="79"/>
  </w:num>
  <w:num w:numId="60" w16cid:durableId="1357072833">
    <w:abstractNumId w:val="106"/>
  </w:num>
  <w:num w:numId="61" w16cid:durableId="1083916185">
    <w:abstractNumId w:val="184"/>
  </w:num>
  <w:num w:numId="62" w16cid:durableId="434599134">
    <w:abstractNumId w:val="124"/>
  </w:num>
  <w:num w:numId="63" w16cid:durableId="1906333805">
    <w:abstractNumId w:val="32"/>
  </w:num>
  <w:num w:numId="64" w16cid:durableId="2007323139">
    <w:abstractNumId w:val="184"/>
  </w:num>
  <w:num w:numId="65" w16cid:durableId="1117287286">
    <w:abstractNumId w:val="26"/>
  </w:num>
  <w:num w:numId="66" w16cid:durableId="2034106498">
    <w:abstractNumId w:val="131"/>
  </w:num>
  <w:num w:numId="67" w16cid:durableId="828251500">
    <w:abstractNumId w:val="251"/>
  </w:num>
  <w:num w:numId="68" w16cid:durableId="1879971182">
    <w:abstractNumId w:val="198"/>
  </w:num>
  <w:num w:numId="69" w16cid:durableId="757793527">
    <w:abstractNumId w:val="279"/>
  </w:num>
  <w:num w:numId="70" w16cid:durableId="266739948">
    <w:abstractNumId w:val="168"/>
  </w:num>
  <w:num w:numId="71" w16cid:durableId="157355603">
    <w:abstractNumId w:val="136"/>
  </w:num>
  <w:num w:numId="72" w16cid:durableId="1820656487">
    <w:abstractNumId w:val="192"/>
  </w:num>
  <w:num w:numId="73" w16cid:durableId="651760037">
    <w:abstractNumId w:val="88"/>
  </w:num>
  <w:num w:numId="74" w16cid:durableId="249898313">
    <w:abstractNumId w:val="25"/>
  </w:num>
  <w:num w:numId="75" w16cid:durableId="652107625">
    <w:abstractNumId w:val="33"/>
  </w:num>
  <w:num w:numId="76" w16cid:durableId="2014717049">
    <w:abstractNumId w:val="242"/>
  </w:num>
  <w:num w:numId="77" w16cid:durableId="1376393224">
    <w:abstractNumId w:val="126"/>
  </w:num>
  <w:num w:numId="78" w16cid:durableId="432746525">
    <w:abstractNumId w:val="308"/>
  </w:num>
  <w:num w:numId="79" w16cid:durableId="1019740546">
    <w:abstractNumId w:val="24"/>
  </w:num>
  <w:num w:numId="80" w16cid:durableId="905457854">
    <w:abstractNumId w:val="121"/>
  </w:num>
  <w:num w:numId="81" w16cid:durableId="786852085">
    <w:abstractNumId w:val="186"/>
  </w:num>
  <w:num w:numId="82" w16cid:durableId="1749499393">
    <w:abstractNumId w:val="325"/>
  </w:num>
  <w:num w:numId="83" w16cid:durableId="1380086196">
    <w:abstractNumId w:val="221"/>
  </w:num>
  <w:num w:numId="84" w16cid:durableId="613631224">
    <w:abstractNumId w:val="82"/>
  </w:num>
  <w:num w:numId="85" w16cid:durableId="547686744">
    <w:abstractNumId w:val="129"/>
  </w:num>
  <w:num w:numId="86" w16cid:durableId="361827481">
    <w:abstractNumId w:val="319"/>
  </w:num>
  <w:num w:numId="87" w16cid:durableId="1513494410">
    <w:abstractNumId w:val="193"/>
  </w:num>
  <w:num w:numId="88" w16cid:durableId="1450468933">
    <w:abstractNumId w:val="91"/>
  </w:num>
  <w:num w:numId="89" w16cid:durableId="353725285">
    <w:abstractNumId w:val="177"/>
  </w:num>
  <w:num w:numId="90" w16cid:durableId="57361110">
    <w:abstractNumId w:val="104"/>
  </w:num>
  <w:num w:numId="91" w16cid:durableId="202523">
    <w:abstractNumId w:val="35"/>
  </w:num>
  <w:num w:numId="92" w16cid:durableId="552279996">
    <w:abstractNumId w:val="97"/>
  </w:num>
  <w:num w:numId="93" w16cid:durableId="448164797">
    <w:abstractNumId w:val="314"/>
  </w:num>
  <w:num w:numId="94" w16cid:durableId="887495297">
    <w:abstractNumId w:val="296"/>
  </w:num>
  <w:num w:numId="95" w16cid:durableId="1150754622">
    <w:abstractNumId w:val="130"/>
  </w:num>
  <w:num w:numId="96" w16cid:durableId="745540869">
    <w:abstractNumId w:val="148"/>
  </w:num>
  <w:num w:numId="97" w16cid:durableId="1452506872">
    <w:abstractNumId w:val="146"/>
  </w:num>
  <w:num w:numId="98" w16cid:durableId="2022076631">
    <w:abstractNumId w:val="144"/>
  </w:num>
  <w:num w:numId="99" w16cid:durableId="1532958662">
    <w:abstractNumId w:val="133"/>
  </w:num>
  <w:num w:numId="100" w16cid:durableId="553784121">
    <w:abstractNumId w:val="87"/>
  </w:num>
  <w:num w:numId="101" w16cid:durableId="1286548520">
    <w:abstractNumId w:val="102"/>
  </w:num>
  <w:num w:numId="102" w16cid:durableId="1166940313">
    <w:abstractNumId w:val="208"/>
  </w:num>
  <w:num w:numId="103" w16cid:durableId="1726292048">
    <w:abstractNumId w:val="25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115"/>
  </w:num>
  <w:num w:numId="105" w16cid:durableId="1769304798">
    <w:abstractNumId w:val="3"/>
  </w:num>
  <w:num w:numId="106" w16cid:durableId="1382247122">
    <w:abstractNumId w:val="233"/>
  </w:num>
  <w:num w:numId="107" w16cid:durableId="485706628">
    <w:abstractNumId w:val="227"/>
  </w:num>
  <w:num w:numId="108" w16cid:durableId="1784880731">
    <w:abstractNumId w:val="137"/>
  </w:num>
  <w:num w:numId="109" w16cid:durableId="311495275">
    <w:abstractNumId w:val="199"/>
  </w:num>
  <w:num w:numId="110" w16cid:durableId="836381801">
    <w:abstractNumId w:val="284"/>
  </w:num>
  <w:num w:numId="111" w16cid:durableId="1149177170">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240"/>
  </w:num>
  <w:num w:numId="113" w16cid:durableId="1653754296">
    <w:abstractNumId w:val="219"/>
  </w:num>
  <w:num w:numId="114" w16cid:durableId="2079671104">
    <w:abstractNumId w:val="167"/>
  </w:num>
  <w:num w:numId="115" w16cid:durableId="954139192">
    <w:abstractNumId w:val="197"/>
  </w:num>
  <w:num w:numId="116" w16cid:durableId="831287970">
    <w:abstractNumId w:val="323"/>
  </w:num>
  <w:num w:numId="117" w16cid:durableId="261764340">
    <w:abstractNumId w:val="175"/>
  </w:num>
  <w:num w:numId="118" w16cid:durableId="194007453">
    <w:abstractNumId w:val="139"/>
  </w:num>
  <w:num w:numId="119" w16cid:durableId="1207719176">
    <w:abstractNumId w:val="194"/>
  </w:num>
  <w:num w:numId="120" w16cid:durableId="657001351">
    <w:abstractNumId w:val="318"/>
  </w:num>
  <w:num w:numId="121" w16cid:durableId="372313555">
    <w:abstractNumId w:val="53"/>
  </w:num>
  <w:num w:numId="122" w16cid:durableId="832767206">
    <w:abstractNumId w:val="74"/>
  </w:num>
  <w:num w:numId="123" w16cid:durableId="1348753364">
    <w:abstractNumId w:val="134"/>
  </w:num>
  <w:num w:numId="124" w16cid:durableId="1134833004">
    <w:abstractNumId w:val="183"/>
  </w:num>
  <w:num w:numId="125" w16cid:durableId="297497455">
    <w:abstractNumId w:val="116"/>
  </w:num>
  <w:num w:numId="126" w16cid:durableId="944457216">
    <w:abstractNumId w:val="151"/>
  </w:num>
  <w:num w:numId="127" w16cid:durableId="1820608685">
    <w:abstractNumId w:val="254"/>
  </w:num>
  <w:num w:numId="128" w16cid:durableId="847718194">
    <w:abstractNumId w:val="247"/>
  </w:num>
  <w:num w:numId="129" w16cid:durableId="1231648769">
    <w:abstractNumId w:val="1"/>
  </w:num>
  <w:num w:numId="130" w16cid:durableId="350187520">
    <w:abstractNumId w:val="307"/>
  </w:num>
  <w:num w:numId="131" w16cid:durableId="1875851893">
    <w:abstractNumId w:val="268"/>
  </w:num>
  <w:num w:numId="132" w16cid:durableId="1967930772">
    <w:abstractNumId w:val="63"/>
  </w:num>
  <w:num w:numId="133" w16cid:durableId="127866335">
    <w:abstractNumId w:val="216"/>
  </w:num>
  <w:num w:numId="134" w16cid:durableId="1258364761">
    <w:abstractNumId w:val="260"/>
  </w:num>
  <w:num w:numId="135" w16cid:durableId="980156695">
    <w:abstractNumId w:val="312"/>
  </w:num>
  <w:num w:numId="136" w16cid:durableId="710154690">
    <w:abstractNumId w:val="138"/>
  </w:num>
  <w:num w:numId="137" w16cid:durableId="1529874923">
    <w:abstractNumId w:val="149"/>
  </w:num>
  <w:num w:numId="138" w16cid:durableId="1893423753">
    <w:abstractNumId w:val="291"/>
  </w:num>
  <w:num w:numId="139" w16cid:durableId="516045994">
    <w:abstractNumId w:val="56"/>
  </w:num>
  <w:num w:numId="140" w16cid:durableId="883642790">
    <w:abstractNumId w:val="95"/>
  </w:num>
  <w:num w:numId="141" w16cid:durableId="1421634944">
    <w:abstractNumId w:val="39"/>
  </w:num>
  <w:num w:numId="142" w16cid:durableId="601570139">
    <w:abstractNumId w:val="223"/>
  </w:num>
  <w:num w:numId="143" w16cid:durableId="886255118">
    <w:abstractNumId w:val="48"/>
  </w:num>
  <w:num w:numId="144" w16cid:durableId="1423180347">
    <w:abstractNumId w:val="125"/>
  </w:num>
  <w:num w:numId="145" w16cid:durableId="1918830005">
    <w:abstractNumId w:val="94"/>
  </w:num>
  <w:num w:numId="146" w16cid:durableId="746028019">
    <w:abstractNumId w:val="283"/>
  </w:num>
  <w:num w:numId="147" w16cid:durableId="763572526">
    <w:abstractNumId w:val="96"/>
  </w:num>
  <w:num w:numId="148" w16cid:durableId="470295107">
    <w:abstractNumId w:val="27"/>
  </w:num>
  <w:num w:numId="149" w16cid:durableId="979649348">
    <w:abstractNumId w:val="182"/>
  </w:num>
  <w:num w:numId="150" w16cid:durableId="467557211">
    <w:abstractNumId w:val="13"/>
  </w:num>
  <w:num w:numId="151" w16cid:durableId="500776751">
    <w:abstractNumId w:val="161"/>
  </w:num>
  <w:num w:numId="152" w16cid:durableId="1599174241">
    <w:abstractNumId w:val="252"/>
  </w:num>
  <w:num w:numId="153" w16cid:durableId="327948249">
    <w:abstractNumId w:val="44"/>
  </w:num>
  <w:num w:numId="154" w16cid:durableId="90442814">
    <w:abstractNumId w:val="230"/>
  </w:num>
  <w:num w:numId="155" w16cid:durableId="203445860">
    <w:abstractNumId w:val="9"/>
  </w:num>
  <w:num w:numId="156" w16cid:durableId="1758089003">
    <w:abstractNumId w:val="316"/>
  </w:num>
  <w:num w:numId="157" w16cid:durableId="1868523583">
    <w:abstractNumId w:val="52"/>
  </w:num>
  <w:num w:numId="158" w16cid:durableId="1928347209">
    <w:abstractNumId w:val="123"/>
  </w:num>
  <w:num w:numId="159" w16cid:durableId="1943757673">
    <w:abstractNumId w:val="38"/>
  </w:num>
  <w:num w:numId="160" w16cid:durableId="1182470899">
    <w:abstractNumId w:val="81"/>
  </w:num>
  <w:num w:numId="161" w16cid:durableId="1196695196">
    <w:abstractNumId w:val="305"/>
  </w:num>
  <w:num w:numId="162" w16cid:durableId="1315791027">
    <w:abstractNumId w:val="11"/>
  </w:num>
  <w:num w:numId="163" w16cid:durableId="724598541">
    <w:abstractNumId w:val="3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2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3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3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293"/>
  </w:num>
  <w:num w:numId="181" w16cid:durableId="887568200">
    <w:abstractNumId w:val="40"/>
  </w:num>
  <w:num w:numId="182" w16cid:durableId="1655987284">
    <w:abstractNumId w:val="243"/>
  </w:num>
  <w:num w:numId="183" w16cid:durableId="1909682050">
    <w:abstractNumId w:val="84"/>
  </w:num>
  <w:num w:numId="184" w16cid:durableId="1583493874">
    <w:abstractNumId w:val="119"/>
  </w:num>
  <w:num w:numId="185" w16cid:durableId="1483543110">
    <w:abstractNumId w:val="185"/>
  </w:num>
  <w:num w:numId="186" w16cid:durableId="1859466105">
    <w:abstractNumId w:val="256"/>
  </w:num>
  <w:num w:numId="187" w16cid:durableId="1251042792">
    <w:abstractNumId w:val="156"/>
  </w:num>
  <w:num w:numId="188" w16cid:durableId="63376275">
    <w:abstractNumId w:val="112"/>
  </w:num>
  <w:num w:numId="189" w16cid:durableId="1703247340">
    <w:abstractNumId w:val="28"/>
  </w:num>
  <w:num w:numId="190" w16cid:durableId="633289759">
    <w:abstractNumId w:val="135"/>
  </w:num>
  <w:num w:numId="191" w16cid:durableId="738527071">
    <w:abstractNumId w:val="266"/>
  </w:num>
  <w:num w:numId="192" w16cid:durableId="1359314078">
    <w:abstractNumId w:val="71"/>
  </w:num>
  <w:num w:numId="193" w16cid:durableId="1134907835">
    <w:abstractNumId w:val="157"/>
  </w:num>
  <w:num w:numId="194" w16cid:durableId="907114633">
    <w:abstractNumId w:val="282"/>
  </w:num>
  <w:num w:numId="195" w16cid:durableId="1234855130">
    <w:abstractNumId w:val="309"/>
  </w:num>
  <w:num w:numId="196" w16cid:durableId="560677013">
    <w:abstractNumId w:val="176"/>
  </w:num>
  <w:num w:numId="197" w16cid:durableId="955017847">
    <w:abstractNumId w:val="154"/>
  </w:num>
  <w:num w:numId="198" w16cid:durableId="618798958">
    <w:abstractNumId w:val="289"/>
  </w:num>
  <w:num w:numId="199" w16cid:durableId="532423332">
    <w:abstractNumId w:val="187"/>
  </w:num>
  <w:num w:numId="200" w16cid:durableId="1579439492">
    <w:abstractNumId w:val="46"/>
  </w:num>
  <w:num w:numId="201" w16cid:durableId="624697974">
    <w:abstractNumId w:val="212"/>
  </w:num>
  <w:num w:numId="202" w16cid:durableId="1818373359">
    <w:abstractNumId w:val="107"/>
  </w:num>
  <w:num w:numId="203" w16cid:durableId="412699127">
    <w:abstractNumId w:val="238"/>
  </w:num>
  <w:num w:numId="204" w16cid:durableId="553392979">
    <w:abstractNumId w:val="277"/>
  </w:num>
  <w:num w:numId="205" w16cid:durableId="1320232317">
    <w:abstractNumId w:val="273"/>
  </w:num>
  <w:num w:numId="206" w16cid:durableId="23870834">
    <w:abstractNumId w:val="286"/>
  </w:num>
  <w:num w:numId="207" w16cid:durableId="186916660">
    <w:abstractNumId w:val="155"/>
  </w:num>
  <w:num w:numId="208" w16cid:durableId="268659981">
    <w:abstractNumId w:val="269"/>
  </w:num>
  <w:num w:numId="209" w16cid:durableId="370687772">
    <w:abstractNumId w:val="270"/>
  </w:num>
  <w:num w:numId="210" w16cid:durableId="2074692537">
    <w:abstractNumId w:val="162"/>
  </w:num>
  <w:num w:numId="211" w16cid:durableId="600647604">
    <w:abstractNumId w:val="220"/>
  </w:num>
  <w:num w:numId="212" w16cid:durableId="668097258">
    <w:abstractNumId w:val="258"/>
  </w:num>
  <w:num w:numId="213" w16cid:durableId="844899633">
    <w:abstractNumId w:val="22"/>
  </w:num>
  <w:num w:numId="214" w16cid:durableId="61105925">
    <w:abstractNumId w:val="195"/>
  </w:num>
  <w:num w:numId="215" w16cid:durableId="141972088">
    <w:abstractNumId w:val="31"/>
  </w:num>
  <w:num w:numId="216" w16cid:durableId="619993198">
    <w:abstractNumId w:val="250"/>
  </w:num>
  <w:num w:numId="217" w16cid:durableId="182667858">
    <w:abstractNumId w:val="311"/>
  </w:num>
  <w:num w:numId="218" w16cid:durableId="1577864419">
    <w:abstractNumId w:val="8"/>
  </w:num>
  <w:num w:numId="219" w16cid:durableId="1852178612">
    <w:abstractNumId w:val="85"/>
  </w:num>
  <w:num w:numId="220" w16cid:durableId="762339707">
    <w:abstractNumId w:val="298"/>
  </w:num>
  <w:num w:numId="221" w16cid:durableId="560990471">
    <w:abstractNumId w:val="304"/>
  </w:num>
  <w:num w:numId="222" w16cid:durableId="1225331874">
    <w:abstractNumId w:val="294"/>
  </w:num>
  <w:num w:numId="223" w16cid:durableId="1144935500">
    <w:abstractNumId w:val="80"/>
  </w:num>
  <w:num w:numId="224" w16cid:durableId="866219466">
    <w:abstractNumId w:val="12"/>
  </w:num>
  <w:num w:numId="225" w16cid:durableId="794719881">
    <w:abstractNumId w:val="188"/>
  </w:num>
  <w:num w:numId="226" w16cid:durableId="1587303533">
    <w:abstractNumId w:val="60"/>
  </w:num>
  <w:num w:numId="227" w16cid:durableId="193471334">
    <w:abstractNumId w:val="153"/>
  </w:num>
  <w:num w:numId="228" w16cid:durableId="1654330807">
    <w:abstractNumId w:val="306"/>
  </w:num>
  <w:num w:numId="229" w16cid:durableId="30111125">
    <w:abstractNumId w:val="281"/>
  </w:num>
  <w:num w:numId="230" w16cid:durableId="1009064458">
    <w:abstractNumId w:val="150"/>
  </w:num>
  <w:num w:numId="231" w16cid:durableId="4594382">
    <w:abstractNumId w:val="42"/>
  </w:num>
  <w:num w:numId="232" w16cid:durableId="750859315">
    <w:abstractNumId w:val="196"/>
  </w:num>
  <w:num w:numId="233" w16cid:durableId="1383748199">
    <w:abstractNumId w:val="19"/>
  </w:num>
  <w:num w:numId="234" w16cid:durableId="674890614">
    <w:abstractNumId w:val="300"/>
  </w:num>
  <w:num w:numId="235" w16cid:durableId="1140540800">
    <w:abstractNumId w:val="261"/>
  </w:num>
  <w:num w:numId="236" w16cid:durableId="1227449693">
    <w:abstractNumId w:val="190"/>
  </w:num>
  <w:num w:numId="237" w16cid:durableId="496576075">
    <w:abstractNumId w:val="17"/>
  </w:num>
  <w:num w:numId="238" w16cid:durableId="1812749130">
    <w:abstractNumId w:val="232"/>
  </w:num>
  <w:num w:numId="239" w16cid:durableId="988945358">
    <w:abstractNumId w:val="249"/>
  </w:num>
  <w:num w:numId="240" w16cid:durableId="933901765">
    <w:abstractNumId w:val="64"/>
  </w:num>
  <w:num w:numId="241" w16cid:durableId="327753430">
    <w:abstractNumId w:val="200"/>
  </w:num>
  <w:num w:numId="242" w16cid:durableId="2088846763">
    <w:abstractNumId w:val="207"/>
  </w:num>
  <w:num w:numId="243" w16cid:durableId="522207173">
    <w:abstractNumId w:val="108"/>
  </w:num>
  <w:num w:numId="244" w16cid:durableId="201332091">
    <w:abstractNumId w:val="164"/>
  </w:num>
  <w:num w:numId="245" w16cid:durableId="875697964">
    <w:abstractNumId w:val="280"/>
  </w:num>
  <w:num w:numId="246" w16cid:durableId="364018634">
    <w:abstractNumId w:val="315"/>
  </w:num>
  <w:num w:numId="247" w16cid:durableId="484198614">
    <w:abstractNumId w:val="101"/>
  </w:num>
  <w:num w:numId="248" w16cid:durableId="2135320517">
    <w:abstractNumId w:val="127"/>
  </w:num>
  <w:num w:numId="249" w16cid:durableId="1253128167">
    <w:abstractNumId w:val="275"/>
  </w:num>
  <w:num w:numId="250" w16cid:durableId="2058577652">
    <w:abstractNumId w:val="99"/>
  </w:num>
  <w:num w:numId="251" w16cid:durableId="2011332163">
    <w:abstractNumId w:val="77"/>
  </w:num>
  <w:num w:numId="252" w16cid:durableId="438913582">
    <w:abstractNumId w:val="75"/>
  </w:num>
  <w:num w:numId="253" w16cid:durableId="527715742">
    <w:abstractNumId w:val="265"/>
  </w:num>
  <w:num w:numId="254" w16cid:durableId="155659180">
    <w:abstractNumId w:val="58"/>
  </w:num>
  <w:num w:numId="255" w16cid:durableId="1228416750">
    <w:abstractNumId w:val="120"/>
  </w:num>
  <w:num w:numId="256" w16cid:durableId="522979771">
    <w:abstractNumId w:val="5"/>
  </w:num>
  <w:num w:numId="257" w16cid:durableId="52505007">
    <w:abstractNumId w:val="201"/>
  </w:num>
  <w:num w:numId="258" w16cid:durableId="1944605485">
    <w:abstractNumId w:val="158"/>
  </w:num>
  <w:num w:numId="259" w16cid:durableId="173033775">
    <w:abstractNumId w:val="267"/>
  </w:num>
  <w:num w:numId="260" w16cid:durableId="697000848">
    <w:abstractNumId w:val="111"/>
  </w:num>
  <w:num w:numId="261" w16cid:durableId="439764871">
    <w:abstractNumId w:val="206"/>
  </w:num>
  <w:num w:numId="262" w16cid:durableId="548149403">
    <w:abstractNumId w:val="89"/>
  </w:num>
  <w:num w:numId="263" w16cid:durableId="456023899">
    <w:abstractNumId w:val="214"/>
  </w:num>
  <w:num w:numId="264" w16cid:durableId="1340111753">
    <w:abstractNumId w:val="4"/>
  </w:num>
  <w:num w:numId="265" w16cid:durableId="1660108569">
    <w:abstractNumId w:val="271"/>
  </w:num>
  <w:num w:numId="266" w16cid:durableId="1035353170">
    <w:abstractNumId w:val="213"/>
  </w:num>
  <w:num w:numId="267" w16cid:durableId="1180662030">
    <w:abstractNumId w:val="262"/>
  </w:num>
  <w:num w:numId="268" w16cid:durableId="531573304">
    <w:abstractNumId w:val="237"/>
  </w:num>
  <w:num w:numId="269" w16cid:durableId="752967355">
    <w:abstractNumId w:val="14"/>
  </w:num>
  <w:num w:numId="270" w16cid:durableId="1463882445">
    <w:abstractNumId w:val="181"/>
  </w:num>
  <w:num w:numId="271" w16cid:durableId="1991399718">
    <w:abstractNumId w:val="209"/>
  </w:num>
  <w:num w:numId="272" w16cid:durableId="1248615325">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73428036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739010459">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4996911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1086069562">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0643306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201336383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761991914">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772825075">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79568547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171140378">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2095931133">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465542012">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6915369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1888451684">
    <w:abstractNumId w:val="272"/>
  </w:num>
  <w:num w:numId="287" w16cid:durableId="531041904">
    <w:abstractNumId w:val="15"/>
  </w:num>
  <w:num w:numId="288" w16cid:durableId="444739468">
    <w:abstractNumId w:val="236"/>
  </w:num>
  <w:num w:numId="289" w16cid:durableId="1039085423">
    <w:abstractNumId w:val="299"/>
  </w:num>
  <w:num w:numId="290" w16cid:durableId="1298534851">
    <w:abstractNumId w:val="57"/>
  </w:num>
  <w:num w:numId="291" w16cid:durableId="1722903999">
    <w:abstractNumId w:val="47"/>
  </w:num>
  <w:num w:numId="292" w16cid:durableId="1848247381">
    <w:abstractNumId w:val="226"/>
  </w:num>
  <w:num w:numId="293" w16cid:durableId="593057461">
    <w:abstractNumId w:val="105"/>
  </w:num>
  <w:num w:numId="294" w16cid:durableId="589002972">
    <w:abstractNumId w:val="297"/>
  </w:num>
  <w:num w:numId="295" w16cid:durableId="1881819514">
    <w:abstractNumId w:val="68"/>
  </w:num>
  <w:num w:numId="296" w16cid:durableId="981470896">
    <w:abstractNumId w:val="69"/>
  </w:num>
  <w:num w:numId="297" w16cid:durableId="460416665">
    <w:abstractNumId w:val="147"/>
  </w:num>
  <w:num w:numId="298" w16cid:durableId="466237642">
    <w:abstractNumId w:val="229"/>
  </w:num>
  <w:num w:numId="299" w16cid:durableId="1449468380">
    <w:abstractNumId w:val="165"/>
  </w:num>
  <w:num w:numId="300" w16cid:durableId="844632737">
    <w:abstractNumId w:val="241"/>
  </w:num>
  <w:num w:numId="301" w16cid:durableId="1814832341">
    <w:abstractNumId w:val="160"/>
  </w:num>
  <w:num w:numId="302" w16cid:durableId="1094975861">
    <w:abstractNumId w:val="51"/>
  </w:num>
  <w:num w:numId="303" w16cid:durableId="2022271329">
    <w:abstractNumId w:val="321"/>
  </w:num>
  <w:num w:numId="304" w16cid:durableId="427427580">
    <w:abstractNumId w:val="98"/>
  </w:num>
  <w:num w:numId="305" w16cid:durableId="209540446">
    <w:abstractNumId w:val="228"/>
  </w:num>
  <w:num w:numId="306" w16cid:durableId="1594433361">
    <w:abstractNumId w:val="224"/>
  </w:num>
  <w:num w:numId="307" w16cid:durableId="649138950">
    <w:abstractNumId w:val="2"/>
  </w:num>
  <w:num w:numId="308" w16cid:durableId="1365133017">
    <w:abstractNumId w:val="110"/>
  </w:num>
  <w:num w:numId="309" w16cid:durableId="1528759484">
    <w:abstractNumId w:val="93"/>
  </w:num>
  <w:num w:numId="310" w16cid:durableId="1192113603">
    <w:abstractNumId w:val="66"/>
  </w:num>
  <w:num w:numId="311" w16cid:durableId="660351837">
    <w:abstractNumId w:val="205"/>
  </w:num>
  <w:num w:numId="312" w16cid:durableId="1779714057">
    <w:abstractNumId w:val="172"/>
  </w:num>
  <w:num w:numId="313" w16cid:durableId="1209414341">
    <w:abstractNumId w:val="278"/>
  </w:num>
  <w:num w:numId="314" w16cid:durableId="367223811">
    <w:abstractNumId w:val="326"/>
  </w:num>
  <w:num w:numId="315" w16cid:durableId="1439644382">
    <w:abstractNumId w:val="21"/>
  </w:num>
  <w:num w:numId="316" w16cid:durableId="29191249">
    <w:abstractNumId w:val="141"/>
  </w:num>
  <w:num w:numId="317" w16cid:durableId="217590876">
    <w:abstractNumId w:val="37"/>
  </w:num>
  <w:num w:numId="318" w16cid:durableId="613484440">
    <w:abstractNumId w:val="43"/>
  </w:num>
  <w:num w:numId="319" w16cid:durableId="403063747">
    <w:abstractNumId w:val="173"/>
  </w:num>
  <w:num w:numId="320" w16cid:durableId="583031395">
    <w:abstractNumId w:val="215"/>
  </w:num>
  <w:num w:numId="321" w16cid:durableId="22295217">
    <w:abstractNumId w:val="244"/>
  </w:num>
  <w:num w:numId="322" w16cid:durableId="1628470732">
    <w:abstractNumId w:val="253"/>
  </w:num>
  <w:num w:numId="323" w16cid:durableId="1064766318">
    <w:abstractNumId w:val="159"/>
  </w:num>
  <w:num w:numId="324" w16cid:durableId="372853380">
    <w:abstractNumId w:val="132"/>
  </w:num>
  <w:num w:numId="325" w16cid:durableId="1698697323">
    <w:abstractNumId w:val="76"/>
  </w:num>
  <w:num w:numId="326" w16cid:durableId="627592404">
    <w:abstractNumId w:val="143"/>
  </w:num>
  <w:num w:numId="327" w16cid:durableId="902760732">
    <w:abstractNumId w:val="122"/>
  </w:num>
  <w:num w:numId="328" w16cid:durableId="1824079280">
    <w:abstractNumId w:val="180"/>
  </w:num>
  <w:num w:numId="329" w16cid:durableId="336688825">
    <w:abstractNumId w:val="317"/>
  </w:num>
  <w:num w:numId="330" w16cid:durableId="1638995294">
    <w:abstractNumId w:val="320"/>
  </w:num>
  <w:num w:numId="331" w16cid:durableId="505092946">
    <w:abstractNumId w:val="152"/>
  </w:num>
  <w:num w:numId="332" w16cid:durableId="32927263">
    <w:abstractNumId w:val="302"/>
  </w:num>
  <w:num w:numId="333" w16cid:durableId="1284917714">
    <w:abstractNumId w:val="202"/>
  </w:num>
  <w:num w:numId="334" w16cid:durableId="723257439">
    <w:abstractNumId w:val="20"/>
  </w:num>
  <w:num w:numId="335" w16cid:durableId="1269629682">
    <w:abstractNumId w:val="166"/>
  </w:num>
  <w:num w:numId="336" w16cid:durableId="801197653">
    <w:abstractNumId w:val="222"/>
  </w:num>
  <w:num w:numId="337" w16cid:durableId="1971207871">
    <w:abstractNumId w:val="225"/>
  </w:num>
  <w:num w:numId="338" w16cid:durableId="863861930">
    <w:abstractNumId w:val="234"/>
  </w:num>
  <w:num w:numId="339" w16cid:durableId="1426221879">
    <w:abstractNumId w:val="276"/>
  </w:num>
  <w:num w:numId="340" w16cid:durableId="673462645">
    <w:abstractNumId w:val="171"/>
  </w:num>
  <w:num w:numId="341" w16cid:durableId="1393623420">
    <w:abstractNumId w:val="109"/>
  </w:num>
  <w:num w:numId="342" w16cid:durableId="1538197078">
    <w:abstractNumId w:val="204"/>
  </w:num>
  <w:num w:numId="343" w16cid:durableId="958267984">
    <w:abstractNumId w:val="1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6BF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B5853"/>
    <w:rsid w:val="000C19E8"/>
    <w:rsid w:val="000C7EC9"/>
    <w:rsid w:val="000D0DD2"/>
    <w:rsid w:val="000D24B0"/>
    <w:rsid w:val="000D27DE"/>
    <w:rsid w:val="000D58DF"/>
    <w:rsid w:val="000E004A"/>
    <w:rsid w:val="000E1B8F"/>
    <w:rsid w:val="000E2AB1"/>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6B43"/>
    <w:rsid w:val="00167950"/>
    <w:rsid w:val="00171EB5"/>
    <w:rsid w:val="00175B22"/>
    <w:rsid w:val="00176FD3"/>
    <w:rsid w:val="0018190B"/>
    <w:rsid w:val="00184231"/>
    <w:rsid w:val="00184DA4"/>
    <w:rsid w:val="001877CA"/>
    <w:rsid w:val="00192CC3"/>
    <w:rsid w:val="00192F41"/>
    <w:rsid w:val="001951ED"/>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1353"/>
    <w:rsid w:val="0020349D"/>
    <w:rsid w:val="002068B2"/>
    <w:rsid w:val="0021179B"/>
    <w:rsid w:val="00214C00"/>
    <w:rsid w:val="0021650D"/>
    <w:rsid w:val="00224ECA"/>
    <w:rsid w:val="0022609C"/>
    <w:rsid w:val="00232A96"/>
    <w:rsid w:val="002335BD"/>
    <w:rsid w:val="00240E57"/>
    <w:rsid w:val="002413AD"/>
    <w:rsid w:val="00245755"/>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403"/>
    <w:rsid w:val="0030579E"/>
    <w:rsid w:val="00305C06"/>
    <w:rsid w:val="00307CEE"/>
    <w:rsid w:val="0031452D"/>
    <w:rsid w:val="0031592B"/>
    <w:rsid w:val="00320833"/>
    <w:rsid w:val="00324177"/>
    <w:rsid w:val="003316AB"/>
    <w:rsid w:val="00331C8A"/>
    <w:rsid w:val="00332AF6"/>
    <w:rsid w:val="003367FD"/>
    <w:rsid w:val="00342A91"/>
    <w:rsid w:val="00344110"/>
    <w:rsid w:val="00345BAA"/>
    <w:rsid w:val="00346618"/>
    <w:rsid w:val="00350920"/>
    <w:rsid w:val="00352A17"/>
    <w:rsid w:val="00352E5E"/>
    <w:rsid w:val="00352EE6"/>
    <w:rsid w:val="0035310E"/>
    <w:rsid w:val="003562C4"/>
    <w:rsid w:val="00360086"/>
    <w:rsid w:val="00362BB0"/>
    <w:rsid w:val="003651AC"/>
    <w:rsid w:val="0036719F"/>
    <w:rsid w:val="00370ECE"/>
    <w:rsid w:val="003729DF"/>
    <w:rsid w:val="003755C9"/>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1E70"/>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42B3"/>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2040"/>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2A5F"/>
    <w:rsid w:val="0061373C"/>
    <w:rsid w:val="00614302"/>
    <w:rsid w:val="006148A3"/>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5249"/>
    <w:rsid w:val="006762BD"/>
    <w:rsid w:val="00677DC2"/>
    <w:rsid w:val="0068254C"/>
    <w:rsid w:val="0068334A"/>
    <w:rsid w:val="00685314"/>
    <w:rsid w:val="006875BD"/>
    <w:rsid w:val="00694606"/>
    <w:rsid w:val="006A1FC6"/>
    <w:rsid w:val="006A278A"/>
    <w:rsid w:val="006A4BFC"/>
    <w:rsid w:val="006A4D15"/>
    <w:rsid w:val="006A726B"/>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6F7C79"/>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1A58"/>
    <w:rsid w:val="007C694B"/>
    <w:rsid w:val="007C77C2"/>
    <w:rsid w:val="007D1ACB"/>
    <w:rsid w:val="007D74BB"/>
    <w:rsid w:val="007E0061"/>
    <w:rsid w:val="007E0554"/>
    <w:rsid w:val="007E11D6"/>
    <w:rsid w:val="007E20A4"/>
    <w:rsid w:val="007E4505"/>
    <w:rsid w:val="007E4717"/>
    <w:rsid w:val="007E609C"/>
    <w:rsid w:val="007E7864"/>
    <w:rsid w:val="007F2ADD"/>
    <w:rsid w:val="007F4FB3"/>
    <w:rsid w:val="007F5DBB"/>
    <w:rsid w:val="007F6B0E"/>
    <w:rsid w:val="007F6C7D"/>
    <w:rsid w:val="0080349B"/>
    <w:rsid w:val="00811D97"/>
    <w:rsid w:val="00812DEA"/>
    <w:rsid w:val="0081308C"/>
    <w:rsid w:val="008135E1"/>
    <w:rsid w:val="008137F4"/>
    <w:rsid w:val="00815819"/>
    <w:rsid w:val="00817490"/>
    <w:rsid w:val="00817CF6"/>
    <w:rsid w:val="0082107A"/>
    <w:rsid w:val="0082175B"/>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A2F0F"/>
    <w:rsid w:val="008B070D"/>
    <w:rsid w:val="008B1DFB"/>
    <w:rsid w:val="008B788C"/>
    <w:rsid w:val="008C0F7E"/>
    <w:rsid w:val="008C11BF"/>
    <w:rsid w:val="008C1421"/>
    <w:rsid w:val="008C3A5C"/>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0C1A"/>
    <w:rsid w:val="00941C0A"/>
    <w:rsid w:val="009434E7"/>
    <w:rsid w:val="00945196"/>
    <w:rsid w:val="009461F9"/>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B7444"/>
    <w:rsid w:val="009B745C"/>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15DE"/>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A4B13"/>
    <w:rsid w:val="00AB039A"/>
    <w:rsid w:val="00AB14A5"/>
    <w:rsid w:val="00AB28B1"/>
    <w:rsid w:val="00AB4102"/>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212A"/>
    <w:rsid w:val="00B34139"/>
    <w:rsid w:val="00B40CAF"/>
    <w:rsid w:val="00B42064"/>
    <w:rsid w:val="00B47E8A"/>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A4F28"/>
    <w:rsid w:val="00BB00F8"/>
    <w:rsid w:val="00BB0850"/>
    <w:rsid w:val="00BB44CE"/>
    <w:rsid w:val="00BB5743"/>
    <w:rsid w:val="00BB73E1"/>
    <w:rsid w:val="00BC0E64"/>
    <w:rsid w:val="00BC124B"/>
    <w:rsid w:val="00BC1E70"/>
    <w:rsid w:val="00BC3852"/>
    <w:rsid w:val="00BC4D98"/>
    <w:rsid w:val="00BC5920"/>
    <w:rsid w:val="00BC720C"/>
    <w:rsid w:val="00BD0603"/>
    <w:rsid w:val="00BD2CF9"/>
    <w:rsid w:val="00BE0736"/>
    <w:rsid w:val="00BF128E"/>
    <w:rsid w:val="00BF200D"/>
    <w:rsid w:val="00BF3A2D"/>
    <w:rsid w:val="00BF7697"/>
    <w:rsid w:val="00C00C17"/>
    <w:rsid w:val="00C063C2"/>
    <w:rsid w:val="00C06903"/>
    <w:rsid w:val="00C12407"/>
    <w:rsid w:val="00C20AA5"/>
    <w:rsid w:val="00C23014"/>
    <w:rsid w:val="00C23DE6"/>
    <w:rsid w:val="00C311DA"/>
    <w:rsid w:val="00C361E4"/>
    <w:rsid w:val="00C427B2"/>
    <w:rsid w:val="00C44080"/>
    <w:rsid w:val="00C4456F"/>
    <w:rsid w:val="00C51C3C"/>
    <w:rsid w:val="00C545AE"/>
    <w:rsid w:val="00C54CB0"/>
    <w:rsid w:val="00C562BD"/>
    <w:rsid w:val="00C5635B"/>
    <w:rsid w:val="00C56F9B"/>
    <w:rsid w:val="00C5737B"/>
    <w:rsid w:val="00C57773"/>
    <w:rsid w:val="00C73C6D"/>
    <w:rsid w:val="00C753F8"/>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116A"/>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806F0"/>
    <w:rsid w:val="00D913E5"/>
    <w:rsid w:val="00D94433"/>
    <w:rsid w:val="00D95237"/>
    <w:rsid w:val="00D9554E"/>
    <w:rsid w:val="00D95C2F"/>
    <w:rsid w:val="00DA04ED"/>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D7360"/>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B2D71"/>
    <w:rsid w:val="00EC1601"/>
    <w:rsid w:val="00EC485B"/>
    <w:rsid w:val="00EC65FA"/>
    <w:rsid w:val="00ED03EB"/>
    <w:rsid w:val="00EE2F3B"/>
    <w:rsid w:val="00EE52BB"/>
    <w:rsid w:val="00EE5E95"/>
    <w:rsid w:val="00EE794E"/>
    <w:rsid w:val="00EF0203"/>
    <w:rsid w:val="00EF78DB"/>
    <w:rsid w:val="00F027B4"/>
    <w:rsid w:val="00F11664"/>
    <w:rsid w:val="00F118FB"/>
    <w:rsid w:val="00F1353E"/>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102B"/>
    <w:rsid w:val="00F73AA6"/>
    <w:rsid w:val="00F837FE"/>
    <w:rsid w:val="00FA477D"/>
    <w:rsid w:val="00FA5A97"/>
    <w:rsid w:val="00FA658F"/>
    <w:rsid w:val="00FB279A"/>
    <w:rsid w:val="00FB29B3"/>
    <w:rsid w:val="00FB540D"/>
    <w:rsid w:val="00FB73AE"/>
    <w:rsid w:val="00FC2D3C"/>
    <w:rsid w:val="00FD26A2"/>
    <w:rsid w:val="00FD2F58"/>
    <w:rsid w:val="00FD5D65"/>
    <w:rsid w:val="00FE11FB"/>
    <w:rsid w:val="00FE1C5C"/>
    <w:rsid w:val="00FE37A9"/>
    <w:rsid w:val="00FF1449"/>
    <w:rsid w:val="00FF2139"/>
    <w:rsid w:val="00FF28B6"/>
    <w:rsid w:val="00FF3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1DA"/>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uiPriority w:val="99"/>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3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585">
      <w:bodyDiv w:val="1"/>
      <w:marLeft w:val="0"/>
      <w:marRight w:val="0"/>
      <w:marTop w:val="0"/>
      <w:marBottom w:val="0"/>
      <w:divBdr>
        <w:top w:val="none" w:sz="0" w:space="0" w:color="auto"/>
        <w:left w:val="none" w:sz="0" w:space="0" w:color="auto"/>
        <w:bottom w:val="none" w:sz="0" w:space="0" w:color="auto"/>
        <w:right w:val="none" w:sz="0" w:space="0" w:color="auto"/>
      </w:divBdr>
    </w:div>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66269873">
      <w:bodyDiv w:val="1"/>
      <w:marLeft w:val="0"/>
      <w:marRight w:val="0"/>
      <w:marTop w:val="0"/>
      <w:marBottom w:val="0"/>
      <w:divBdr>
        <w:top w:val="none" w:sz="0" w:space="0" w:color="auto"/>
        <w:left w:val="none" w:sz="0" w:space="0" w:color="auto"/>
        <w:bottom w:val="none" w:sz="0" w:space="0" w:color="auto"/>
        <w:right w:val="none" w:sz="0" w:space="0" w:color="auto"/>
      </w:divBdr>
    </w:div>
    <w:div w:id="136345097">
      <w:bodyDiv w:val="1"/>
      <w:marLeft w:val="0"/>
      <w:marRight w:val="0"/>
      <w:marTop w:val="0"/>
      <w:marBottom w:val="0"/>
      <w:divBdr>
        <w:top w:val="none" w:sz="0" w:space="0" w:color="auto"/>
        <w:left w:val="none" w:sz="0" w:space="0" w:color="auto"/>
        <w:bottom w:val="none" w:sz="0" w:space="0" w:color="auto"/>
        <w:right w:val="none" w:sz="0" w:space="0" w:color="auto"/>
      </w:divBdr>
    </w:div>
    <w:div w:id="203643813">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5229096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76173114">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14026146">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0202138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3255648">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596206371">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3941714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6593543">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78/5/fina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ges.nist.gov/800-63-3/sp800-63b.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ges.nist.gov/800-63-3/sp800-63a.html" TargetMode="External"/><Relationship Id="rId5" Type="http://schemas.openxmlformats.org/officeDocument/2006/relationships/numbering" Target="numbering.xml"/><Relationship Id="rId15" Type="http://schemas.openxmlformats.org/officeDocument/2006/relationships/hyperlink" Target="https://csrc.nist.gov/pubs/sp/800/50/r1/final"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s/sp/800/190/fin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src.nist.gov/publications/detail/sp/800-63/3/fin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5076E"/>
    <w:rsid w:val="00270642"/>
    <w:rsid w:val="00285936"/>
    <w:rsid w:val="002C5862"/>
    <w:rsid w:val="002D554D"/>
    <w:rsid w:val="002E2CC9"/>
    <w:rsid w:val="003A7898"/>
    <w:rsid w:val="003E26C0"/>
    <w:rsid w:val="003E5700"/>
    <w:rsid w:val="00431E70"/>
    <w:rsid w:val="00590B50"/>
    <w:rsid w:val="005A0CCC"/>
    <w:rsid w:val="005E10B5"/>
    <w:rsid w:val="00603186"/>
    <w:rsid w:val="00666F23"/>
    <w:rsid w:val="00684768"/>
    <w:rsid w:val="00756219"/>
    <w:rsid w:val="007A6E49"/>
    <w:rsid w:val="007B6361"/>
    <w:rsid w:val="007F3F5D"/>
    <w:rsid w:val="008A150F"/>
    <w:rsid w:val="008C3A5C"/>
    <w:rsid w:val="008E09B4"/>
    <w:rsid w:val="008E65C9"/>
    <w:rsid w:val="008F60AB"/>
    <w:rsid w:val="00910EA2"/>
    <w:rsid w:val="0096366A"/>
    <w:rsid w:val="009822FE"/>
    <w:rsid w:val="009B29FA"/>
    <w:rsid w:val="00A0480E"/>
    <w:rsid w:val="00A31AA0"/>
    <w:rsid w:val="00A6201B"/>
    <w:rsid w:val="00AA4B13"/>
    <w:rsid w:val="00AC29CB"/>
    <w:rsid w:val="00B26C96"/>
    <w:rsid w:val="00B703B3"/>
    <w:rsid w:val="00B80350"/>
    <w:rsid w:val="00C5737B"/>
    <w:rsid w:val="00C6593C"/>
    <w:rsid w:val="00C8790F"/>
    <w:rsid w:val="00C9565F"/>
    <w:rsid w:val="00D16289"/>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20</TotalTime>
  <Pages>11</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4</cp:revision>
  <dcterms:created xsi:type="dcterms:W3CDTF">2024-10-29T17:50:00Z</dcterms:created>
  <dcterms:modified xsi:type="dcterms:W3CDTF">2024-10-29T18:18:00Z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