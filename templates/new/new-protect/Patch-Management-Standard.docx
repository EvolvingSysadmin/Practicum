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5EBF0FD5"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7D0B70">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4A1A5BA2" w:rsidR="00CC3316" w:rsidRPr="00A75C2A" w:rsidRDefault="006F7C79" w:rsidP="00752E82">
            <w:pPr>
              <w:spacing w:after="0" w:line="240" w:lineRule="auto"/>
              <w:jc w:val="center"/>
              <w:rPr>
                <w:rFonts w:ascii="Arial" w:hAnsi="Arial" w:cs="Arial"/>
                <w:b/>
                <w:sz w:val="40"/>
                <w:szCs w:val="40"/>
              </w:rPr>
            </w:pPr>
            <w:r>
              <w:rPr>
                <w:rFonts w:ascii="Arial" w:hAnsi="Arial" w:cs="Arial"/>
                <w:b/>
                <w:sz w:val="40"/>
                <w:szCs w:val="40"/>
              </w:rPr>
              <w:t>Patch Management</w:t>
            </w:r>
          </w:p>
        </w:tc>
        <w:tc>
          <w:tcPr>
            <w:tcW w:w="4837" w:type="dxa"/>
            <w:vAlign w:val="center"/>
          </w:tcPr>
          <w:p w14:paraId="3D389F70" w14:textId="67BE633F"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D0B70">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6A17E1B2" w14:textId="579DD5E5" w:rsidR="0020349D" w:rsidRDefault="0020349D" w:rsidP="00675249">
      <w:pPr>
        <w:pStyle w:val="ParagraphSections"/>
      </w:pPr>
      <w:r w:rsidRPr="0020349D">
        <w:t>The purpose of the Patch Management Standard is to establish a proactive approach for managing security patches to prevent exploitation of vulnerabilities in the organization’s IT systems. By systematically applying software and firmware updates, the standard aims to minimize potential security breaches, thereby reducing both time and costs associated with managing these vulnerabilities.</w:t>
      </w:r>
    </w:p>
    <w:p w14:paraId="531DF0C5" w14:textId="6B3B3278" w:rsidR="0020349D" w:rsidRPr="003755C9" w:rsidRDefault="0020349D" w:rsidP="00675249">
      <w:pPr>
        <w:pStyle w:val="ParagraphSections"/>
      </w:pPr>
      <w:r w:rsidRPr="0020349D">
        <w:t>Implementing this standard enhances the organization’s cybersecurity by ensuring timely updates and effective management of IT vulnerabilities. This proactive stance not only safeguards sensitive information but also improves operational efficiency by reducing the risk of exploit-related disruptions. Ultimately, adherence to this standard fosters a more secure IT environment, protecting organizational assets and maintaining trust with stakeholders.</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lastRenderedPageBreak/>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51C90672" w14:textId="77777777" w:rsidR="0020349D" w:rsidRDefault="0020349D" w:rsidP="006F7C79">
      <w:pPr>
        <w:pStyle w:val="ParagraphSections"/>
      </w:pPr>
      <w:r w:rsidRPr="0020349D">
        <w:t xml:space="preserve">The Patch Management Standard applies to all employees, contractors, and third-party vendors involved in managing the organization’s information systems and infrastructure. It requires the assignment of </w:t>
      </w:r>
      <w:proofErr w:type="gramStart"/>
      <w:r w:rsidRPr="0020349D">
        <w:t>responsible personnel</w:t>
      </w:r>
      <w:proofErr w:type="gramEnd"/>
      <w:r w:rsidRPr="0020349D">
        <w:t xml:space="preserve"> for patch management, whether internally or through outsourced agreements, and mandates a comprehensive process for monitoring vulnerabilities, distributing patches, and verifying installations. </w:t>
      </w:r>
    </w:p>
    <w:p w14:paraId="6EC886F9" w14:textId="209A129E" w:rsidR="0020349D" w:rsidRDefault="0020349D" w:rsidP="006F7C79">
      <w:pPr>
        <w:pStyle w:val="ParagraphSections"/>
      </w:pPr>
      <w:r w:rsidRPr="0020349D">
        <w:t>All installed IT assets must be included in the patch management inventory, with prioritization based on vulnerability severity according to the Common Vulnerability Scoring System (CVSS). Timely application of patches is critical, with specific timelines established for high, medium, and low severity vulnerabilities. Compliance with this standard is essential to ensure the integrity and security of organizational information, and failure to adhere may lead to disciplinary actions.</w:t>
      </w:r>
    </w:p>
    <w:p w14:paraId="231FE5E7" w14:textId="77777777" w:rsidR="006F7C79" w:rsidRPr="009409D5" w:rsidRDefault="006F7C79" w:rsidP="006F7C79">
      <w:pPr>
        <w:pStyle w:val="InfoSections"/>
      </w:pPr>
      <w:r>
        <w:t>Responsibility</w:t>
      </w:r>
    </w:p>
    <w:p w14:paraId="19C38372" w14:textId="77777777" w:rsidR="006F7C79" w:rsidRPr="009409D5" w:rsidRDefault="006F7C79" w:rsidP="006F7C79">
      <w:pPr>
        <w:pStyle w:val="ParagraphSections"/>
      </w:pPr>
      <w:r w:rsidRPr="00E819AA">
        <w:t xml:space="preserve">The </w:t>
      </w:r>
      <w:r w:rsidRPr="003D4073">
        <w:rPr>
          <w:color w:val="FF0000"/>
        </w:rPr>
        <w:t>[Owner]</w:t>
      </w:r>
      <w:r>
        <w:rPr>
          <w:color w:val="FF0000"/>
        </w:rPr>
        <w:t xml:space="preserve"> </w:t>
      </w:r>
      <w:r>
        <w:t>shall:</w:t>
      </w:r>
    </w:p>
    <w:p w14:paraId="7C966C8D" w14:textId="77777777" w:rsidR="006F7C79" w:rsidRDefault="006F7C79" w:rsidP="006F7C79">
      <w:pPr>
        <w:pStyle w:val="Bullets"/>
        <w:numPr>
          <w:ilvl w:val="0"/>
          <w:numId w:val="307"/>
        </w:numPr>
      </w:pPr>
      <w:r>
        <w:t>A</w:t>
      </w:r>
      <w:r w:rsidRPr="00D03460">
        <w:t>ssign an individual or group within operations to be responsible for patch management.</w:t>
      </w:r>
    </w:p>
    <w:p w14:paraId="31CF49A5" w14:textId="77777777" w:rsidR="006F7C79" w:rsidRDefault="006F7C79" w:rsidP="006F7C79">
      <w:pPr>
        <w:pStyle w:val="Bullets"/>
        <w:numPr>
          <w:ilvl w:val="0"/>
          <w:numId w:val="307"/>
        </w:numPr>
      </w:pPr>
      <w:r w:rsidRPr="00D03460">
        <w:t>If patch management is outsourced, service level agreements must be in place that address the requirements of this standard and outline responsibilities for patching.  If patching is the responsibility of the third party, entities must verify that the patches have been applied.</w:t>
      </w:r>
    </w:p>
    <w:p w14:paraId="7849127C" w14:textId="2EDA38B0" w:rsidR="006F7C79" w:rsidRPr="009409D5" w:rsidRDefault="006F7C79" w:rsidP="006F7C79">
      <w:pPr>
        <w:pStyle w:val="InfoSections"/>
      </w:pPr>
      <w:r>
        <w:t>Process</w:t>
      </w:r>
    </w:p>
    <w:p w14:paraId="26570D32" w14:textId="77777777" w:rsidR="006F7C79" w:rsidRDefault="006F7C79" w:rsidP="006F7C79">
      <w:pPr>
        <w:pStyle w:val="Bullets"/>
        <w:numPr>
          <w:ilvl w:val="0"/>
          <w:numId w:val="308"/>
        </w:numPr>
      </w:pPr>
      <w:r w:rsidRPr="00D03460">
        <w:t>A process must be in place to manage patches.  This process must include the following:</w:t>
      </w:r>
    </w:p>
    <w:p w14:paraId="74A1EB3D" w14:textId="77777777" w:rsidR="006F7C79" w:rsidRPr="00D03460" w:rsidRDefault="006F7C79" w:rsidP="006F7C79">
      <w:pPr>
        <w:pStyle w:val="Bullets"/>
        <w:numPr>
          <w:ilvl w:val="1"/>
          <w:numId w:val="309"/>
        </w:numPr>
      </w:pPr>
      <w:r>
        <w:t>M</w:t>
      </w:r>
      <w:r w:rsidRPr="00D03460">
        <w:t xml:space="preserve">onitoring security sources </w:t>
      </w:r>
      <w:r w:rsidRPr="004C0AB0">
        <w:t>(</w:t>
      </w:r>
      <w:hyperlink w:anchor="AppendixA" w:history="1">
        <w:r w:rsidRPr="004C0AB0">
          <w:rPr>
            <w:color w:val="0000FF" w:themeColor="hyperlink"/>
            <w:u w:val="single"/>
          </w:rPr>
          <w:t>Appendix A</w:t>
        </w:r>
      </w:hyperlink>
      <w:r w:rsidRPr="004C0AB0">
        <w:t xml:space="preserve">) </w:t>
      </w:r>
      <w:r w:rsidRPr="00D03460">
        <w:t xml:space="preserve">for vulnerabilities, patch and non-patch remediation, and emerging </w:t>
      </w:r>
      <w:proofErr w:type="gramStart"/>
      <w:r w:rsidRPr="00D03460">
        <w:t>threats;</w:t>
      </w:r>
      <w:proofErr w:type="gramEnd"/>
    </w:p>
    <w:p w14:paraId="02CA6638" w14:textId="77777777" w:rsidR="006F7C79" w:rsidRPr="00D03460" w:rsidRDefault="006F7C79" w:rsidP="006F7C79">
      <w:pPr>
        <w:pStyle w:val="Bullets"/>
        <w:numPr>
          <w:ilvl w:val="1"/>
          <w:numId w:val="309"/>
        </w:numPr>
      </w:pPr>
      <w:r>
        <w:t>O</w:t>
      </w:r>
      <w:r w:rsidRPr="00D03460">
        <w:t xml:space="preserve">verseeing patch distribution, including verifying that a change control procedure is being </w:t>
      </w:r>
      <w:proofErr w:type="gramStart"/>
      <w:r w:rsidRPr="00D03460">
        <w:t>followed;</w:t>
      </w:r>
      <w:proofErr w:type="gramEnd"/>
    </w:p>
    <w:p w14:paraId="29C02AEB" w14:textId="77777777" w:rsidR="006F7C79" w:rsidRPr="00D03460" w:rsidRDefault="006F7C79" w:rsidP="006F7C79">
      <w:pPr>
        <w:pStyle w:val="Bullets"/>
        <w:numPr>
          <w:ilvl w:val="1"/>
          <w:numId w:val="309"/>
        </w:numPr>
      </w:pPr>
      <w:r>
        <w:lastRenderedPageBreak/>
        <w:t>T</w:t>
      </w:r>
      <w:r w:rsidRPr="00D03460">
        <w:t>esting for stability and deploying patches; and</w:t>
      </w:r>
    </w:p>
    <w:p w14:paraId="4C3B322B" w14:textId="77777777" w:rsidR="006F7C79" w:rsidRDefault="006F7C79" w:rsidP="006F7C79">
      <w:pPr>
        <w:pStyle w:val="Bullets"/>
        <w:numPr>
          <w:ilvl w:val="1"/>
          <w:numId w:val="309"/>
        </w:numPr>
      </w:pPr>
      <w:r>
        <w:t>U</w:t>
      </w:r>
      <w:r w:rsidRPr="00D03460">
        <w:t>sing an automated centralized patch management distribution tool, whenever technically feasible, which:</w:t>
      </w:r>
    </w:p>
    <w:p w14:paraId="16008054" w14:textId="77777777" w:rsidR="006F7C79" w:rsidRPr="00D03460" w:rsidRDefault="006F7C79" w:rsidP="006F7C79">
      <w:pPr>
        <w:pStyle w:val="Bullets"/>
        <w:numPr>
          <w:ilvl w:val="2"/>
          <w:numId w:val="310"/>
        </w:numPr>
        <w:ind w:left="2160"/>
      </w:pPr>
      <w:r>
        <w:t>M</w:t>
      </w:r>
      <w:r w:rsidRPr="00D03460">
        <w:t xml:space="preserve">aintains a database of </w:t>
      </w:r>
      <w:proofErr w:type="gramStart"/>
      <w:r w:rsidRPr="00D03460">
        <w:t>patches;</w:t>
      </w:r>
      <w:proofErr w:type="gramEnd"/>
    </w:p>
    <w:p w14:paraId="2C47CECA" w14:textId="77777777" w:rsidR="006F7C79" w:rsidRPr="00D03460" w:rsidRDefault="006F7C79" w:rsidP="006F7C79">
      <w:pPr>
        <w:pStyle w:val="Bullets"/>
        <w:numPr>
          <w:ilvl w:val="2"/>
          <w:numId w:val="310"/>
        </w:numPr>
        <w:ind w:left="2160"/>
      </w:pPr>
      <w:r>
        <w:t>D</w:t>
      </w:r>
      <w:r w:rsidRPr="00D03460">
        <w:t>eploys patches to endpoints; and</w:t>
      </w:r>
    </w:p>
    <w:p w14:paraId="59D4DEAB" w14:textId="77777777" w:rsidR="006F7C79" w:rsidRDefault="006F7C79" w:rsidP="006F7C79">
      <w:pPr>
        <w:pStyle w:val="Bullets"/>
        <w:numPr>
          <w:ilvl w:val="2"/>
          <w:numId w:val="310"/>
        </w:numPr>
        <w:ind w:left="2160"/>
      </w:pPr>
      <w:r>
        <w:t>V</w:t>
      </w:r>
      <w:r w:rsidRPr="00D03460">
        <w:t>erifies installation of patches.</w:t>
      </w:r>
    </w:p>
    <w:p w14:paraId="566F244E" w14:textId="77777777" w:rsidR="006F7C79" w:rsidRDefault="006F7C79" w:rsidP="006F7C79">
      <w:pPr>
        <w:pStyle w:val="Bullets"/>
        <w:numPr>
          <w:ilvl w:val="0"/>
          <w:numId w:val="308"/>
        </w:numPr>
      </w:pPr>
      <w:r w:rsidRPr="00D03460">
        <w:t>Appropriate separation of duties must exist so that the individual(s) verifying patch distribution is not the same individual(s) who is distributing the patches.</w:t>
      </w:r>
    </w:p>
    <w:p w14:paraId="00D0AA8B" w14:textId="097B2B76" w:rsidR="006F7C79" w:rsidRPr="009409D5" w:rsidRDefault="006F7C79" w:rsidP="006F7C79">
      <w:pPr>
        <w:pStyle w:val="InfoSections"/>
      </w:pPr>
      <w:r>
        <w:t>Scope</w:t>
      </w:r>
    </w:p>
    <w:p w14:paraId="602B40AE" w14:textId="77777777" w:rsidR="006F7C79" w:rsidRDefault="006F7C79" w:rsidP="006F7C79">
      <w:pPr>
        <w:pStyle w:val="ParagraphSections"/>
      </w:pPr>
      <w:r w:rsidRPr="00D03460">
        <w:t>As per the Information Security Policy, all entities must maintain an inventory of hardware and software assets.  Patch management must incorporate all installed IT assets.</w:t>
      </w:r>
    </w:p>
    <w:p w14:paraId="765D372A" w14:textId="531E9335" w:rsidR="006F7C79" w:rsidRPr="009409D5" w:rsidRDefault="006F7C79" w:rsidP="006F7C79">
      <w:pPr>
        <w:pStyle w:val="InfoSections"/>
      </w:pPr>
      <w:r>
        <w:t>Prioritization and Timeline</w:t>
      </w:r>
    </w:p>
    <w:p w14:paraId="711A3766" w14:textId="77777777" w:rsidR="006F7C79" w:rsidRPr="00CE116A" w:rsidRDefault="006F7C79" w:rsidP="00CE116A">
      <w:pPr>
        <w:pStyle w:val="Bullets"/>
        <w:numPr>
          <w:ilvl w:val="0"/>
          <w:numId w:val="311"/>
        </w:numPr>
      </w:pPr>
      <w:r w:rsidRPr="00CE116A">
        <w:t>Patch management must be prioritized based on the severity of the vulnerability the patch addresses.  In most cases, severity ratings are based on the Common Vulnerability Scoring System (CVSS). A CVSS score of 7-10 is considered a high impact vulnerability, a CVSS score of 4-6.9 is considered a moderate impact vulnerability and a CVSS of 0-3.9 is considered a low impact vulnerability.</w:t>
      </w:r>
    </w:p>
    <w:p w14:paraId="15CC28B0" w14:textId="77777777" w:rsidR="006F7C79" w:rsidRDefault="006F7C79" w:rsidP="00CE116A">
      <w:pPr>
        <w:pStyle w:val="Bullets"/>
        <w:numPr>
          <w:ilvl w:val="0"/>
          <w:numId w:val="311"/>
        </w:numPr>
      </w:pPr>
      <w:r w:rsidRPr="00CE116A">
        <w:t>To the extent possible, the patching process must follow the timeline contained in the table below:</w:t>
      </w:r>
    </w:p>
    <w:p w14:paraId="1060DED4" w14:textId="77777777" w:rsidR="00CE116A" w:rsidRPr="00CE116A" w:rsidRDefault="00CE116A" w:rsidP="00CE116A">
      <w:pPr>
        <w:pStyle w:val="Bullets"/>
        <w:ind w:left="720"/>
      </w:pPr>
    </w:p>
    <w:tbl>
      <w:tblPr>
        <w:tblStyle w:val="TableGrid1"/>
        <w:tblW w:w="10350" w:type="dxa"/>
        <w:tblInd w:w="-455" w:type="dxa"/>
        <w:tblLook w:val="04A0" w:firstRow="1" w:lastRow="0" w:firstColumn="1" w:lastColumn="0" w:noHBand="0" w:noVBand="1"/>
      </w:tblPr>
      <w:tblGrid>
        <w:gridCol w:w="2265"/>
        <w:gridCol w:w="4035"/>
        <w:gridCol w:w="4050"/>
      </w:tblGrid>
      <w:tr w:rsidR="006F7C79" w:rsidRPr="004C0AB0" w14:paraId="70E54F11" w14:textId="77777777" w:rsidTr="00981CDE">
        <w:tc>
          <w:tcPr>
            <w:tcW w:w="2265" w:type="dxa"/>
          </w:tcPr>
          <w:p w14:paraId="54419950" w14:textId="77777777" w:rsidR="006F7C79" w:rsidRPr="004C0AB0" w:rsidRDefault="006F7C79" w:rsidP="00981CDE">
            <w:pPr>
              <w:keepNext/>
              <w:keepLines/>
              <w:spacing w:after="0" w:line="240" w:lineRule="auto"/>
              <w:ind w:left="547" w:right="274" w:hanging="547"/>
              <w:contextualSpacing/>
              <w:jc w:val="center"/>
              <w:rPr>
                <w:rFonts w:ascii="Arial" w:hAnsi="Arial" w:cs="Arial"/>
                <w:b/>
                <w:sz w:val="24"/>
                <w:szCs w:val="24"/>
              </w:rPr>
            </w:pPr>
            <w:r w:rsidRPr="004C0AB0">
              <w:rPr>
                <w:rFonts w:ascii="Arial" w:hAnsi="Arial" w:cs="Arial"/>
                <w:b/>
                <w:sz w:val="24"/>
                <w:szCs w:val="24"/>
              </w:rPr>
              <w:t>Impact/Severity</w:t>
            </w:r>
          </w:p>
        </w:tc>
        <w:tc>
          <w:tcPr>
            <w:tcW w:w="4035" w:type="dxa"/>
          </w:tcPr>
          <w:p w14:paraId="73A386CC" w14:textId="77777777" w:rsidR="006F7C79" w:rsidRPr="004C0AB0" w:rsidRDefault="006F7C79" w:rsidP="00981CDE">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Initiated</w:t>
            </w:r>
          </w:p>
        </w:tc>
        <w:tc>
          <w:tcPr>
            <w:tcW w:w="4050" w:type="dxa"/>
          </w:tcPr>
          <w:p w14:paraId="63774029" w14:textId="77777777" w:rsidR="006F7C79" w:rsidRPr="004C0AB0" w:rsidRDefault="006F7C79" w:rsidP="00981CDE">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Completed</w:t>
            </w:r>
          </w:p>
        </w:tc>
      </w:tr>
      <w:tr w:rsidR="006F7C79" w:rsidRPr="004C0AB0" w14:paraId="023190A1" w14:textId="77777777" w:rsidTr="00981CDE">
        <w:tc>
          <w:tcPr>
            <w:tcW w:w="2265" w:type="dxa"/>
          </w:tcPr>
          <w:p w14:paraId="281727C7" w14:textId="77777777" w:rsidR="006F7C79" w:rsidRPr="004C0AB0" w:rsidRDefault="006F7C79" w:rsidP="00981CDE">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High</w:t>
            </w:r>
          </w:p>
        </w:tc>
        <w:tc>
          <w:tcPr>
            <w:tcW w:w="4035" w:type="dxa"/>
          </w:tcPr>
          <w:p w14:paraId="1B5DC6A6" w14:textId="77777777" w:rsidR="006F7C79" w:rsidRPr="004C0AB0" w:rsidRDefault="006F7C79" w:rsidP="00981CDE">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24 hours</w:t>
            </w:r>
            <w:r w:rsidRPr="004C0AB0">
              <w:rPr>
                <w:rFonts w:ascii="Arial" w:hAnsi="Arial" w:cs="Arial"/>
                <w:sz w:val="24"/>
                <w:szCs w:val="24"/>
              </w:rPr>
              <w:t xml:space="preserve"> of patch release</w:t>
            </w:r>
          </w:p>
        </w:tc>
        <w:tc>
          <w:tcPr>
            <w:tcW w:w="4050" w:type="dxa"/>
          </w:tcPr>
          <w:p w14:paraId="779AA179" w14:textId="77777777" w:rsidR="006F7C79" w:rsidRPr="004C0AB0" w:rsidRDefault="006F7C79" w:rsidP="00981CDE">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r>
      <w:tr w:rsidR="006F7C79" w:rsidRPr="004C0AB0" w14:paraId="345C5116" w14:textId="77777777" w:rsidTr="00981CDE">
        <w:tc>
          <w:tcPr>
            <w:tcW w:w="2265" w:type="dxa"/>
          </w:tcPr>
          <w:p w14:paraId="428612BB" w14:textId="77777777" w:rsidR="006F7C79" w:rsidRPr="004C0AB0" w:rsidRDefault="006F7C79" w:rsidP="00981CDE">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Medium</w:t>
            </w:r>
          </w:p>
        </w:tc>
        <w:tc>
          <w:tcPr>
            <w:tcW w:w="4035" w:type="dxa"/>
          </w:tcPr>
          <w:p w14:paraId="2C896A27" w14:textId="77777777" w:rsidR="006F7C79" w:rsidRPr="004C0AB0" w:rsidRDefault="006F7C79" w:rsidP="00981CDE">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c>
          <w:tcPr>
            <w:tcW w:w="4050" w:type="dxa"/>
          </w:tcPr>
          <w:p w14:paraId="2EBA18F6" w14:textId="77777777" w:rsidR="006F7C79" w:rsidRPr="004C0AB0" w:rsidRDefault="006F7C79" w:rsidP="00981CDE">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sidRPr="004C0AB0">
              <w:rPr>
                <w:rFonts w:ascii="Arial" w:hAnsi="Arial" w:cs="Arial"/>
                <w:sz w:val="24"/>
                <w:szCs w:val="24"/>
              </w:rPr>
              <w:t xml:space="preserve"> of patch release</w:t>
            </w:r>
          </w:p>
        </w:tc>
      </w:tr>
      <w:tr w:rsidR="006F7C79" w:rsidRPr="004C0AB0" w14:paraId="211739A2" w14:textId="77777777" w:rsidTr="00981CDE">
        <w:tc>
          <w:tcPr>
            <w:tcW w:w="2265" w:type="dxa"/>
          </w:tcPr>
          <w:p w14:paraId="549F89EA" w14:textId="77777777" w:rsidR="006F7C79" w:rsidRPr="004C0AB0" w:rsidRDefault="006F7C79" w:rsidP="00981CDE">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Low</w:t>
            </w:r>
          </w:p>
        </w:tc>
        <w:tc>
          <w:tcPr>
            <w:tcW w:w="4035" w:type="dxa"/>
          </w:tcPr>
          <w:p w14:paraId="077AB672" w14:textId="77777777" w:rsidR="006F7C79" w:rsidRPr="004C0AB0" w:rsidRDefault="006F7C79" w:rsidP="00981CDE">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Pr>
                <w:rFonts w:ascii="Arial" w:hAnsi="Arial" w:cs="Arial"/>
                <w:sz w:val="24"/>
                <w:szCs w:val="24"/>
              </w:rPr>
              <w:t xml:space="preserve"> of p</w:t>
            </w:r>
            <w:r w:rsidRPr="004C0AB0">
              <w:rPr>
                <w:rFonts w:ascii="Arial" w:hAnsi="Arial" w:cs="Arial"/>
                <w:sz w:val="24"/>
                <w:szCs w:val="24"/>
              </w:rPr>
              <w:t>atch release</w:t>
            </w:r>
          </w:p>
        </w:tc>
        <w:tc>
          <w:tcPr>
            <w:tcW w:w="4050" w:type="dxa"/>
          </w:tcPr>
          <w:p w14:paraId="09B5DE20" w14:textId="77777777" w:rsidR="006F7C79" w:rsidRPr="004C0AB0" w:rsidRDefault="006F7C79" w:rsidP="00981CDE">
            <w:pPr>
              <w:keepNext/>
              <w:keepLines/>
              <w:spacing w:after="0" w:line="240" w:lineRule="auto"/>
              <w:ind w:left="540" w:right="270" w:hanging="540"/>
              <w:contextualSpacing/>
              <w:jc w:val="both"/>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 months</w:t>
            </w:r>
            <w:r w:rsidRPr="004C0AB0">
              <w:rPr>
                <w:rFonts w:ascii="Arial" w:hAnsi="Arial" w:cs="Arial"/>
                <w:sz w:val="24"/>
                <w:szCs w:val="24"/>
              </w:rPr>
              <w:t xml:space="preserve"> of patch release, unless ISO determines this to be an insignificant risk to the environment</w:t>
            </w:r>
          </w:p>
        </w:tc>
      </w:tr>
    </w:tbl>
    <w:p w14:paraId="2DCA7D58" w14:textId="77777777" w:rsidR="00CE116A" w:rsidRDefault="00CE116A" w:rsidP="00CE116A">
      <w:pPr>
        <w:pStyle w:val="Bullets"/>
        <w:ind w:left="720"/>
      </w:pPr>
    </w:p>
    <w:p w14:paraId="130AC4AF" w14:textId="5896D732" w:rsidR="006F7C79" w:rsidRPr="004C0AB0" w:rsidRDefault="006F7C79" w:rsidP="00CE116A">
      <w:pPr>
        <w:pStyle w:val="Bullets"/>
        <w:numPr>
          <w:ilvl w:val="0"/>
          <w:numId w:val="311"/>
        </w:numPr>
      </w:pPr>
      <w:r w:rsidRPr="004C0AB0">
        <w:t xml:space="preserve">If patching cannot be completed in the timeframe listed in the table above, compensating controls must be put in place within the timeframes above and the </w:t>
      </w:r>
      <w:r w:rsidRPr="00872072">
        <w:t xml:space="preserve">exception process </w:t>
      </w:r>
      <w:r w:rsidRPr="004C0AB0">
        <w:t>must be followed.</w:t>
      </w:r>
    </w:p>
    <w:p w14:paraId="36F7C65D" w14:textId="2236D475" w:rsidR="006F7C79" w:rsidRPr="006F7C79" w:rsidRDefault="006F7C79" w:rsidP="00CE116A">
      <w:pPr>
        <w:pStyle w:val="Bullets"/>
        <w:numPr>
          <w:ilvl w:val="0"/>
          <w:numId w:val="311"/>
        </w:numPr>
      </w:pPr>
      <w:r w:rsidRPr="004C0AB0">
        <w:t>If a patch requires a reboot for installation, the reboot must occur within the timeframes outlined above.</w:t>
      </w:r>
    </w:p>
    <w:p w14:paraId="3C81F238" w14:textId="3EFD07FD"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18268590" w14:textId="6F6124C2" w:rsidR="00345BAA" w:rsidRPr="00305C06" w:rsidRDefault="00345BAA" w:rsidP="001951ED">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"https://csrc.nist.gov/pubs/sp/800/40/r4/final"</w:instrText>
      </w:r>
      <w:r>
        <w:rPr>
          <w:rFonts w:ascii="Arial" w:hAnsi="Arial" w:cs="Arial"/>
          <w:sz w:val="24"/>
          <w:szCs w:val="24"/>
        </w:rPr>
      </w:r>
      <w:r>
        <w:rPr>
          <w:rFonts w:ascii="Arial" w:hAnsi="Arial" w:cs="Arial"/>
          <w:sz w:val="24"/>
          <w:szCs w:val="24"/>
        </w:rPr>
        <w:fldChar w:fldCharType="separate"/>
      </w:r>
      <w:r w:rsidRPr="00345BAA">
        <w:rPr>
          <w:rStyle w:val="Hyperlink"/>
          <w:rFonts w:ascii="Arial" w:hAnsi="Arial" w:cs="Arial"/>
          <w:sz w:val="24"/>
          <w:szCs w:val="24"/>
        </w:rPr>
        <w:t>National Institute of Standards and Technology, Special Publication 800-40 - Guide to Enterprise Patch Management Planning: Preventive Maintenance for Technology</w:t>
      </w:r>
      <w:r>
        <w:rPr>
          <w:rFonts w:ascii="Arial" w:hAnsi="Arial" w:cs="Arial"/>
          <w:sz w:val="24"/>
          <w:szCs w:val="24"/>
        </w:rPr>
        <w:fldChar w:fldCharType="end"/>
      </w:r>
    </w:p>
    <w:sectPr w:rsidR="00345BAA" w:rsidRPr="00305C06" w:rsidSect="00370EC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D271E" w14:textId="77777777" w:rsidR="007F5CFB" w:rsidRDefault="007F5CFB" w:rsidP="00D212FD">
      <w:pPr>
        <w:spacing w:after="0" w:line="240" w:lineRule="auto"/>
      </w:pPr>
      <w:r>
        <w:separator/>
      </w:r>
    </w:p>
  </w:endnote>
  <w:endnote w:type="continuationSeparator" w:id="0">
    <w:p w14:paraId="3950A6B7" w14:textId="77777777" w:rsidR="007F5CFB" w:rsidRDefault="007F5CFB" w:rsidP="00D212FD">
      <w:pPr>
        <w:spacing w:after="0" w:line="240" w:lineRule="auto"/>
      </w:pPr>
      <w:r>
        <w:continuationSeparator/>
      </w:r>
    </w:p>
  </w:endnote>
  <w:endnote w:type="continuationNotice" w:id="1">
    <w:p w14:paraId="57E7E07F" w14:textId="77777777" w:rsidR="007F5CFB" w:rsidRDefault="007F5C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3F747" w14:textId="77777777" w:rsidR="007D0B70" w:rsidRDefault="007D0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4D1A8815" w:rsidR="00BC124B" w:rsidRPr="00370ECE" w:rsidRDefault="006F7C79">
    <w:pPr>
      <w:pStyle w:val="Footer"/>
      <w:rPr>
        <w:rFonts w:ascii="Arial" w:hAnsi="Arial" w:cs="Arial"/>
        <w:b/>
        <w:sz w:val="20"/>
        <w:szCs w:val="16"/>
      </w:rPr>
    </w:pPr>
    <w:r>
      <w:rPr>
        <w:rFonts w:ascii="Arial" w:hAnsi="Arial" w:cs="Arial"/>
        <w:b/>
        <w:sz w:val="20"/>
        <w:szCs w:val="16"/>
      </w:rPr>
      <w:t>Patch Management</w:t>
    </w:r>
    <w:r w:rsidR="007D0B70">
      <w:rPr>
        <w:rFonts w:ascii="Arial" w:hAnsi="Arial" w:cs="Arial"/>
        <w:b/>
        <w:sz w:val="20"/>
        <w:szCs w:val="16"/>
      </w:rPr>
      <w:t xml:space="preserve"> Standard</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7D0B70">
      <w:rPr>
        <w:rFonts w:ascii="Arial" w:hAnsi="Arial" w:cs="Arial"/>
        <w:b/>
        <w:noProof/>
        <w:sz w:val="20"/>
        <w:szCs w:val="16"/>
      </w:rPr>
      <w:t>5</w:t>
    </w:r>
    <w:r w:rsidR="00B56819"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6C2F3" w14:textId="77777777" w:rsidR="007F5CFB" w:rsidRDefault="007F5CFB" w:rsidP="00D212FD">
      <w:pPr>
        <w:spacing w:after="0" w:line="240" w:lineRule="auto"/>
      </w:pPr>
      <w:r>
        <w:separator/>
      </w:r>
    </w:p>
  </w:footnote>
  <w:footnote w:type="continuationSeparator" w:id="0">
    <w:p w14:paraId="0A2B03B1" w14:textId="77777777" w:rsidR="007F5CFB" w:rsidRDefault="007F5CFB" w:rsidP="00D212FD">
      <w:pPr>
        <w:spacing w:after="0" w:line="240" w:lineRule="auto"/>
      </w:pPr>
      <w:r>
        <w:continuationSeparator/>
      </w:r>
    </w:p>
  </w:footnote>
  <w:footnote w:type="continuationNotice" w:id="1">
    <w:p w14:paraId="469D1FCA" w14:textId="77777777" w:rsidR="007F5CFB" w:rsidRDefault="007F5C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C7613" w14:textId="77777777" w:rsidR="007D0B70" w:rsidRDefault="007D0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C9FDD" w14:textId="77777777" w:rsidR="007D0B70" w:rsidRDefault="007D0B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F7289" w14:textId="77777777" w:rsidR="007D0B70" w:rsidRDefault="007D0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9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15610"/>
    <w:multiLevelType w:val="hybridMultilevel"/>
    <w:tmpl w:val="CF64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7F7655"/>
    <w:multiLevelType w:val="hybridMultilevel"/>
    <w:tmpl w:val="E746F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ECB2A75"/>
    <w:multiLevelType w:val="hybridMultilevel"/>
    <w:tmpl w:val="EE98FE2C"/>
    <w:lvl w:ilvl="0" w:tplc="BC98B50C">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9"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0"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9"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2"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3"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2"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59"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6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A501C27"/>
    <w:multiLevelType w:val="hybridMultilevel"/>
    <w:tmpl w:val="8FCE549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BA836DB"/>
    <w:multiLevelType w:val="hybridMultilevel"/>
    <w:tmpl w:val="178A55F8"/>
    <w:lvl w:ilvl="0" w:tplc="57F8265A">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67"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4"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5E744F3"/>
    <w:multiLevelType w:val="hybridMultilevel"/>
    <w:tmpl w:val="C3508AD6"/>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717627F"/>
    <w:multiLevelType w:val="hybridMultilevel"/>
    <w:tmpl w:val="4D44A460"/>
    <w:lvl w:ilvl="0" w:tplc="075239EE">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28F91991"/>
    <w:multiLevelType w:val="hybridMultilevel"/>
    <w:tmpl w:val="1AAC9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03"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AF52162"/>
    <w:multiLevelType w:val="hybridMultilevel"/>
    <w:tmpl w:val="CD0E4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6"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9"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2"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3"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44"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3"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58" w15:restartNumberingAfterBreak="0">
    <w:nsid w:val="3FF97B5A"/>
    <w:multiLevelType w:val="hybridMultilevel"/>
    <w:tmpl w:val="053E8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1"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63"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31F2D8B"/>
    <w:multiLevelType w:val="hybridMultilevel"/>
    <w:tmpl w:val="050CE9A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1"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7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9"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4"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B3A2719"/>
    <w:multiLevelType w:val="hybridMultilevel"/>
    <w:tmpl w:val="298434B6"/>
    <w:lvl w:ilvl="0" w:tplc="8758B94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6" w15:restartNumberingAfterBreak="0">
    <w:nsid w:val="4EF25043"/>
    <w:multiLevelType w:val="hybridMultilevel"/>
    <w:tmpl w:val="4E520E08"/>
    <w:lvl w:ilvl="0" w:tplc="EFC86A0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8"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9"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4" w15:restartNumberingAfterBreak="0">
    <w:nsid w:val="52A2455B"/>
    <w:multiLevelType w:val="hybridMultilevel"/>
    <w:tmpl w:val="CEB6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5BA104E"/>
    <w:multiLevelType w:val="hybridMultilevel"/>
    <w:tmpl w:val="402A0458"/>
    <w:lvl w:ilvl="0" w:tplc="FF108C8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9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57DB33DE"/>
    <w:multiLevelType w:val="hybridMultilevel"/>
    <w:tmpl w:val="FFDE7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0"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11"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BEC3EB2"/>
    <w:multiLevelType w:val="hybridMultilevel"/>
    <w:tmpl w:val="FDD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17"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DD15B5F"/>
    <w:multiLevelType w:val="hybridMultilevel"/>
    <w:tmpl w:val="FDBE2D10"/>
    <w:lvl w:ilvl="0" w:tplc="BEB48C7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2"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3"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5"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26"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27"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6C39A2"/>
    <w:multiLevelType w:val="hybridMultilevel"/>
    <w:tmpl w:val="E878D9DE"/>
    <w:lvl w:ilvl="0" w:tplc="923EDB7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31"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3"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4"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7" w15:restartNumberingAfterBreak="0">
    <w:nsid w:val="644872FE"/>
    <w:multiLevelType w:val="hybridMultilevel"/>
    <w:tmpl w:val="9B488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3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0"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0"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9"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FE60A3F"/>
    <w:multiLevelType w:val="hybridMultilevel"/>
    <w:tmpl w:val="EDDE0DDE"/>
    <w:lvl w:ilvl="0" w:tplc="D67CCF64">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2"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63"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66"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68"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9"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747E549F"/>
    <w:multiLevelType w:val="hybridMultilevel"/>
    <w:tmpl w:val="5E706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2"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7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6"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7"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2"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84"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6"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5"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58"/>
  </w:num>
  <w:num w:numId="2" w16cid:durableId="1514145562">
    <w:abstractNumId w:val="61"/>
  </w:num>
  <w:num w:numId="3" w16cid:durableId="225997702">
    <w:abstractNumId w:val="63"/>
  </w:num>
  <w:num w:numId="4" w16cid:durableId="1748962890">
    <w:abstractNumId w:val="294"/>
  </w:num>
  <w:num w:numId="5" w16cid:durableId="79567034">
    <w:abstractNumId w:val="69"/>
  </w:num>
  <w:num w:numId="6" w16cid:durableId="102041457">
    <w:abstractNumId w:val="112"/>
  </w:num>
  <w:num w:numId="7" w16cid:durableId="1957787226">
    <w:abstractNumId w:val="174"/>
  </w:num>
  <w:num w:numId="8" w16cid:durableId="1492454130">
    <w:abstractNumId w:val="239"/>
  </w:num>
  <w:num w:numId="9" w16cid:durableId="231932244">
    <w:abstractNumId w:val="191"/>
  </w:num>
  <w:num w:numId="10" w16cid:durableId="1594314303">
    <w:abstractNumId w:val="260"/>
  </w:num>
  <w:num w:numId="11" w16cid:durableId="587732204">
    <w:abstractNumId w:val="81"/>
  </w:num>
  <w:num w:numId="12" w16cid:durableId="791099340">
    <w:abstractNumId w:val="172"/>
  </w:num>
  <w:num w:numId="13" w16cid:durableId="192615054">
    <w:abstractNumId w:val="216"/>
  </w:num>
  <w:num w:numId="14" w16cid:durableId="1463234607">
    <w:abstractNumId w:val="292"/>
  </w:num>
  <w:num w:numId="15" w16cid:durableId="2078818769">
    <w:abstractNumId w:val="192"/>
  </w:num>
  <w:num w:numId="16" w16cid:durableId="424889611">
    <w:abstractNumId w:val="285"/>
  </w:num>
  <w:num w:numId="17" w16cid:durableId="298457807">
    <w:abstractNumId w:val="108"/>
  </w:num>
  <w:num w:numId="18" w16cid:durableId="1117681564">
    <w:abstractNumId w:val="34"/>
  </w:num>
  <w:num w:numId="19" w16cid:durableId="1963684235">
    <w:abstractNumId w:val="121"/>
  </w:num>
  <w:num w:numId="20" w16cid:durableId="2145417109">
    <w:abstractNumId w:val="51"/>
  </w:num>
  <w:num w:numId="21" w16cid:durableId="1112942345">
    <w:abstractNumId w:val="275"/>
  </w:num>
  <w:num w:numId="22" w16cid:durableId="2078552006">
    <w:abstractNumId w:val="6"/>
  </w:num>
  <w:num w:numId="23" w16cid:durableId="1321499760">
    <w:abstractNumId w:val="163"/>
  </w:num>
  <w:num w:numId="24" w16cid:durableId="840972350">
    <w:abstractNumId w:val="98"/>
  </w:num>
  <w:num w:numId="25" w16cid:durableId="754714813">
    <w:abstractNumId w:val="55"/>
  </w:num>
  <w:num w:numId="26" w16cid:durableId="235092744">
    <w:abstractNumId w:val="192"/>
  </w:num>
  <w:num w:numId="27" w16cid:durableId="964044067">
    <w:abstractNumId w:val="32"/>
  </w:num>
  <w:num w:numId="28" w16cid:durableId="459542745">
    <w:abstractNumId w:val="197"/>
  </w:num>
  <w:num w:numId="29" w16cid:durableId="1971202156">
    <w:abstractNumId w:val="197"/>
  </w:num>
  <w:num w:numId="30" w16cid:durableId="748649458">
    <w:abstractNumId w:val="18"/>
  </w:num>
  <w:num w:numId="31" w16cid:durableId="507451150">
    <w:abstractNumId w:val="265"/>
  </w:num>
  <w:num w:numId="32" w16cid:durableId="1251425206">
    <w:abstractNumId w:val="27"/>
  </w:num>
  <w:num w:numId="33" w16cid:durableId="1719548277">
    <w:abstractNumId w:val="0"/>
  </w:num>
  <w:num w:numId="34" w16cid:durableId="1884634594">
    <w:abstractNumId w:val="16"/>
  </w:num>
  <w:num w:numId="35" w16cid:durableId="1878809610">
    <w:abstractNumId w:val="212"/>
  </w:num>
  <w:num w:numId="36" w16cid:durableId="729882645">
    <w:abstractNumId w:val="107"/>
  </w:num>
  <w:num w:numId="37" w16cid:durableId="662511869">
    <w:abstractNumId w:val="50"/>
  </w:num>
  <w:num w:numId="38" w16cid:durableId="1314141274">
    <w:abstractNumId w:val="78"/>
  </w:num>
  <w:num w:numId="39" w16cid:durableId="163134697">
    <w:abstractNumId w:val="133"/>
  </w:num>
  <w:num w:numId="40" w16cid:durableId="90471875">
    <w:abstractNumId w:val="263"/>
  </w:num>
  <w:num w:numId="41" w16cid:durableId="872771505">
    <w:abstractNumId w:val="46"/>
  </w:num>
  <w:num w:numId="42" w16cid:durableId="1080102891">
    <w:abstractNumId w:val="232"/>
  </w:num>
  <w:num w:numId="43" w16cid:durableId="941651372">
    <w:abstractNumId w:val="85"/>
  </w:num>
  <w:num w:numId="44" w16cid:durableId="202984311">
    <w:abstractNumId w:val="95"/>
  </w:num>
  <w:num w:numId="45" w16cid:durableId="670764675">
    <w:abstractNumId w:val="57"/>
  </w:num>
  <w:num w:numId="46" w16cid:durableId="22899870">
    <w:abstractNumId w:val="156"/>
  </w:num>
  <w:num w:numId="47" w16cid:durableId="594897494">
    <w:abstractNumId w:val="135"/>
  </w:num>
  <w:num w:numId="48" w16cid:durableId="1046181208">
    <w:abstractNumId w:val="209"/>
  </w:num>
  <w:num w:numId="49" w16cid:durableId="527791583">
    <w:abstractNumId w:val="132"/>
  </w:num>
  <w:num w:numId="50" w16cid:durableId="809438784">
    <w:abstractNumId w:val="68"/>
  </w:num>
  <w:num w:numId="51" w16cid:durableId="1375276283">
    <w:abstractNumId w:val="222"/>
  </w:num>
  <w:num w:numId="52" w16cid:durableId="1118791430">
    <w:abstractNumId w:val="282"/>
  </w:num>
  <w:num w:numId="53" w16cid:durableId="906500447">
    <w:abstractNumId w:val="7"/>
  </w:num>
  <w:num w:numId="54" w16cid:durableId="604532487">
    <w:abstractNumId w:val="21"/>
  </w:num>
  <w:num w:numId="55" w16cid:durableId="1424229020">
    <w:abstractNumId w:val="151"/>
  </w:num>
  <w:num w:numId="56" w16cid:durableId="412050158">
    <w:abstractNumId w:val="10"/>
  </w:num>
  <w:num w:numId="57" w16cid:durableId="271741903">
    <w:abstractNumId w:val="111"/>
  </w:num>
  <w:num w:numId="58" w16cid:durableId="611715386">
    <w:abstractNumId w:val="87"/>
  </w:num>
  <w:num w:numId="59" w16cid:durableId="432014363">
    <w:abstractNumId w:val="74"/>
  </w:num>
  <w:num w:numId="60" w16cid:durableId="1357072833">
    <w:abstractNumId w:val="101"/>
  </w:num>
  <w:num w:numId="61" w16cid:durableId="1083916185">
    <w:abstractNumId w:val="167"/>
  </w:num>
  <w:num w:numId="62" w16cid:durableId="434599134">
    <w:abstractNumId w:val="117"/>
  </w:num>
  <w:num w:numId="63" w16cid:durableId="1906333805">
    <w:abstractNumId w:val="30"/>
  </w:num>
  <w:num w:numId="64" w16cid:durableId="2007323139">
    <w:abstractNumId w:val="167"/>
  </w:num>
  <w:num w:numId="65" w16cid:durableId="1117287286">
    <w:abstractNumId w:val="24"/>
  </w:num>
  <w:num w:numId="66" w16cid:durableId="2034106498">
    <w:abstractNumId w:val="124"/>
  </w:num>
  <w:num w:numId="67" w16cid:durableId="828251500">
    <w:abstractNumId w:val="227"/>
  </w:num>
  <w:num w:numId="68" w16cid:durableId="1879971182">
    <w:abstractNumId w:val="181"/>
  </w:num>
  <w:num w:numId="69" w16cid:durableId="757793527">
    <w:abstractNumId w:val="252"/>
  </w:num>
  <w:num w:numId="70" w16cid:durableId="266739948">
    <w:abstractNumId w:val="155"/>
  </w:num>
  <w:num w:numId="71" w16cid:durableId="157355603">
    <w:abstractNumId w:val="128"/>
  </w:num>
  <w:num w:numId="72" w16cid:durableId="1820656487">
    <w:abstractNumId w:val="175"/>
  </w:num>
  <w:num w:numId="73" w16cid:durableId="651760037">
    <w:abstractNumId w:val="83"/>
  </w:num>
  <w:num w:numId="74" w16cid:durableId="249898313">
    <w:abstractNumId w:val="23"/>
  </w:num>
  <w:num w:numId="75" w16cid:durableId="652107625">
    <w:abstractNumId w:val="31"/>
  </w:num>
  <w:num w:numId="76" w16cid:durableId="2014717049">
    <w:abstractNumId w:val="219"/>
  </w:num>
  <w:num w:numId="77" w16cid:durableId="1376393224">
    <w:abstractNumId w:val="119"/>
  </w:num>
  <w:num w:numId="78" w16cid:durableId="432746525">
    <w:abstractNumId w:val="280"/>
  </w:num>
  <w:num w:numId="79" w16cid:durableId="1019740546">
    <w:abstractNumId w:val="22"/>
  </w:num>
  <w:num w:numId="80" w16cid:durableId="905457854">
    <w:abstractNumId w:val="115"/>
  </w:num>
  <w:num w:numId="81" w16cid:durableId="786852085">
    <w:abstractNumId w:val="169"/>
  </w:num>
  <w:num w:numId="82" w16cid:durableId="1749499393">
    <w:abstractNumId w:val="295"/>
  </w:num>
  <w:num w:numId="83" w16cid:durableId="1380086196">
    <w:abstractNumId w:val="201"/>
  </w:num>
  <w:num w:numId="84" w16cid:durableId="613631224">
    <w:abstractNumId w:val="77"/>
  </w:num>
  <w:num w:numId="85" w16cid:durableId="547686744">
    <w:abstractNumId w:val="122"/>
  </w:num>
  <w:num w:numId="86" w16cid:durableId="361827481">
    <w:abstractNumId w:val="290"/>
  </w:num>
  <w:num w:numId="87" w16cid:durableId="1513494410">
    <w:abstractNumId w:val="176"/>
  </w:num>
  <w:num w:numId="88" w16cid:durableId="1450468933">
    <w:abstractNumId w:val="86"/>
  </w:num>
  <w:num w:numId="89" w16cid:durableId="353725285">
    <w:abstractNumId w:val="161"/>
  </w:num>
  <w:num w:numId="90" w16cid:durableId="57361110">
    <w:abstractNumId w:val="99"/>
  </w:num>
  <w:num w:numId="91" w16cid:durableId="202523">
    <w:abstractNumId w:val="33"/>
  </w:num>
  <w:num w:numId="92" w16cid:durableId="552279996">
    <w:abstractNumId w:val="92"/>
  </w:num>
  <w:num w:numId="93" w16cid:durableId="448164797">
    <w:abstractNumId w:val="286"/>
  </w:num>
  <w:num w:numId="94" w16cid:durableId="887495297">
    <w:abstractNumId w:val="269"/>
  </w:num>
  <w:num w:numId="95" w16cid:durableId="1150754622">
    <w:abstractNumId w:val="123"/>
  </w:num>
  <w:num w:numId="96" w16cid:durableId="745540869">
    <w:abstractNumId w:val="138"/>
  </w:num>
  <w:num w:numId="97" w16cid:durableId="1452506872">
    <w:abstractNumId w:val="136"/>
  </w:num>
  <w:num w:numId="98" w16cid:durableId="2022076631">
    <w:abstractNumId w:val="134"/>
  </w:num>
  <w:num w:numId="99" w16cid:durableId="1532958662">
    <w:abstractNumId w:val="125"/>
  </w:num>
  <w:num w:numId="100" w16cid:durableId="553784121">
    <w:abstractNumId w:val="82"/>
  </w:num>
  <w:num w:numId="101" w16cid:durableId="1286548520">
    <w:abstractNumId w:val="97"/>
  </w:num>
  <w:num w:numId="102" w16cid:durableId="1166940313">
    <w:abstractNumId w:val="189"/>
  </w:num>
  <w:num w:numId="103" w16cid:durableId="1726292048">
    <w:abstractNumId w:val="2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109"/>
  </w:num>
  <w:num w:numId="105" w16cid:durableId="1769304798">
    <w:abstractNumId w:val="3"/>
  </w:num>
  <w:num w:numId="106" w16cid:durableId="1382247122">
    <w:abstractNumId w:val="211"/>
  </w:num>
  <w:num w:numId="107" w16cid:durableId="485706628">
    <w:abstractNumId w:val="205"/>
  </w:num>
  <w:num w:numId="108" w16cid:durableId="1784880731">
    <w:abstractNumId w:val="129"/>
  </w:num>
  <w:num w:numId="109" w16cid:durableId="311495275">
    <w:abstractNumId w:val="182"/>
  </w:num>
  <w:num w:numId="110" w16cid:durableId="836381801">
    <w:abstractNumId w:val="257"/>
  </w:num>
  <w:num w:numId="111" w16cid:durableId="1149177170">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217"/>
  </w:num>
  <w:num w:numId="113" w16cid:durableId="1653754296">
    <w:abstractNumId w:val="199"/>
  </w:num>
  <w:num w:numId="114" w16cid:durableId="2079671104">
    <w:abstractNumId w:val="154"/>
  </w:num>
  <w:num w:numId="115" w16cid:durableId="954139192">
    <w:abstractNumId w:val="180"/>
  </w:num>
  <w:num w:numId="116" w16cid:durableId="831287970">
    <w:abstractNumId w:val="293"/>
  </w:num>
  <w:num w:numId="117" w16cid:durableId="261764340">
    <w:abstractNumId w:val="159"/>
  </w:num>
  <w:num w:numId="118" w16cid:durableId="194007453">
    <w:abstractNumId w:val="131"/>
  </w:num>
  <w:num w:numId="119" w16cid:durableId="1207719176">
    <w:abstractNumId w:val="177"/>
  </w:num>
  <w:num w:numId="120" w16cid:durableId="657001351">
    <w:abstractNumId w:val="289"/>
  </w:num>
  <w:num w:numId="121" w16cid:durableId="372313555">
    <w:abstractNumId w:val="49"/>
  </w:num>
  <w:num w:numId="122" w16cid:durableId="832767206">
    <w:abstractNumId w:val="70"/>
  </w:num>
  <w:num w:numId="123" w16cid:durableId="1348753364">
    <w:abstractNumId w:val="126"/>
  </w:num>
  <w:num w:numId="124" w16cid:durableId="1134833004">
    <w:abstractNumId w:val="166"/>
  </w:num>
  <w:num w:numId="125" w16cid:durableId="297497455">
    <w:abstractNumId w:val="110"/>
  </w:num>
  <w:num w:numId="126" w16cid:durableId="944457216">
    <w:abstractNumId w:val="141"/>
  </w:num>
  <w:num w:numId="127" w16cid:durableId="1820608685">
    <w:abstractNumId w:val="229"/>
  </w:num>
  <w:num w:numId="128" w16cid:durableId="847718194">
    <w:abstractNumId w:val="223"/>
  </w:num>
  <w:num w:numId="129" w16cid:durableId="1231648769">
    <w:abstractNumId w:val="1"/>
  </w:num>
  <w:num w:numId="130" w16cid:durableId="350187520">
    <w:abstractNumId w:val="279"/>
  </w:num>
  <w:num w:numId="131" w16cid:durableId="1875851893">
    <w:abstractNumId w:val="243"/>
  </w:num>
  <w:num w:numId="132" w16cid:durableId="1967930772">
    <w:abstractNumId w:val="59"/>
  </w:num>
  <w:num w:numId="133" w16cid:durableId="127866335">
    <w:abstractNumId w:val="196"/>
  </w:num>
  <w:num w:numId="134" w16cid:durableId="1258364761">
    <w:abstractNumId w:val="235"/>
  </w:num>
  <w:num w:numId="135" w16cid:durableId="980156695">
    <w:abstractNumId w:val="284"/>
  </w:num>
  <w:num w:numId="136" w16cid:durableId="710154690">
    <w:abstractNumId w:val="130"/>
  </w:num>
  <w:num w:numId="137" w16cid:durableId="1529874923">
    <w:abstractNumId w:val="139"/>
  </w:num>
  <w:num w:numId="138" w16cid:durableId="1893423753">
    <w:abstractNumId w:val="264"/>
  </w:num>
  <w:num w:numId="139" w16cid:durableId="516045994">
    <w:abstractNumId w:val="52"/>
  </w:num>
  <w:num w:numId="140" w16cid:durableId="883642790">
    <w:abstractNumId w:val="90"/>
  </w:num>
  <w:num w:numId="141" w16cid:durableId="1421634944">
    <w:abstractNumId w:val="36"/>
  </w:num>
  <w:num w:numId="142" w16cid:durableId="601570139">
    <w:abstractNumId w:val="202"/>
  </w:num>
  <w:num w:numId="143" w16cid:durableId="886255118">
    <w:abstractNumId w:val="44"/>
  </w:num>
  <w:num w:numId="144" w16cid:durableId="1423180347">
    <w:abstractNumId w:val="118"/>
  </w:num>
  <w:num w:numId="145" w16cid:durableId="1918830005">
    <w:abstractNumId w:val="89"/>
  </w:num>
  <w:num w:numId="146" w16cid:durableId="746028019">
    <w:abstractNumId w:val="256"/>
  </w:num>
  <w:num w:numId="147" w16cid:durableId="763572526">
    <w:abstractNumId w:val="91"/>
  </w:num>
  <w:num w:numId="148" w16cid:durableId="470295107">
    <w:abstractNumId w:val="25"/>
  </w:num>
  <w:num w:numId="149" w16cid:durableId="979649348">
    <w:abstractNumId w:val="165"/>
  </w:num>
  <w:num w:numId="150" w16cid:durableId="467557211">
    <w:abstractNumId w:val="13"/>
  </w:num>
  <w:num w:numId="151" w16cid:durableId="500776751">
    <w:abstractNumId w:val="149"/>
  </w:num>
  <w:num w:numId="152" w16cid:durableId="1599174241">
    <w:abstractNumId w:val="228"/>
  </w:num>
  <w:num w:numId="153" w16cid:durableId="327948249">
    <w:abstractNumId w:val="40"/>
  </w:num>
  <w:num w:numId="154" w16cid:durableId="90442814">
    <w:abstractNumId w:val="208"/>
  </w:num>
  <w:num w:numId="155" w16cid:durableId="203445860">
    <w:abstractNumId w:val="9"/>
  </w:num>
  <w:num w:numId="156" w16cid:durableId="1758089003">
    <w:abstractNumId w:val="288"/>
  </w:num>
  <w:num w:numId="157" w16cid:durableId="1868523583">
    <w:abstractNumId w:val="48"/>
  </w:num>
  <w:num w:numId="158" w16cid:durableId="1928347209">
    <w:abstractNumId w:val="116"/>
  </w:num>
  <w:num w:numId="159" w16cid:durableId="1943757673">
    <w:abstractNumId w:val="35"/>
  </w:num>
  <w:num w:numId="160" w16cid:durableId="1182470899">
    <w:abstractNumId w:val="76"/>
  </w:num>
  <w:num w:numId="161" w16cid:durableId="1196695196">
    <w:abstractNumId w:val="277"/>
  </w:num>
  <w:num w:numId="162" w16cid:durableId="1315791027">
    <w:abstractNumId w:val="11"/>
  </w:num>
  <w:num w:numId="163" w16cid:durableId="724598541">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266"/>
  </w:num>
  <w:num w:numId="181" w16cid:durableId="887568200">
    <w:abstractNumId w:val="37"/>
  </w:num>
  <w:num w:numId="182" w16cid:durableId="1655987284">
    <w:abstractNumId w:val="220"/>
  </w:num>
  <w:num w:numId="183" w16cid:durableId="1909682050">
    <w:abstractNumId w:val="79"/>
  </w:num>
  <w:num w:numId="184" w16cid:durableId="1583493874">
    <w:abstractNumId w:val="113"/>
  </w:num>
  <w:num w:numId="185" w16cid:durableId="1483543110">
    <w:abstractNumId w:val="168"/>
  </w:num>
  <w:num w:numId="186" w16cid:durableId="1859466105">
    <w:abstractNumId w:val="231"/>
  </w:num>
  <w:num w:numId="187" w16cid:durableId="1251042792">
    <w:abstractNumId w:val="145"/>
  </w:num>
  <w:num w:numId="188" w16cid:durableId="63376275">
    <w:abstractNumId w:val="106"/>
  </w:num>
  <w:num w:numId="189" w16cid:durableId="1703247340">
    <w:abstractNumId w:val="26"/>
  </w:num>
  <w:num w:numId="190" w16cid:durableId="633289759">
    <w:abstractNumId w:val="127"/>
  </w:num>
  <w:num w:numId="191" w16cid:durableId="738527071">
    <w:abstractNumId w:val="241"/>
  </w:num>
  <w:num w:numId="192" w16cid:durableId="1359314078">
    <w:abstractNumId w:val="67"/>
  </w:num>
  <w:num w:numId="193" w16cid:durableId="1134907835">
    <w:abstractNumId w:val="146"/>
  </w:num>
  <w:num w:numId="194" w16cid:durableId="907114633">
    <w:abstractNumId w:val="255"/>
  </w:num>
  <w:num w:numId="195" w16cid:durableId="1234855130">
    <w:abstractNumId w:val="281"/>
  </w:num>
  <w:num w:numId="196" w16cid:durableId="560677013">
    <w:abstractNumId w:val="160"/>
  </w:num>
  <w:num w:numId="197" w16cid:durableId="955017847">
    <w:abstractNumId w:val="143"/>
  </w:num>
  <w:num w:numId="198" w16cid:durableId="618798958">
    <w:abstractNumId w:val="262"/>
  </w:num>
  <w:num w:numId="199" w16cid:durableId="532423332">
    <w:abstractNumId w:val="170"/>
  </w:num>
  <w:num w:numId="200" w16cid:durableId="1579439492">
    <w:abstractNumId w:val="42"/>
  </w:num>
  <w:num w:numId="201" w16cid:durableId="624697974">
    <w:abstractNumId w:val="193"/>
  </w:num>
  <w:num w:numId="202" w16cid:durableId="1818373359">
    <w:abstractNumId w:val="102"/>
  </w:num>
  <w:num w:numId="203" w16cid:durableId="412699127">
    <w:abstractNumId w:val="215"/>
  </w:num>
  <w:num w:numId="204" w16cid:durableId="553392979">
    <w:abstractNumId w:val="251"/>
  </w:num>
  <w:num w:numId="205" w16cid:durableId="1320232317">
    <w:abstractNumId w:val="248"/>
  </w:num>
  <w:num w:numId="206" w16cid:durableId="23870834">
    <w:abstractNumId w:val="259"/>
  </w:num>
  <w:num w:numId="207" w16cid:durableId="186916660">
    <w:abstractNumId w:val="144"/>
  </w:num>
  <w:num w:numId="208" w16cid:durableId="268659981">
    <w:abstractNumId w:val="244"/>
  </w:num>
  <w:num w:numId="209" w16cid:durableId="370687772">
    <w:abstractNumId w:val="245"/>
  </w:num>
  <w:num w:numId="210" w16cid:durableId="2074692537">
    <w:abstractNumId w:val="150"/>
  </w:num>
  <w:num w:numId="211" w16cid:durableId="600647604">
    <w:abstractNumId w:val="200"/>
  </w:num>
  <w:num w:numId="212" w16cid:durableId="668097258">
    <w:abstractNumId w:val="233"/>
  </w:num>
  <w:num w:numId="213" w16cid:durableId="844899633">
    <w:abstractNumId w:val="20"/>
  </w:num>
  <w:num w:numId="214" w16cid:durableId="61105925">
    <w:abstractNumId w:val="178"/>
  </w:num>
  <w:num w:numId="215" w16cid:durableId="141972088">
    <w:abstractNumId w:val="29"/>
  </w:num>
  <w:num w:numId="216" w16cid:durableId="619993198">
    <w:abstractNumId w:val="226"/>
  </w:num>
  <w:num w:numId="217" w16cid:durableId="182667858">
    <w:abstractNumId w:val="283"/>
  </w:num>
  <w:num w:numId="218" w16cid:durableId="1577864419">
    <w:abstractNumId w:val="8"/>
  </w:num>
  <w:num w:numId="219" w16cid:durableId="1852178612">
    <w:abstractNumId w:val="80"/>
  </w:num>
  <w:num w:numId="220" w16cid:durableId="762339707">
    <w:abstractNumId w:val="271"/>
  </w:num>
  <w:num w:numId="221" w16cid:durableId="560990471">
    <w:abstractNumId w:val="276"/>
  </w:num>
  <w:num w:numId="222" w16cid:durableId="1225331874">
    <w:abstractNumId w:val="267"/>
  </w:num>
  <w:num w:numId="223" w16cid:durableId="1144935500">
    <w:abstractNumId w:val="75"/>
  </w:num>
  <w:num w:numId="224" w16cid:durableId="866219466">
    <w:abstractNumId w:val="12"/>
  </w:num>
  <w:num w:numId="225" w16cid:durableId="794719881">
    <w:abstractNumId w:val="171"/>
  </w:num>
  <w:num w:numId="226" w16cid:durableId="1587303533">
    <w:abstractNumId w:val="56"/>
  </w:num>
  <w:num w:numId="227" w16cid:durableId="193471334">
    <w:abstractNumId w:val="142"/>
  </w:num>
  <w:num w:numId="228" w16cid:durableId="1654330807">
    <w:abstractNumId w:val="278"/>
  </w:num>
  <w:num w:numId="229" w16cid:durableId="30111125">
    <w:abstractNumId w:val="254"/>
  </w:num>
  <w:num w:numId="230" w16cid:durableId="1009064458">
    <w:abstractNumId w:val="140"/>
  </w:num>
  <w:num w:numId="231" w16cid:durableId="4594382">
    <w:abstractNumId w:val="39"/>
  </w:num>
  <w:num w:numId="232" w16cid:durableId="750859315">
    <w:abstractNumId w:val="179"/>
  </w:num>
  <w:num w:numId="233" w16cid:durableId="1383748199">
    <w:abstractNumId w:val="19"/>
  </w:num>
  <w:num w:numId="234" w16cid:durableId="674890614">
    <w:abstractNumId w:val="273"/>
  </w:num>
  <w:num w:numId="235" w16cid:durableId="1140540800">
    <w:abstractNumId w:val="236"/>
  </w:num>
  <w:num w:numId="236" w16cid:durableId="1227449693">
    <w:abstractNumId w:val="173"/>
  </w:num>
  <w:num w:numId="237" w16cid:durableId="496576075">
    <w:abstractNumId w:val="17"/>
  </w:num>
  <w:num w:numId="238" w16cid:durableId="1812749130">
    <w:abstractNumId w:val="210"/>
  </w:num>
  <w:num w:numId="239" w16cid:durableId="988945358">
    <w:abstractNumId w:val="225"/>
  </w:num>
  <w:num w:numId="240" w16cid:durableId="933901765">
    <w:abstractNumId w:val="60"/>
  </w:num>
  <w:num w:numId="241" w16cid:durableId="327753430">
    <w:abstractNumId w:val="183"/>
  </w:num>
  <w:num w:numId="242" w16cid:durableId="2088846763">
    <w:abstractNumId w:val="188"/>
  </w:num>
  <w:num w:numId="243" w16cid:durableId="522207173">
    <w:abstractNumId w:val="103"/>
  </w:num>
  <w:num w:numId="244" w16cid:durableId="201332091">
    <w:abstractNumId w:val="152"/>
  </w:num>
  <w:num w:numId="245" w16cid:durableId="875697964">
    <w:abstractNumId w:val="253"/>
  </w:num>
  <w:num w:numId="246" w16cid:durableId="364018634">
    <w:abstractNumId w:val="287"/>
  </w:num>
  <w:num w:numId="247" w16cid:durableId="484198614">
    <w:abstractNumId w:val="96"/>
  </w:num>
  <w:num w:numId="248" w16cid:durableId="2135320517">
    <w:abstractNumId w:val="120"/>
  </w:num>
  <w:num w:numId="249" w16cid:durableId="1253128167">
    <w:abstractNumId w:val="250"/>
  </w:num>
  <w:num w:numId="250" w16cid:durableId="2058577652">
    <w:abstractNumId w:val="94"/>
  </w:num>
  <w:num w:numId="251" w16cid:durableId="2011332163">
    <w:abstractNumId w:val="72"/>
  </w:num>
  <w:num w:numId="252" w16cid:durableId="438913582">
    <w:abstractNumId w:val="71"/>
  </w:num>
  <w:num w:numId="253" w16cid:durableId="527715742">
    <w:abstractNumId w:val="240"/>
  </w:num>
  <w:num w:numId="254" w16cid:durableId="155659180">
    <w:abstractNumId w:val="54"/>
  </w:num>
  <w:num w:numId="255" w16cid:durableId="1228416750">
    <w:abstractNumId w:val="114"/>
  </w:num>
  <w:num w:numId="256" w16cid:durableId="522979771">
    <w:abstractNumId w:val="5"/>
  </w:num>
  <w:num w:numId="257" w16cid:durableId="52505007">
    <w:abstractNumId w:val="184"/>
  </w:num>
  <w:num w:numId="258" w16cid:durableId="1944605485">
    <w:abstractNumId w:val="147"/>
  </w:num>
  <w:num w:numId="259" w16cid:durableId="173033775">
    <w:abstractNumId w:val="242"/>
  </w:num>
  <w:num w:numId="260" w16cid:durableId="697000848">
    <w:abstractNumId w:val="105"/>
  </w:num>
  <w:num w:numId="261" w16cid:durableId="439764871">
    <w:abstractNumId w:val="187"/>
  </w:num>
  <w:num w:numId="262" w16cid:durableId="548149403">
    <w:abstractNumId w:val="84"/>
  </w:num>
  <w:num w:numId="263" w16cid:durableId="456023899">
    <w:abstractNumId w:val="195"/>
  </w:num>
  <w:num w:numId="264" w16cid:durableId="1340111753">
    <w:abstractNumId w:val="4"/>
  </w:num>
  <w:num w:numId="265" w16cid:durableId="1660108569">
    <w:abstractNumId w:val="246"/>
  </w:num>
  <w:num w:numId="266" w16cid:durableId="1035353170">
    <w:abstractNumId w:val="194"/>
  </w:num>
  <w:num w:numId="267" w16cid:durableId="1180662030">
    <w:abstractNumId w:val="237"/>
  </w:num>
  <w:num w:numId="268" w16cid:durableId="531573304">
    <w:abstractNumId w:val="214"/>
  </w:num>
  <w:num w:numId="269" w16cid:durableId="752967355">
    <w:abstractNumId w:val="14"/>
  </w:num>
  <w:num w:numId="270" w16cid:durableId="1463882445">
    <w:abstractNumId w:val="164"/>
  </w:num>
  <w:num w:numId="271" w16cid:durableId="1991399718">
    <w:abstractNumId w:val="190"/>
  </w:num>
  <w:num w:numId="272" w16cid:durableId="1248615325">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73428036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73901045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499691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086069562">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06433062">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201336383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76199191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7282507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79568547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17114037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95931133">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65542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6915369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888451684">
    <w:abstractNumId w:val="247"/>
  </w:num>
  <w:num w:numId="287" w16cid:durableId="531041904">
    <w:abstractNumId w:val="15"/>
  </w:num>
  <w:num w:numId="288" w16cid:durableId="444739468">
    <w:abstractNumId w:val="213"/>
  </w:num>
  <w:num w:numId="289" w16cid:durableId="1039085423">
    <w:abstractNumId w:val="272"/>
  </w:num>
  <w:num w:numId="290" w16cid:durableId="1298534851">
    <w:abstractNumId w:val="53"/>
  </w:num>
  <w:num w:numId="291" w16cid:durableId="1722903999">
    <w:abstractNumId w:val="43"/>
  </w:num>
  <w:num w:numId="292" w16cid:durableId="1848247381">
    <w:abstractNumId w:val="204"/>
  </w:num>
  <w:num w:numId="293" w16cid:durableId="593057461">
    <w:abstractNumId w:val="100"/>
  </w:num>
  <w:num w:numId="294" w16cid:durableId="589002972">
    <w:abstractNumId w:val="270"/>
  </w:num>
  <w:num w:numId="295" w16cid:durableId="1881819514">
    <w:abstractNumId w:val="64"/>
  </w:num>
  <w:num w:numId="296" w16cid:durableId="981470896">
    <w:abstractNumId w:val="65"/>
  </w:num>
  <w:num w:numId="297" w16cid:durableId="460416665">
    <w:abstractNumId w:val="137"/>
  </w:num>
  <w:num w:numId="298" w16cid:durableId="466237642">
    <w:abstractNumId w:val="207"/>
  </w:num>
  <w:num w:numId="299" w16cid:durableId="1449468380">
    <w:abstractNumId w:val="153"/>
  </w:num>
  <w:num w:numId="300" w16cid:durableId="844632737">
    <w:abstractNumId w:val="218"/>
  </w:num>
  <w:num w:numId="301" w16cid:durableId="1814832341">
    <w:abstractNumId w:val="148"/>
  </w:num>
  <w:num w:numId="302" w16cid:durableId="1094975861">
    <w:abstractNumId w:val="47"/>
  </w:num>
  <w:num w:numId="303" w16cid:durableId="2022271329">
    <w:abstractNumId w:val="291"/>
  </w:num>
  <w:num w:numId="304" w16cid:durableId="427427580">
    <w:abstractNumId w:val="93"/>
  </w:num>
  <w:num w:numId="305" w16cid:durableId="209540446">
    <w:abstractNumId w:val="206"/>
  </w:num>
  <w:num w:numId="306" w16cid:durableId="1594433361">
    <w:abstractNumId w:val="203"/>
  </w:num>
  <w:num w:numId="307" w16cid:durableId="649138950">
    <w:abstractNumId w:val="2"/>
  </w:num>
  <w:num w:numId="308" w16cid:durableId="1365133017">
    <w:abstractNumId w:val="104"/>
  </w:num>
  <w:num w:numId="309" w16cid:durableId="1528759484">
    <w:abstractNumId w:val="88"/>
  </w:num>
  <w:num w:numId="310" w16cid:durableId="1192113603">
    <w:abstractNumId w:val="62"/>
  </w:num>
  <w:num w:numId="311" w16cid:durableId="660351837">
    <w:abstractNumId w:val="186"/>
  </w:num>
  <w:num w:numId="312" w16cid:durableId="1779714057">
    <w:abstractNumId w:val="1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6BF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B585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951ED"/>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349D"/>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403"/>
    <w:rsid w:val="0030579E"/>
    <w:rsid w:val="00305C06"/>
    <w:rsid w:val="00307CEE"/>
    <w:rsid w:val="0031452D"/>
    <w:rsid w:val="0031592B"/>
    <w:rsid w:val="00320833"/>
    <w:rsid w:val="00324177"/>
    <w:rsid w:val="003316AB"/>
    <w:rsid w:val="00331C8A"/>
    <w:rsid w:val="00332AF6"/>
    <w:rsid w:val="003367FD"/>
    <w:rsid w:val="00342A91"/>
    <w:rsid w:val="00344110"/>
    <w:rsid w:val="00345BAA"/>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1E70"/>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42B3"/>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2040"/>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2A5F"/>
    <w:rsid w:val="0061373C"/>
    <w:rsid w:val="00614302"/>
    <w:rsid w:val="006148A3"/>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5249"/>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6F7C79"/>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1A58"/>
    <w:rsid w:val="007C694B"/>
    <w:rsid w:val="007C77C2"/>
    <w:rsid w:val="007D0B70"/>
    <w:rsid w:val="007D1ACB"/>
    <w:rsid w:val="007D74BB"/>
    <w:rsid w:val="007E0061"/>
    <w:rsid w:val="007E0554"/>
    <w:rsid w:val="007E11D6"/>
    <w:rsid w:val="007E20A4"/>
    <w:rsid w:val="007E4505"/>
    <w:rsid w:val="007E4717"/>
    <w:rsid w:val="007E609C"/>
    <w:rsid w:val="007E7864"/>
    <w:rsid w:val="007F2ADD"/>
    <w:rsid w:val="007F4FB3"/>
    <w:rsid w:val="007F5CFB"/>
    <w:rsid w:val="007F5DBB"/>
    <w:rsid w:val="007F6B0E"/>
    <w:rsid w:val="007F6C7D"/>
    <w:rsid w:val="0080349B"/>
    <w:rsid w:val="00811D97"/>
    <w:rsid w:val="00812DEA"/>
    <w:rsid w:val="0081308C"/>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3A5C"/>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0C1A"/>
    <w:rsid w:val="00941C0A"/>
    <w:rsid w:val="009434E7"/>
    <w:rsid w:val="00945196"/>
    <w:rsid w:val="009461F9"/>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44"/>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A4F28"/>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116A"/>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B2D7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102B"/>
    <w:rsid w:val="00F73AA6"/>
    <w:rsid w:val="00F7565F"/>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5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585">
      <w:bodyDiv w:val="1"/>
      <w:marLeft w:val="0"/>
      <w:marRight w:val="0"/>
      <w:marTop w:val="0"/>
      <w:marBottom w:val="0"/>
      <w:divBdr>
        <w:top w:val="none" w:sz="0" w:space="0" w:color="auto"/>
        <w:left w:val="none" w:sz="0" w:space="0" w:color="auto"/>
        <w:bottom w:val="none" w:sz="0" w:space="0" w:color="auto"/>
        <w:right w:val="none" w:sz="0" w:space="0" w:color="auto"/>
      </w:divBdr>
    </w:div>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66269873">
      <w:bodyDiv w:val="1"/>
      <w:marLeft w:val="0"/>
      <w:marRight w:val="0"/>
      <w:marTop w:val="0"/>
      <w:marBottom w:val="0"/>
      <w:divBdr>
        <w:top w:val="none" w:sz="0" w:space="0" w:color="auto"/>
        <w:left w:val="none" w:sz="0" w:space="0" w:color="auto"/>
        <w:bottom w:val="none" w:sz="0" w:space="0" w:color="auto"/>
        <w:right w:val="none" w:sz="0" w:space="0" w:color="auto"/>
      </w:divBdr>
    </w:div>
    <w:div w:id="136345097">
      <w:bodyDiv w:val="1"/>
      <w:marLeft w:val="0"/>
      <w:marRight w:val="0"/>
      <w:marTop w:val="0"/>
      <w:marBottom w:val="0"/>
      <w:divBdr>
        <w:top w:val="none" w:sz="0" w:space="0" w:color="auto"/>
        <w:left w:val="none" w:sz="0" w:space="0" w:color="auto"/>
        <w:bottom w:val="none" w:sz="0" w:space="0" w:color="auto"/>
        <w:right w:val="none" w:sz="0" w:space="0" w:color="auto"/>
      </w:divBdr>
    </w:div>
    <w:div w:id="203643813">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5229096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76173114">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14026146">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0202138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3255648">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596206371">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394171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6593543">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85936"/>
    <w:rsid w:val="002C5862"/>
    <w:rsid w:val="002D554D"/>
    <w:rsid w:val="002E2CC9"/>
    <w:rsid w:val="003A7898"/>
    <w:rsid w:val="003E26C0"/>
    <w:rsid w:val="003E5700"/>
    <w:rsid w:val="00431E70"/>
    <w:rsid w:val="00590B50"/>
    <w:rsid w:val="005A0CCC"/>
    <w:rsid w:val="005E10B5"/>
    <w:rsid w:val="00603186"/>
    <w:rsid w:val="00666F23"/>
    <w:rsid w:val="00684768"/>
    <w:rsid w:val="00756219"/>
    <w:rsid w:val="007A6E49"/>
    <w:rsid w:val="007B6361"/>
    <w:rsid w:val="007F3F5D"/>
    <w:rsid w:val="008A150F"/>
    <w:rsid w:val="008C3A5C"/>
    <w:rsid w:val="008E09B4"/>
    <w:rsid w:val="008E65C9"/>
    <w:rsid w:val="008F60AB"/>
    <w:rsid w:val="00910EA2"/>
    <w:rsid w:val="0096366A"/>
    <w:rsid w:val="009822FE"/>
    <w:rsid w:val="009B29FA"/>
    <w:rsid w:val="00A0480E"/>
    <w:rsid w:val="00A31AA0"/>
    <w:rsid w:val="00A6201B"/>
    <w:rsid w:val="00AA4B13"/>
    <w:rsid w:val="00AC29CB"/>
    <w:rsid w:val="00B26C96"/>
    <w:rsid w:val="00B703B3"/>
    <w:rsid w:val="00B80350"/>
    <w:rsid w:val="00BB0C4B"/>
    <w:rsid w:val="00C5737B"/>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6</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7</cp:revision>
  <dcterms:created xsi:type="dcterms:W3CDTF">2024-10-29T17:42:00Z</dcterms:created>
  <dcterms:modified xsi:type="dcterms:W3CDTF">2024-10-29T17:51:00Z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