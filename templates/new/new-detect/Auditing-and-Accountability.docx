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77777777"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136B756E" w14:textId="77777777" w:rsidR="00EF7C66" w:rsidRPr="00D02583" w:rsidRDefault="00EF7C66" w:rsidP="00B41C3C">
            <w:pPr>
              <w:spacing w:after="0" w:line="240" w:lineRule="auto"/>
              <w:jc w:val="center"/>
              <w:rPr>
                <w:rFonts w:ascii="Arial" w:hAnsi="Arial" w:cs="Arial"/>
                <w:sz w:val="16"/>
                <w:szCs w:val="16"/>
              </w:rPr>
            </w:pPr>
          </w:p>
          <w:p w14:paraId="46BF8AB2" w14:textId="7EBEE334" w:rsidR="00CC3316" w:rsidRPr="00A75C2A" w:rsidRDefault="00902D2F" w:rsidP="00B41C3C">
            <w:pPr>
              <w:spacing w:after="0" w:line="240" w:lineRule="auto"/>
              <w:jc w:val="center"/>
              <w:rPr>
                <w:rFonts w:ascii="Arial" w:hAnsi="Arial" w:cs="Arial"/>
                <w:b/>
                <w:sz w:val="40"/>
                <w:szCs w:val="40"/>
              </w:rPr>
            </w:pPr>
            <w:r w:rsidRPr="00A75C2A">
              <w:rPr>
                <w:rFonts w:ascii="Arial" w:hAnsi="Arial" w:cs="Arial"/>
                <w:b/>
                <w:sz w:val="40"/>
                <w:szCs w:val="40"/>
              </w:rPr>
              <w:t>Auditing and Accountability</w:t>
            </w:r>
          </w:p>
        </w:tc>
        <w:tc>
          <w:tcPr>
            <w:tcW w:w="4837" w:type="dxa"/>
            <w:vAlign w:val="center"/>
          </w:tcPr>
          <w:p w14:paraId="3D389F70" w14:textId="7EB37CF4"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EF7C66">
              <w:rPr>
                <w:rFonts w:ascii="Arial" w:hAnsi="Arial" w:cs="Arial"/>
                <w:bCs/>
                <w:noProof/>
                <w:sz w:val="24"/>
              </w:rPr>
              <w:t>10/26/2024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4EA53C61" w14:textId="77777777" w:rsidR="003A1031" w:rsidRDefault="003A1031" w:rsidP="003A1031">
      <w:pPr>
        <w:pStyle w:val="Heading1"/>
        <w:jc w:val="both"/>
        <w:rPr>
          <w:rFonts w:eastAsia="Calibri" w:cs="Arial"/>
          <w:b w:val="0"/>
          <w:color w:val="auto"/>
          <w:sz w:val="24"/>
          <w:szCs w:val="24"/>
        </w:rPr>
      </w:pPr>
      <w:r w:rsidRPr="001D21DB">
        <w:rPr>
          <w:rFonts w:eastAsia="Calibri" w:cs="Arial"/>
          <w:b w:val="0"/>
          <w:color w:val="auto"/>
          <w:sz w:val="24"/>
          <w:szCs w:val="24"/>
        </w:rPr>
        <w:t xml:space="preserve">The purpose of this policy is to ensure that IT resources and information systems are equipped with comprehensive security controls to monitor, audit, and respond to system activities, thereby maintaining compliance with federal and state laws, </w:t>
      </w:r>
      <w:r>
        <w:rPr>
          <w:rFonts w:eastAsia="Calibri" w:cs="Arial"/>
          <w:b w:val="0"/>
          <w:color w:val="auto"/>
          <w:sz w:val="24"/>
          <w:szCs w:val="24"/>
        </w:rPr>
        <w:t xml:space="preserve">Executive Orders, </w:t>
      </w:r>
      <w:r w:rsidRPr="001D21DB">
        <w:rPr>
          <w:rFonts w:eastAsia="Calibri" w:cs="Arial"/>
          <w:b w:val="0"/>
          <w:color w:val="auto"/>
          <w:sz w:val="24"/>
          <w:szCs w:val="24"/>
        </w:rPr>
        <w:t>regulations, and internal organizational policies. This policy aims to preserve the integrity, confidentiality, and availability of critical information assets through regular assessments of security measures and systematic capture of audit events.</w:t>
      </w:r>
      <w:r>
        <w:rPr>
          <w:rFonts w:eastAsia="Calibri" w:cs="Arial"/>
          <w:b w:val="0"/>
          <w:color w:val="auto"/>
          <w:sz w:val="24"/>
          <w:szCs w:val="24"/>
        </w:rPr>
        <w:t xml:space="preserve"> </w:t>
      </w:r>
    </w:p>
    <w:p w14:paraId="340A391E" w14:textId="77777777" w:rsidR="003A1031" w:rsidRDefault="003A1031" w:rsidP="003A1031">
      <w:pPr>
        <w:pStyle w:val="Heading1"/>
        <w:jc w:val="both"/>
        <w:rPr>
          <w:rFonts w:eastAsia="Calibri" w:cs="Arial"/>
          <w:b w:val="0"/>
          <w:color w:val="auto"/>
          <w:sz w:val="24"/>
          <w:szCs w:val="24"/>
        </w:rPr>
      </w:pPr>
      <w:r w:rsidRPr="001D21DB">
        <w:rPr>
          <w:rFonts w:eastAsia="Calibri" w:cs="Arial"/>
          <w:b w:val="0"/>
          <w:color w:val="auto"/>
          <w:sz w:val="24"/>
          <w:szCs w:val="24"/>
        </w:rPr>
        <w:t xml:space="preserve">The benefits of this policy are multifaceted. It enhances security by enabling proactive monitoring of system activities, allowing for early detection of unauthorized access and other anomalies. By establishing clear audit requirements, it ensures accountability, providing a basis for investigations and responses to security incidents. </w:t>
      </w:r>
    </w:p>
    <w:p w14:paraId="27E9E139" w14:textId="53B3D669" w:rsidR="003A1031" w:rsidRPr="003A1031" w:rsidRDefault="003A1031" w:rsidP="003A1031">
      <w:pPr>
        <w:pStyle w:val="Heading1"/>
        <w:jc w:val="both"/>
        <w:rPr>
          <w:rFonts w:eastAsia="Calibri" w:cs="Arial"/>
          <w:b w:val="0"/>
          <w:color w:val="auto"/>
          <w:sz w:val="24"/>
          <w:szCs w:val="24"/>
        </w:rPr>
      </w:pPr>
      <w:r w:rsidRPr="001D21DB">
        <w:rPr>
          <w:rFonts w:eastAsia="Calibri" w:cs="Arial"/>
          <w:b w:val="0"/>
          <w:color w:val="auto"/>
          <w:sz w:val="24"/>
          <w:szCs w:val="24"/>
        </w:rPr>
        <w:t>Regular audits also facilitate compliance with legal and regulatory standards, reducing the risk of penalties. Moreover, the policy supports operational efficiency by ensuring that audit processes are integrated into organizational workflows, allowing for timely analysis and reporting of suspicious activities. Ultimately, it fosters a culture of security awareness and diligence, reinforcing the organization’s commitment to protecting its information assets.</w:t>
      </w:r>
    </w:p>
    <w:p w14:paraId="07A3C879" w14:textId="77777777"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77777777"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This policy applies to all employees, contractors, third-party vendors, and any individuals or entities accessing, using, or managing the organization's information systems, </w:t>
      </w:r>
      <w:r w:rsidRPr="0041714C">
        <w:rPr>
          <w:rFonts w:ascii="Arial" w:hAnsi="Arial" w:cs="Arial"/>
          <w:sz w:val="24"/>
          <w:szCs w:val="24"/>
        </w:rPr>
        <w:lastRenderedPageBreak/>
        <w:t>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Pr="0041714C" w:rsidRDefault="004B6CA8" w:rsidP="00A92A22">
      <w:pPr>
        <w:tabs>
          <w:tab w:val="left" w:pos="9360"/>
        </w:tabs>
        <w:jc w:val="both"/>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B2B2D0E" w14:textId="77777777" w:rsidR="00FD26A2" w:rsidRPr="001F6975" w:rsidRDefault="00FD26A2" w:rsidP="001F6975">
      <w:pPr>
        <w:pStyle w:val="Heading1"/>
        <w:rPr>
          <w:color w:val="auto"/>
        </w:rPr>
      </w:pPr>
      <w:r w:rsidRPr="001F6975">
        <w:rPr>
          <w:color w:val="auto"/>
        </w:rPr>
        <w:t xml:space="preserve">4.0 </w:t>
      </w:r>
      <w:r w:rsidR="00C23014" w:rsidRPr="001F6975">
        <w:rPr>
          <w:color w:val="auto"/>
        </w:rPr>
        <w:t>Information</w:t>
      </w:r>
      <w:r w:rsidRPr="001F6975">
        <w:rPr>
          <w:color w:val="auto"/>
        </w:rPr>
        <w:t xml:space="preserve"> Statement</w:t>
      </w:r>
    </w:p>
    <w:p w14:paraId="795A575E" w14:textId="035D7769" w:rsidR="004A1060" w:rsidRDefault="00113B50" w:rsidP="00A92A22">
      <w:pPr>
        <w:spacing w:line="240" w:lineRule="auto"/>
        <w:jc w:val="both"/>
        <w:rPr>
          <w:rFonts w:ascii="Arial" w:hAnsi="Arial" w:cs="Arial"/>
          <w:sz w:val="24"/>
          <w:szCs w:val="24"/>
        </w:rPr>
      </w:pPr>
      <w:r w:rsidRPr="00113B50">
        <w:rPr>
          <w:rFonts w:ascii="Arial" w:hAnsi="Arial" w:cs="Arial"/>
          <w:sz w:val="24"/>
          <w:szCs w:val="24"/>
        </w:rPr>
        <w:t>This policy ensures that IT resources and information systems are equipped with security controls designed to monitor, audit, and respond to system activities in accordance with federal and state laws, regulations, and internal organizational policies. This approach aims to maintain the integrity, confidentiality, and availability of critical information assets by regularly assessing the security measures in place, capturing audit events, and ensuring continuous compliance with established security standards.</w:t>
      </w:r>
    </w:p>
    <w:p w14:paraId="76F65ED7" w14:textId="1A69BBEB" w:rsidR="00E74641" w:rsidRDefault="00113B50" w:rsidP="00842E45">
      <w:pPr>
        <w:pStyle w:val="Heading3"/>
        <w:keepNext w:val="0"/>
        <w:keepLines w:val="0"/>
        <w:numPr>
          <w:ilvl w:val="3"/>
          <w:numId w:val="18"/>
        </w:numPr>
        <w:spacing w:before="120" w:after="200" w:line="240" w:lineRule="auto"/>
        <w:rPr>
          <w:rFonts w:ascii="Arial" w:hAnsi="Arial" w:cs="Arial"/>
          <w:color w:val="000000" w:themeColor="text1"/>
          <w:sz w:val="24"/>
          <w:szCs w:val="24"/>
        </w:rPr>
      </w:pPr>
      <w:r w:rsidRPr="00113B50">
        <w:rPr>
          <w:rFonts w:ascii="Arial" w:hAnsi="Arial" w:cs="Arial"/>
          <w:color w:val="000000" w:themeColor="text1"/>
          <w:sz w:val="24"/>
          <w:szCs w:val="24"/>
        </w:rPr>
        <w:t>Audit Events</w:t>
      </w:r>
    </w:p>
    <w:p w14:paraId="07D4DA49" w14:textId="5FF9C7BA" w:rsidR="00113B50" w:rsidRPr="007E4505" w:rsidRDefault="00113B50" w:rsidP="00AD7EA6">
      <w:pPr>
        <w:spacing w:line="240" w:lineRule="auto"/>
        <w:jc w:val="both"/>
        <w:rPr>
          <w:rFonts w:ascii="Arial" w:hAnsi="Arial" w:cs="Arial"/>
          <w:sz w:val="24"/>
          <w:szCs w:val="24"/>
        </w:rPr>
      </w:pPr>
      <w:r w:rsidRPr="00113B50">
        <w:rPr>
          <w:rFonts w:ascii="Arial" w:hAnsi="Arial" w:cs="Arial"/>
          <w:sz w:val="24"/>
          <w:szCs w:val="24"/>
        </w:rPr>
        <w:t>The information systems owners, in cooperation with audits and IT, shall:</w:t>
      </w:r>
    </w:p>
    <w:p w14:paraId="1B32F71E" w14:textId="702D40D4" w:rsidR="000A510B" w:rsidRDefault="000A510B" w:rsidP="00AD7EA6">
      <w:pPr>
        <w:pStyle w:val="Bullets"/>
      </w:pPr>
      <w:r w:rsidRPr="000A510B">
        <w:t xml:space="preserve">Determine that the information system </w:t>
      </w:r>
      <w:proofErr w:type="gramStart"/>
      <w:r w:rsidRPr="000A510B">
        <w:t>is capable of auditing</w:t>
      </w:r>
      <w:proofErr w:type="gramEnd"/>
      <w:r w:rsidRPr="000A510B">
        <w:t xml:space="preserve"> the following events:</w:t>
      </w:r>
    </w:p>
    <w:p w14:paraId="16C0954E" w14:textId="77777777" w:rsidR="0049517B" w:rsidRPr="0049517B" w:rsidRDefault="0049517B" w:rsidP="00AD7EA6">
      <w:pPr>
        <w:pStyle w:val="ListParagraph"/>
        <w:numPr>
          <w:ilvl w:val="1"/>
          <w:numId w:val="46"/>
        </w:numPr>
        <w:spacing w:after="0"/>
        <w:jc w:val="both"/>
        <w:rPr>
          <w:rFonts w:ascii="Arial" w:hAnsi="Arial" w:cs="Arial"/>
          <w:sz w:val="24"/>
          <w:szCs w:val="24"/>
        </w:rPr>
      </w:pPr>
      <w:r w:rsidRPr="0049517B">
        <w:rPr>
          <w:rFonts w:ascii="Arial" w:hAnsi="Arial" w:cs="Arial"/>
          <w:sz w:val="24"/>
          <w:szCs w:val="24"/>
        </w:rPr>
        <w:t>Login Attempts</w:t>
      </w:r>
    </w:p>
    <w:p w14:paraId="752C8542" w14:textId="77777777" w:rsidR="0049517B" w:rsidRDefault="0049517B" w:rsidP="00AD7EA6">
      <w:pPr>
        <w:pStyle w:val="ListParagraph"/>
        <w:numPr>
          <w:ilvl w:val="1"/>
          <w:numId w:val="46"/>
        </w:numPr>
        <w:spacing w:after="0"/>
        <w:jc w:val="both"/>
        <w:rPr>
          <w:rFonts w:ascii="Arial" w:hAnsi="Arial" w:cs="Arial"/>
          <w:sz w:val="24"/>
          <w:szCs w:val="24"/>
        </w:rPr>
      </w:pPr>
      <w:r w:rsidRPr="0049517B">
        <w:rPr>
          <w:rFonts w:ascii="Arial" w:hAnsi="Arial" w:cs="Arial"/>
          <w:sz w:val="24"/>
          <w:szCs w:val="24"/>
        </w:rPr>
        <w:t>Data Access</w:t>
      </w:r>
    </w:p>
    <w:p w14:paraId="3E42B101" w14:textId="3B9EEF5E" w:rsidR="00370ECE" w:rsidRPr="0049517B" w:rsidRDefault="00370ECE" w:rsidP="00AD7EA6">
      <w:pPr>
        <w:pStyle w:val="ListParagraph"/>
        <w:numPr>
          <w:ilvl w:val="1"/>
          <w:numId w:val="46"/>
        </w:numPr>
        <w:spacing w:after="0"/>
        <w:jc w:val="both"/>
        <w:rPr>
          <w:rFonts w:ascii="Arial" w:hAnsi="Arial" w:cs="Arial"/>
          <w:sz w:val="24"/>
          <w:szCs w:val="24"/>
        </w:rPr>
      </w:pPr>
      <w:r>
        <w:rPr>
          <w:rFonts w:ascii="Arial" w:hAnsi="Arial" w:cs="Arial"/>
          <w:sz w:val="24"/>
          <w:szCs w:val="24"/>
        </w:rPr>
        <w:t>Data Downloads</w:t>
      </w:r>
    </w:p>
    <w:p w14:paraId="48013075" w14:textId="77777777" w:rsidR="0049517B" w:rsidRPr="0049517B" w:rsidRDefault="0049517B" w:rsidP="00AD7EA6">
      <w:pPr>
        <w:pStyle w:val="ListParagraph"/>
        <w:numPr>
          <w:ilvl w:val="1"/>
          <w:numId w:val="46"/>
        </w:numPr>
        <w:spacing w:after="0"/>
        <w:jc w:val="both"/>
        <w:rPr>
          <w:rFonts w:ascii="Arial" w:hAnsi="Arial" w:cs="Arial"/>
          <w:sz w:val="24"/>
          <w:szCs w:val="24"/>
        </w:rPr>
      </w:pPr>
      <w:r w:rsidRPr="0049517B">
        <w:rPr>
          <w:rFonts w:ascii="Arial" w:hAnsi="Arial" w:cs="Arial"/>
          <w:sz w:val="24"/>
          <w:szCs w:val="24"/>
        </w:rPr>
        <w:t>File Modifications</w:t>
      </w:r>
    </w:p>
    <w:p w14:paraId="70ACDF87" w14:textId="77777777" w:rsidR="0049517B" w:rsidRPr="0049517B" w:rsidRDefault="0049517B" w:rsidP="00AD7EA6">
      <w:pPr>
        <w:pStyle w:val="ListParagraph"/>
        <w:numPr>
          <w:ilvl w:val="1"/>
          <w:numId w:val="46"/>
        </w:numPr>
        <w:spacing w:after="0"/>
        <w:jc w:val="both"/>
        <w:rPr>
          <w:rFonts w:ascii="Arial" w:hAnsi="Arial" w:cs="Arial"/>
          <w:sz w:val="24"/>
          <w:szCs w:val="24"/>
        </w:rPr>
      </w:pPr>
      <w:r w:rsidRPr="0049517B">
        <w:rPr>
          <w:rFonts w:ascii="Arial" w:hAnsi="Arial" w:cs="Arial"/>
          <w:sz w:val="24"/>
          <w:szCs w:val="24"/>
        </w:rPr>
        <w:t>System Failures</w:t>
      </w:r>
    </w:p>
    <w:p w14:paraId="16C81DD6" w14:textId="330834E1" w:rsidR="0049517B" w:rsidRDefault="0049517B" w:rsidP="00AD7EA6">
      <w:pPr>
        <w:pStyle w:val="ListParagraph"/>
        <w:numPr>
          <w:ilvl w:val="1"/>
          <w:numId w:val="46"/>
        </w:numPr>
        <w:spacing w:after="0"/>
        <w:jc w:val="both"/>
        <w:rPr>
          <w:rFonts w:ascii="Arial" w:hAnsi="Arial" w:cs="Arial"/>
          <w:sz w:val="24"/>
          <w:szCs w:val="24"/>
        </w:rPr>
      </w:pPr>
      <w:r w:rsidRPr="0049517B">
        <w:rPr>
          <w:rFonts w:ascii="Arial" w:hAnsi="Arial" w:cs="Arial"/>
          <w:sz w:val="24"/>
          <w:szCs w:val="24"/>
        </w:rPr>
        <w:t>Configuration Changes</w:t>
      </w:r>
    </w:p>
    <w:p w14:paraId="4E7B65BE" w14:textId="06D8CDB3" w:rsidR="00370ECE" w:rsidRDefault="00370ECE" w:rsidP="00AD7EA6">
      <w:pPr>
        <w:pStyle w:val="ListParagraph"/>
        <w:numPr>
          <w:ilvl w:val="1"/>
          <w:numId w:val="46"/>
        </w:numPr>
        <w:spacing w:after="0"/>
        <w:jc w:val="both"/>
        <w:rPr>
          <w:rFonts w:ascii="Arial" w:hAnsi="Arial" w:cs="Arial"/>
          <w:sz w:val="24"/>
          <w:szCs w:val="24"/>
        </w:rPr>
      </w:pPr>
      <w:proofErr w:type="spellStart"/>
      <w:r>
        <w:rPr>
          <w:rFonts w:ascii="Arial" w:hAnsi="Arial" w:cs="Arial"/>
          <w:sz w:val="24"/>
          <w:szCs w:val="24"/>
        </w:rPr>
        <w:t>Priviliege</w:t>
      </w:r>
      <w:proofErr w:type="spellEnd"/>
      <w:r>
        <w:rPr>
          <w:rFonts w:ascii="Arial" w:hAnsi="Arial" w:cs="Arial"/>
          <w:sz w:val="24"/>
          <w:szCs w:val="24"/>
        </w:rPr>
        <w:t xml:space="preserve"> Escalations</w:t>
      </w:r>
    </w:p>
    <w:p w14:paraId="428C81C6" w14:textId="63C59FC0" w:rsidR="00370ECE" w:rsidRDefault="00370ECE" w:rsidP="00AD7EA6">
      <w:pPr>
        <w:pStyle w:val="ListParagraph"/>
        <w:numPr>
          <w:ilvl w:val="1"/>
          <w:numId w:val="46"/>
        </w:numPr>
        <w:spacing w:after="0"/>
        <w:jc w:val="both"/>
        <w:rPr>
          <w:rFonts w:ascii="Arial" w:hAnsi="Arial" w:cs="Arial"/>
          <w:sz w:val="24"/>
          <w:szCs w:val="24"/>
        </w:rPr>
      </w:pPr>
      <w:r>
        <w:rPr>
          <w:rFonts w:ascii="Arial" w:hAnsi="Arial" w:cs="Arial"/>
          <w:sz w:val="24"/>
          <w:szCs w:val="24"/>
        </w:rPr>
        <w:t>Policy Violations</w:t>
      </w:r>
    </w:p>
    <w:p w14:paraId="4D651D37" w14:textId="77777777" w:rsidR="0049517B" w:rsidRPr="0049517B" w:rsidRDefault="0049517B" w:rsidP="00AD7EA6">
      <w:pPr>
        <w:pStyle w:val="ListParagraph"/>
        <w:numPr>
          <w:ilvl w:val="0"/>
          <w:numId w:val="46"/>
        </w:numPr>
        <w:jc w:val="both"/>
        <w:rPr>
          <w:rFonts w:ascii="Arial" w:hAnsi="Arial" w:cs="Arial"/>
          <w:sz w:val="24"/>
          <w:szCs w:val="24"/>
        </w:rPr>
      </w:pPr>
      <w:r w:rsidRPr="0049517B">
        <w:rPr>
          <w:rFonts w:ascii="Arial" w:hAnsi="Arial" w:cs="Arial"/>
          <w:sz w:val="24"/>
          <w:szCs w:val="24"/>
        </w:rPr>
        <w:t>Coordinate the security audit function with other organizational entities requiring audit.</w:t>
      </w:r>
    </w:p>
    <w:p w14:paraId="56ED4012" w14:textId="77777777" w:rsidR="00370ECE" w:rsidRPr="00370ECE" w:rsidRDefault="00370ECE" w:rsidP="00AD7EA6">
      <w:pPr>
        <w:pStyle w:val="ListParagraph"/>
        <w:numPr>
          <w:ilvl w:val="0"/>
          <w:numId w:val="46"/>
        </w:numPr>
        <w:jc w:val="both"/>
        <w:rPr>
          <w:rFonts w:ascii="Arial" w:hAnsi="Arial" w:cs="Arial"/>
          <w:sz w:val="24"/>
          <w:szCs w:val="24"/>
        </w:rPr>
      </w:pPr>
      <w:r w:rsidRPr="00370ECE">
        <w:rPr>
          <w:rFonts w:ascii="Arial" w:hAnsi="Arial" w:cs="Arial"/>
          <w:sz w:val="24"/>
          <w:szCs w:val="24"/>
        </w:rPr>
        <w:lastRenderedPageBreak/>
        <w:t>Provide a rationale for why the auditable events are deemed to be adequate to support after-the-fact investigations of security incidents.</w:t>
      </w:r>
    </w:p>
    <w:p w14:paraId="3476F15C" w14:textId="77777777" w:rsidR="00370ECE" w:rsidRPr="00370ECE" w:rsidRDefault="00370ECE" w:rsidP="00AD7EA6">
      <w:pPr>
        <w:pStyle w:val="ListParagraph"/>
        <w:numPr>
          <w:ilvl w:val="0"/>
          <w:numId w:val="46"/>
        </w:numPr>
        <w:jc w:val="both"/>
        <w:rPr>
          <w:rFonts w:ascii="Arial" w:hAnsi="Arial" w:cs="Arial"/>
          <w:sz w:val="24"/>
          <w:szCs w:val="24"/>
        </w:rPr>
      </w:pPr>
      <w:r w:rsidRPr="00370ECE">
        <w:rPr>
          <w:rFonts w:ascii="Arial" w:hAnsi="Arial" w:cs="Arial"/>
          <w:sz w:val="24"/>
          <w:szCs w:val="24"/>
        </w:rPr>
        <w:t xml:space="preserve">Determine that the following events are to be audited within the information system: </w:t>
      </w:r>
    </w:p>
    <w:p w14:paraId="4F98300D" w14:textId="77777777" w:rsidR="00370ECE" w:rsidRPr="00370ECE" w:rsidRDefault="00370ECE" w:rsidP="00AD7EA6">
      <w:pPr>
        <w:pStyle w:val="ListParagraph"/>
        <w:numPr>
          <w:ilvl w:val="1"/>
          <w:numId w:val="46"/>
        </w:numPr>
        <w:jc w:val="both"/>
        <w:rPr>
          <w:rFonts w:ascii="Arial" w:hAnsi="Arial" w:cs="Arial"/>
          <w:sz w:val="24"/>
          <w:szCs w:val="24"/>
        </w:rPr>
      </w:pPr>
      <w:r w:rsidRPr="00370ECE">
        <w:rPr>
          <w:rFonts w:ascii="Arial" w:hAnsi="Arial" w:cs="Arial"/>
          <w:sz w:val="24"/>
          <w:szCs w:val="24"/>
        </w:rPr>
        <w:t>Login Attempts</w:t>
      </w:r>
    </w:p>
    <w:p w14:paraId="1C783452" w14:textId="77777777" w:rsidR="00370ECE" w:rsidRPr="00370ECE" w:rsidRDefault="00370ECE" w:rsidP="00AD7EA6">
      <w:pPr>
        <w:pStyle w:val="ListParagraph"/>
        <w:numPr>
          <w:ilvl w:val="1"/>
          <w:numId w:val="46"/>
        </w:numPr>
        <w:jc w:val="both"/>
        <w:rPr>
          <w:rFonts w:ascii="Arial" w:hAnsi="Arial" w:cs="Arial"/>
          <w:sz w:val="24"/>
          <w:szCs w:val="24"/>
        </w:rPr>
      </w:pPr>
      <w:r w:rsidRPr="00370ECE">
        <w:rPr>
          <w:rFonts w:ascii="Arial" w:hAnsi="Arial" w:cs="Arial"/>
          <w:sz w:val="24"/>
          <w:szCs w:val="24"/>
        </w:rPr>
        <w:t>Data Access</w:t>
      </w:r>
    </w:p>
    <w:p w14:paraId="4A7C0036" w14:textId="77777777" w:rsidR="00370ECE" w:rsidRPr="00370ECE" w:rsidRDefault="00370ECE" w:rsidP="00AD7EA6">
      <w:pPr>
        <w:pStyle w:val="ListParagraph"/>
        <w:numPr>
          <w:ilvl w:val="1"/>
          <w:numId w:val="46"/>
        </w:numPr>
        <w:jc w:val="both"/>
        <w:rPr>
          <w:rFonts w:ascii="Arial" w:hAnsi="Arial" w:cs="Arial"/>
          <w:sz w:val="24"/>
          <w:szCs w:val="24"/>
        </w:rPr>
      </w:pPr>
      <w:r w:rsidRPr="00370ECE">
        <w:rPr>
          <w:rFonts w:ascii="Arial" w:hAnsi="Arial" w:cs="Arial"/>
          <w:sz w:val="24"/>
          <w:szCs w:val="24"/>
        </w:rPr>
        <w:t>Data Downloads</w:t>
      </w:r>
    </w:p>
    <w:p w14:paraId="1220E9F7" w14:textId="77777777" w:rsidR="00370ECE" w:rsidRPr="00370ECE" w:rsidRDefault="00370ECE" w:rsidP="00AD7EA6">
      <w:pPr>
        <w:pStyle w:val="ListParagraph"/>
        <w:numPr>
          <w:ilvl w:val="1"/>
          <w:numId w:val="46"/>
        </w:numPr>
        <w:jc w:val="both"/>
        <w:rPr>
          <w:rFonts w:ascii="Arial" w:hAnsi="Arial" w:cs="Arial"/>
          <w:sz w:val="24"/>
          <w:szCs w:val="24"/>
        </w:rPr>
      </w:pPr>
      <w:r w:rsidRPr="00370ECE">
        <w:rPr>
          <w:rFonts w:ascii="Arial" w:hAnsi="Arial" w:cs="Arial"/>
          <w:sz w:val="24"/>
          <w:szCs w:val="24"/>
        </w:rPr>
        <w:t>File Modifications</w:t>
      </w:r>
    </w:p>
    <w:p w14:paraId="13BC741D" w14:textId="77777777" w:rsidR="00370ECE" w:rsidRPr="00370ECE" w:rsidRDefault="00370ECE" w:rsidP="00AD7EA6">
      <w:pPr>
        <w:pStyle w:val="ListParagraph"/>
        <w:numPr>
          <w:ilvl w:val="1"/>
          <w:numId w:val="46"/>
        </w:numPr>
        <w:jc w:val="both"/>
        <w:rPr>
          <w:rFonts w:ascii="Arial" w:hAnsi="Arial" w:cs="Arial"/>
          <w:sz w:val="24"/>
          <w:szCs w:val="24"/>
        </w:rPr>
      </w:pPr>
      <w:r w:rsidRPr="00370ECE">
        <w:rPr>
          <w:rFonts w:ascii="Arial" w:hAnsi="Arial" w:cs="Arial"/>
          <w:sz w:val="24"/>
          <w:szCs w:val="24"/>
        </w:rPr>
        <w:t>System Failures</w:t>
      </w:r>
    </w:p>
    <w:p w14:paraId="3FBF25AC" w14:textId="77777777" w:rsidR="00370ECE" w:rsidRPr="00370ECE" w:rsidRDefault="00370ECE" w:rsidP="00AD7EA6">
      <w:pPr>
        <w:pStyle w:val="ListParagraph"/>
        <w:numPr>
          <w:ilvl w:val="1"/>
          <w:numId w:val="46"/>
        </w:numPr>
        <w:jc w:val="both"/>
        <w:rPr>
          <w:rFonts w:ascii="Arial" w:hAnsi="Arial" w:cs="Arial"/>
          <w:sz w:val="24"/>
          <w:szCs w:val="24"/>
        </w:rPr>
      </w:pPr>
      <w:r w:rsidRPr="00370ECE">
        <w:rPr>
          <w:rFonts w:ascii="Arial" w:hAnsi="Arial" w:cs="Arial"/>
          <w:sz w:val="24"/>
          <w:szCs w:val="24"/>
        </w:rPr>
        <w:t>Configuration Changes</w:t>
      </w:r>
    </w:p>
    <w:p w14:paraId="2315069C" w14:textId="77777777" w:rsidR="00370ECE" w:rsidRPr="00370ECE" w:rsidRDefault="00370ECE" w:rsidP="00AD7EA6">
      <w:pPr>
        <w:pStyle w:val="ListParagraph"/>
        <w:numPr>
          <w:ilvl w:val="1"/>
          <w:numId w:val="46"/>
        </w:numPr>
        <w:jc w:val="both"/>
        <w:rPr>
          <w:rFonts w:ascii="Arial" w:hAnsi="Arial" w:cs="Arial"/>
          <w:sz w:val="24"/>
          <w:szCs w:val="24"/>
        </w:rPr>
      </w:pPr>
      <w:proofErr w:type="spellStart"/>
      <w:r w:rsidRPr="00370ECE">
        <w:rPr>
          <w:rFonts w:ascii="Arial" w:hAnsi="Arial" w:cs="Arial"/>
          <w:sz w:val="24"/>
          <w:szCs w:val="24"/>
        </w:rPr>
        <w:t>Priviliege</w:t>
      </w:r>
      <w:proofErr w:type="spellEnd"/>
      <w:r w:rsidRPr="00370ECE">
        <w:rPr>
          <w:rFonts w:ascii="Arial" w:hAnsi="Arial" w:cs="Arial"/>
          <w:sz w:val="24"/>
          <w:szCs w:val="24"/>
        </w:rPr>
        <w:t xml:space="preserve"> Escalations</w:t>
      </w:r>
    </w:p>
    <w:p w14:paraId="78BA1CA5" w14:textId="04E9FD6C" w:rsidR="0049517B" w:rsidRPr="00370ECE" w:rsidRDefault="00370ECE" w:rsidP="00AD7EA6">
      <w:pPr>
        <w:pStyle w:val="ListParagraph"/>
        <w:numPr>
          <w:ilvl w:val="1"/>
          <w:numId w:val="46"/>
        </w:numPr>
        <w:jc w:val="both"/>
        <w:rPr>
          <w:rFonts w:ascii="Arial" w:hAnsi="Arial" w:cs="Arial"/>
          <w:sz w:val="24"/>
          <w:szCs w:val="24"/>
        </w:rPr>
      </w:pPr>
      <w:r w:rsidRPr="00370ECE">
        <w:rPr>
          <w:rFonts w:ascii="Arial" w:hAnsi="Arial" w:cs="Arial"/>
          <w:sz w:val="24"/>
          <w:szCs w:val="24"/>
        </w:rPr>
        <w:t>Policy Violations</w:t>
      </w:r>
    </w:p>
    <w:p w14:paraId="56CCF382" w14:textId="1C6BE6E2" w:rsidR="00034F76" w:rsidRPr="00370ECE" w:rsidRDefault="00370ECE" w:rsidP="00370ECE">
      <w:pPr>
        <w:pStyle w:val="InfoSections"/>
      </w:pPr>
      <w:r w:rsidRPr="00370ECE">
        <w:t>Reviews and Updates</w:t>
      </w:r>
    </w:p>
    <w:p w14:paraId="1D828A58" w14:textId="283CB74C" w:rsidR="00370ECE" w:rsidRPr="00370ECE" w:rsidRDefault="00370ECE" w:rsidP="00AD7EA6">
      <w:pPr>
        <w:pStyle w:val="ParagraphSections"/>
      </w:pPr>
      <w:r w:rsidRPr="00370ECE">
        <w:t>The organization shall review and update the audited events annually.</w:t>
      </w:r>
    </w:p>
    <w:p w14:paraId="48EEA3B2" w14:textId="3AB53C70" w:rsidR="00370ECE" w:rsidRDefault="00AD7EA6" w:rsidP="00AD7EA6">
      <w:pPr>
        <w:pStyle w:val="InfoSections"/>
      </w:pPr>
      <w:r w:rsidRPr="00AD7EA6">
        <w:t>Content of Audit Records</w:t>
      </w:r>
    </w:p>
    <w:p w14:paraId="6282A782" w14:textId="427F7EB4" w:rsidR="00370ECE" w:rsidRDefault="00AD7EA6" w:rsidP="00AD7EA6">
      <w:pPr>
        <w:pStyle w:val="ParagraphSections"/>
      </w:pPr>
      <w:r w:rsidRPr="00AD7EA6">
        <w:t xml:space="preserve">The information system shall generate audit records containing information that </w:t>
      </w:r>
      <w:proofErr w:type="gramStart"/>
      <w:r w:rsidRPr="00AD7EA6">
        <w:t>establishes</w:t>
      </w:r>
      <w:proofErr w:type="gramEnd"/>
      <w:r w:rsidRPr="00AD7EA6">
        <w:t xml:space="preserve"> what type of event occurred, when the event occurred, where the event occurred, the source of the event, the outcome of the event, and the identity of any individuals or subjects associated with the event.</w:t>
      </w:r>
    </w:p>
    <w:p w14:paraId="728029A4" w14:textId="24416C4A" w:rsidR="00370ECE" w:rsidRDefault="00B04C1F" w:rsidP="00AD7EA6">
      <w:pPr>
        <w:pStyle w:val="InfoSections"/>
      </w:pPr>
      <w:r>
        <w:t>Additional Audit Information</w:t>
      </w:r>
    </w:p>
    <w:p w14:paraId="298BD838" w14:textId="4C9240E1" w:rsidR="00AD7EA6" w:rsidRDefault="00AD7EA6" w:rsidP="00AD7EA6">
      <w:pPr>
        <w:pStyle w:val="ParagraphSections"/>
      </w:pPr>
      <w:r w:rsidRPr="00AD7EA6">
        <w:t xml:space="preserve">The information system </w:t>
      </w:r>
      <w:proofErr w:type="gramStart"/>
      <w:r w:rsidRPr="00AD7EA6">
        <w:t>shall</w:t>
      </w:r>
      <w:proofErr w:type="gramEnd"/>
      <w:r w:rsidRPr="00AD7EA6">
        <w:t xml:space="preserve"> generate audit records containing the following additional, more detailed information:</w:t>
      </w:r>
    </w:p>
    <w:p w14:paraId="6C0B2100" w14:textId="77777777" w:rsidR="00AD7EA6" w:rsidRPr="00AD7EA6" w:rsidRDefault="00AD7EA6" w:rsidP="00B04C1F">
      <w:pPr>
        <w:pStyle w:val="Bullets"/>
        <w:numPr>
          <w:ilvl w:val="0"/>
          <w:numId w:val="62"/>
        </w:numPr>
      </w:pPr>
      <w:r w:rsidRPr="00AD7EA6">
        <w:t>IP Addresses</w:t>
      </w:r>
    </w:p>
    <w:p w14:paraId="01FDF2A4" w14:textId="77777777" w:rsidR="00AD7EA6" w:rsidRPr="00AD7EA6" w:rsidRDefault="00AD7EA6" w:rsidP="00B04C1F">
      <w:pPr>
        <w:pStyle w:val="Bullets"/>
        <w:numPr>
          <w:ilvl w:val="0"/>
          <w:numId w:val="62"/>
        </w:numPr>
      </w:pPr>
      <w:r w:rsidRPr="00AD7EA6">
        <w:t>Session Identifiers</w:t>
      </w:r>
    </w:p>
    <w:p w14:paraId="6424A655" w14:textId="065237F3" w:rsidR="00AD7EA6" w:rsidRDefault="00AD7EA6" w:rsidP="00B04C1F">
      <w:pPr>
        <w:pStyle w:val="Bullets"/>
        <w:numPr>
          <w:ilvl w:val="0"/>
          <w:numId w:val="62"/>
        </w:numPr>
        <w:spacing w:after="200"/>
      </w:pPr>
      <w:r w:rsidRPr="00AD7EA6">
        <w:t>Application-level Logging</w:t>
      </w:r>
    </w:p>
    <w:p w14:paraId="42C82E67" w14:textId="368063C5" w:rsidR="00AD7EA6" w:rsidRDefault="00B04C1F" w:rsidP="00B04C1F">
      <w:pPr>
        <w:pStyle w:val="InfoSections"/>
      </w:pPr>
      <w:r>
        <w:t>Audit Storage Capacity</w:t>
      </w:r>
    </w:p>
    <w:p w14:paraId="14680663" w14:textId="51B52C27" w:rsidR="00B04C1F" w:rsidRDefault="00B04C1F" w:rsidP="00B04C1F">
      <w:pPr>
        <w:pStyle w:val="ParagraphSections"/>
      </w:pPr>
      <w:r w:rsidRPr="00B04C1F">
        <w:t>The information owner shall ensure audit record storage capacity is allocated in accordance with the organization's data retention policy.</w:t>
      </w:r>
    </w:p>
    <w:p w14:paraId="0E132ACB" w14:textId="4A6925A6" w:rsidR="00B04C1F" w:rsidRDefault="00B04C1F" w:rsidP="00B04C1F">
      <w:pPr>
        <w:pStyle w:val="InfoSections"/>
      </w:pPr>
      <w:r>
        <w:t>Transfer to Alternate Storage</w:t>
      </w:r>
    </w:p>
    <w:p w14:paraId="77D74271" w14:textId="38489BF6" w:rsidR="00B04C1F" w:rsidRDefault="00B04C1F" w:rsidP="00B04C1F">
      <w:pPr>
        <w:pStyle w:val="ParagraphSections"/>
      </w:pPr>
      <w:r w:rsidRPr="00B04C1F">
        <w:t>The information system shall off-load audit records weekly onto a different system or media than the system being audited.</w:t>
      </w:r>
    </w:p>
    <w:p w14:paraId="20175FA2" w14:textId="7F415D1D" w:rsidR="00B04C1F" w:rsidRDefault="00B04C1F" w:rsidP="00B04C1F">
      <w:pPr>
        <w:pStyle w:val="InfoSections"/>
      </w:pPr>
      <w:r w:rsidRPr="00B04C1F">
        <w:t>Response to Audit Processing Failures</w:t>
      </w:r>
    </w:p>
    <w:p w14:paraId="7DDAC519" w14:textId="5FE5F0B1" w:rsidR="00B04C1F" w:rsidRDefault="00B04C1F" w:rsidP="00B04C1F">
      <w:pPr>
        <w:pStyle w:val="ParagraphSections"/>
      </w:pPr>
      <w:r w:rsidRPr="00B04C1F">
        <w:t>The information system shall:</w:t>
      </w:r>
    </w:p>
    <w:p w14:paraId="5E0BE5BC" w14:textId="12D5CC9A" w:rsidR="00B04C1F" w:rsidRDefault="00B04C1F" w:rsidP="00B04C1F">
      <w:pPr>
        <w:pStyle w:val="Bullets"/>
        <w:numPr>
          <w:ilvl w:val="0"/>
          <w:numId w:val="63"/>
        </w:numPr>
      </w:pPr>
      <w:r w:rsidRPr="00B04C1F">
        <w:t xml:space="preserve">Alert </w:t>
      </w:r>
      <w:r w:rsidRPr="00B04C1F">
        <w:rPr>
          <w:color w:val="FF0000"/>
        </w:rPr>
        <w:t xml:space="preserve">[owner] </w:t>
      </w:r>
      <w:r w:rsidRPr="00B04C1F">
        <w:t>in the event of an audit processing failure.</w:t>
      </w:r>
    </w:p>
    <w:p w14:paraId="02110082" w14:textId="60A0966F" w:rsidR="00B04C1F" w:rsidRDefault="00B04C1F" w:rsidP="00B04C1F">
      <w:pPr>
        <w:pStyle w:val="Bullets"/>
        <w:numPr>
          <w:ilvl w:val="0"/>
          <w:numId w:val="63"/>
        </w:numPr>
      </w:pPr>
      <w:r w:rsidRPr="00B04C1F">
        <w:lastRenderedPageBreak/>
        <w:t>Take the following sequential actions</w:t>
      </w:r>
      <w:r>
        <w:t>, if needed</w:t>
      </w:r>
      <w:r w:rsidRPr="00B04C1F">
        <w:t>:</w:t>
      </w:r>
    </w:p>
    <w:p w14:paraId="330303C8" w14:textId="77777777" w:rsidR="00B04C1F" w:rsidRDefault="00B04C1F" w:rsidP="00B04C1F">
      <w:pPr>
        <w:pStyle w:val="Bullets"/>
        <w:numPr>
          <w:ilvl w:val="1"/>
          <w:numId w:val="63"/>
        </w:numPr>
      </w:pPr>
      <w:r>
        <w:t>Shut down information system</w:t>
      </w:r>
    </w:p>
    <w:p w14:paraId="15B4DF75" w14:textId="77777777" w:rsidR="00B04C1F" w:rsidRDefault="00B04C1F" w:rsidP="00B04C1F">
      <w:pPr>
        <w:pStyle w:val="Bullets"/>
        <w:numPr>
          <w:ilvl w:val="1"/>
          <w:numId w:val="63"/>
        </w:numPr>
      </w:pPr>
      <w:r>
        <w:t>Overwrite oldest audit records</w:t>
      </w:r>
    </w:p>
    <w:p w14:paraId="4480AEAE" w14:textId="56ED5BA3" w:rsidR="00B04C1F" w:rsidRDefault="00B04C1F" w:rsidP="00B04C1F">
      <w:pPr>
        <w:pStyle w:val="Bullets"/>
        <w:numPr>
          <w:ilvl w:val="1"/>
          <w:numId w:val="63"/>
        </w:numPr>
        <w:spacing w:after="200"/>
      </w:pPr>
      <w:r>
        <w:t>Stop generating audit records</w:t>
      </w:r>
    </w:p>
    <w:p w14:paraId="7C876A77" w14:textId="2FD3B992" w:rsidR="00B04C1F" w:rsidRDefault="00B04C1F" w:rsidP="00B04C1F">
      <w:pPr>
        <w:pStyle w:val="InfoSections"/>
      </w:pPr>
      <w:r w:rsidRPr="00B04C1F">
        <w:t>Audit Storage Capacity</w:t>
      </w:r>
    </w:p>
    <w:p w14:paraId="67BCC645" w14:textId="7CC7664F" w:rsidR="00B04C1F" w:rsidRDefault="00B04C1F" w:rsidP="00B04C1F">
      <w:pPr>
        <w:pStyle w:val="ParagraphSections"/>
      </w:pPr>
      <w:r w:rsidRPr="00B04C1F">
        <w:t xml:space="preserve">The information system shall provide a warning to </w:t>
      </w:r>
      <w:r w:rsidRPr="00B04C1F">
        <w:rPr>
          <w:color w:val="FF0000"/>
        </w:rPr>
        <w:t xml:space="preserve">[owner] </w:t>
      </w:r>
      <w:r w:rsidRPr="00B04C1F">
        <w:t>within 24 hours when allocated audit record storage volume reaches 85% of repository maximum audit record storage capacity.</w:t>
      </w:r>
    </w:p>
    <w:p w14:paraId="6892932E" w14:textId="394991D4" w:rsidR="00B04C1F" w:rsidRDefault="00B04C1F" w:rsidP="00B04C1F">
      <w:pPr>
        <w:pStyle w:val="InfoSections"/>
      </w:pPr>
      <w:r>
        <w:t>Real-Time Alerts</w:t>
      </w:r>
    </w:p>
    <w:p w14:paraId="7F0FE614" w14:textId="3B577039" w:rsidR="00B04C1F" w:rsidRDefault="00B04C1F" w:rsidP="00B04C1F">
      <w:pPr>
        <w:pStyle w:val="ParagraphSections"/>
      </w:pPr>
      <w:r w:rsidRPr="00B04C1F">
        <w:t>The information system shall provide an alert in real-time to the security operations center when the following audit failure events occur:</w:t>
      </w:r>
    </w:p>
    <w:p w14:paraId="14838A2B" w14:textId="77777777" w:rsidR="00B04C1F" w:rsidRDefault="00B04C1F" w:rsidP="00B04C1F">
      <w:pPr>
        <w:pStyle w:val="Bullets"/>
        <w:numPr>
          <w:ilvl w:val="0"/>
          <w:numId w:val="64"/>
        </w:numPr>
      </w:pPr>
      <w:r>
        <w:t>Unauthorized access attempts</w:t>
      </w:r>
    </w:p>
    <w:p w14:paraId="0120A201" w14:textId="1558429B" w:rsidR="00B04C1F" w:rsidRDefault="00B04C1F" w:rsidP="00B04C1F">
      <w:pPr>
        <w:pStyle w:val="Bullets"/>
        <w:numPr>
          <w:ilvl w:val="0"/>
          <w:numId w:val="64"/>
        </w:numPr>
        <w:spacing w:after="200"/>
      </w:pPr>
      <w:r>
        <w:t>Audit log deletion attempts</w:t>
      </w:r>
    </w:p>
    <w:p w14:paraId="3306A5DE" w14:textId="0292B7C3" w:rsidR="00B04C1F" w:rsidRDefault="00B04C1F" w:rsidP="00B04C1F">
      <w:pPr>
        <w:pStyle w:val="InfoSections"/>
      </w:pPr>
      <w:r w:rsidRPr="00B04C1F">
        <w:t>Configurable Traffic Volume Thresholds</w:t>
      </w:r>
    </w:p>
    <w:p w14:paraId="3AB445FB" w14:textId="21DF1744" w:rsidR="00B04C1F" w:rsidRDefault="00B04C1F" w:rsidP="00B04C1F">
      <w:pPr>
        <w:pStyle w:val="ParagraphSections"/>
      </w:pPr>
      <w:r w:rsidRPr="00B04C1F">
        <w:t>The information system shall enforce configurable network communications traffic volume thresholds reflecting limits on auditing capacity and rejects or delays network traffic above those thresholds.</w:t>
      </w:r>
    </w:p>
    <w:p w14:paraId="3EA0EE43" w14:textId="2222412F" w:rsidR="00B04C1F" w:rsidRDefault="00B04C1F" w:rsidP="00B04C1F">
      <w:pPr>
        <w:pStyle w:val="InfoSections"/>
      </w:pPr>
      <w:r w:rsidRPr="00B04C1F">
        <w:t>Shutdown on Failure</w:t>
      </w:r>
    </w:p>
    <w:p w14:paraId="02F0D481" w14:textId="1C72DFA5" w:rsidR="00B04C1F" w:rsidRDefault="00B04C1F" w:rsidP="00B04C1F">
      <w:pPr>
        <w:pStyle w:val="ParagraphSections"/>
      </w:pPr>
      <w:r w:rsidRPr="00B04C1F">
        <w:t>The information system shall invoke a partial system shutdown in the event of a system-wide audit failure, unless an alternate audit capability exists.</w:t>
      </w:r>
    </w:p>
    <w:p w14:paraId="2846A889" w14:textId="43B53A2E" w:rsidR="00B04C1F" w:rsidRDefault="00B04C1F" w:rsidP="00B04C1F">
      <w:pPr>
        <w:pStyle w:val="InfoSections"/>
      </w:pPr>
      <w:r w:rsidRPr="00B04C1F">
        <w:t>Audit Review, Analysis, and Reporting</w:t>
      </w:r>
    </w:p>
    <w:p w14:paraId="2D566DDD" w14:textId="6CF973BD" w:rsidR="00B04C1F" w:rsidRDefault="00B04C1F" w:rsidP="00B04C1F">
      <w:pPr>
        <w:pStyle w:val="ParagraphSections"/>
      </w:pPr>
      <w:r w:rsidRPr="00B04C1F">
        <w:t>The information system owner shall:</w:t>
      </w:r>
    </w:p>
    <w:p w14:paraId="1F5EF9DF" w14:textId="77777777" w:rsidR="00B04C1F" w:rsidRDefault="00B04C1F" w:rsidP="00B04C1F">
      <w:pPr>
        <w:pStyle w:val="Bullets"/>
        <w:numPr>
          <w:ilvl w:val="0"/>
          <w:numId w:val="65"/>
        </w:numPr>
      </w:pPr>
      <w:r>
        <w:t>Review and analyze information system audit records monthly for indications of suspicious or unusual activity.</w:t>
      </w:r>
    </w:p>
    <w:p w14:paraId="2C05CDE3" w14:textId="19A4ACAB" w:rsidR="00B04C1F" w:rsidRPr="00B04C1F" w:rsidRDefault="00B04C1F" w:rsidP="00B04C1F">
      <w:pPr>
        <w:pStyle w:val="Bullets"/>
        <w:numPr>
          <w:ilvl w:val="0"/>
          <w:numId w:val="65"/>
        </w:numPr>
        <w:spacing w:after="200"/>
      </w:pPr>
      <w:proofErr w:type="gramStart"/>
      <w:r>
        <w:t>Report</w:t>
      </w:r>
      <w:proofErr w:type="gramEnd"/>
      <w:r>
        <w:t xml:space="preserve"> findings to </w:t>
      </w:r>
      <w:r w:rsidRPr="00B04C1F">
        <w:rPr>
          <w:color w:val="FF0000"/>
        </w:rPr>
        <w:t>[Authority]</w:t>
      </w:r>
    </w:p>
    <w:p w14:paraId="4F3DDB85" w14:textId="0B3DBC8C" w:rsidR="00B04C1F" w:rsidRDefault="00B04C1F" w:rsidP="00B04C1F">
      <w:pPr>
        <w:pStyle w:val="InfoSections"/>
      </w:pPr>
      <w:r w:rsidRPr="00B04C1F">
        <w:t>Process Integration</w:t>
      </w:r>
    </w:p>
    <w:p w14:paraId="32977550" w14:textId="5C9CDB45" w:rsidR="00B04C1F" w:rsidRDefault="00B04C1F" w:rsidP="00B04C1F">
      <w:pPr>
        <w:pStyle w:val="ParagraphSections"/>
      </w:pPr>
      <w:r w:rsidRPr="00B04C1F">
        <w:t>The information system owners shall ensure automated mechanisms are employed to integrate audit review, analysis, and reporting processes to support organizational processes for investigation and response to suspicious activities.</w:t>
      </w:r>
    </w:p>
    <w:p w14:paraId="2433FDC3" w14:textId="4BB9D8A1" w:rsidR="00B04C1F" w:rsidRDefault="00B04C1F" w:rsidP="00B04C1F">
      <w:pPr>
        <w:pStyle w:val="InfoSections"/>
      </w:pPr>
      <w:r w:rsidRPr="00B04C1F">
        <w:t>Audit Repositories</w:t>
      </w:r>
    </w:p>
    <w:p w14:paraId="3B4E222F" w14:textId="1C0FCA1F" w:rsidR="00B04C1F" w:rsidRDefault="00B04C1F" w:rsidP="00B04C1F">
      <w:pPr>
        <w:pStyle w:val="ParagraphSections"/>
      </w:pPr>
      <w:r w:rsidRPr="00B04C1F">
        <w:t>The information system owner shall ensure analysis and correlation of audit records across different repositories to gain situational awareness.</w:t>
      </w:r>
    </w:p>
    <w:p w14:paraId="0CA4E0DD" w14:textId="5C3CF15B" w:rsidR="00B04C1F" w:rsidRDefault="00B04C1F" w:rsidP="00B04C1F">
      <w:pPr>
        <w:pStyle w:val="InfoSections"/>
      </w:pPr>
      <w:r w:rsidRPr="00B04C1F">
        <w:t>Audit Reduction and Report Generation</w:t>
      </w:r>
    </w:p>
    <w:p w14:paraId="429AE7DB" w14:textId="78D2F371" w:rsidR="00B04C1F" w:rsidRDefault="00B04C1F" w:rsidP="00B04C1F">
      <w:pPr>
        <w:pStyle w:val="ParagraphSections"/>
      </w:pPr>
      <w:r w:rsidRPr="00B04C1F">
        <w:lastRenderedPageBreak/>
        <w:t>The information system shall provide an audit reduction and report generation capability that:</w:t>
      </w:r>
    </w:p>
    <w:p w14:paraId="71011C5C" w14:textId="77777777" w:rsidR="00B04C1F" w:rsidRDefault="00B04C1F" w:rsidP="00B04C1F">
      <w:pPr>
        <w:pStyle w:val="Bullets"/>
        <w:numPr>
          <w:ilvl w:val="0"/>
          <w:numId w:val="66"/>
        </w:numPr>
      </w:pPr>
      <w:r>
        <w:t>Supports on-demand audit review, analysis, and reporting requirements and after-the-fact.</w:t>
      </w:r>
    </w:p>
    <w:p w14:paraId="1F89846A" w14:textId="52A9DFD2" w:rsidR="00B04C1F" w:rsidRDefault="00B04C1F" w:rsidP="00B04C1F">
      <w:pPr>
        <w:pStyle w:val="Bullets"/>
        <w:numPr>
          <w:ilvl w:val="0"/>
          <w:numId w:val="66"/>
        </w:numPr>
        <w:spacing w:after="200"/>
      </w:pPr>
      <w:r>
        <w:t>Does not alter the original content or time ordering of audit records.</w:t>
      </w:r>
    </w:p>
    <w:p w14:paraId="7B1B31D2" w14:textId="5293BAD2" w:rsidR="00B04C1F" w:rsidRPr="00B04C1F" w:rsidRDefault="00B04C1F" w:rsidP="00B04C1F">
      <w:pPr>
        <w:pStyle w:val="InfoSections"/>
      </w:pPr>
      <w:r w:rsidRPr="00B04C1F">
        <w:t>Automatic Processing</w:t>
      </w:r>
    </w:p>
    <w:p w14:paraId="1DA95341" w14:textId="2B6A7AE8" w:rsidR="00B04C1F" w:rsidRPr="00B04C1F" w:rsidRDefault="00B04C1F" w:rsidP="00B04C1F">
      <w:pPr>
        <w:pStyle w:val="ParagraphSections"/>
      </w:pPr>
      <w:r w:rsidRPr="00B04C1F">
        <w:t>The information system shall provide the capability to process audit records for events of interest based on security-relevant fields within audit records.</w:t>
      </w:r>
    </w:p>
    <w:p w14:paraId="0591AFA7" w14:textId="23AFA792" w:rsidR="00B04C1F" w:rsidRDefault="00B04C1F" w:rsidP="00B04C1F">
      <w:pPr>
        <w:pStyle w:val="InfoSections"/>
      </w:pPr>
      <w:r>
        <w:t>Time Stamps</w:t>
      </w:r>
    </w:p>
    <w:p w14:paraId="5FB42100" w14:textId="075EF81C" w:rsidR="00B04C1F" w:rsidRDefault="00B04C1F" w:rsidP="00B04C1F">
      <w:pPr>
        <w:pStyle w:val="ParagraphSections"/>
      </w:pPr>
      <w:r>
        <w:t>The information system shall:</w:t>
      </w:r>
    </w:p>
    <w:p w14:paraId="1D72467B" w14:textId="77777777" w:rsidR="00B04C1F" w:rsidRDefault="00B04C1F" w:rsidP="00B04C1F">
      <w:pPr>
        <w:pStyle w:val="ParagraphSections"/>
        <w:numPr>
          <w:ilvl w:val="0"/>
          <w:numId w:val="67"/>
        </w:numPr>
        <w:spacing w:after="0"/>
      </w:pPr>
      <w:r>
        <w:t>Use internal system clocks to generate time stamps for audit records.</w:t>
      </w:r>
    </w:p>
    <w:p w14:paraId="68D68FE1" w14:textId="440693D5" w:rsidR="00B04C1F" w:rsidRDefault="00B04C1F" w:rsidP="00B04C1F">
      <w:pPr>
        <w:pStyle w:val="ParagraphSections"/>
        <w:numPr>
          <w:ilvl w:val="0"/>
          <w:numId w:val="67"/>
        </w:numPr>
      </w:pPr>
      <w:r>
        <w:t>Record time stamps for audit records that can be mapped to Coordinated Universal Time (UTC) or Greenwich Mean Time (GMT) and meet millisecond-level granularity of time measurement.</w:t>
      </w:r>
    </w:p>
    <w:p w14:paraId="64BB0A1F" w14:textId="472F956B" w:rsidR="00B04C1F" w:rsidRDefault="00B04C1F" w:rsidP="00B04C1F">
      <w:pPr>
        <w:pStyle w:val="InfoSections"/>
      </w:pPr>
      <w:r w:rsidRPr="00B04C1F">
        <w:t>Synchronization with Authoritative Time Source</w:t>
      </w:r>
    </w:p>
    <w:p w14:paraId="40EFB4F8" w14:textId="6BA763D1" w:rsidR="00B04C1F" w:rsidRDefault="00B04C1F" w:rsidP="00B04C1F">
      <w:pPr>
        <w:pStyle w:val="ParagraphSections"/>
      </w:pPr>
      <w:r w:rsidRPr="00B04C1F">
        <w:t>The information system shall:</w:t>
      </w:r>
    </w:p>
    <w:p w14:paraId="09329F68" w14:textId="77777777" w:rsidR="0073667C" w:rsidRDefault="0073667C" w:rsidP="0073667C">
      <w:pPr>
        <w:pStyle w:val="ParagraphSections"/>
        <w:numPr>
          <w:ilvl w:val="0"/>
          <w:numId w:val="68"/>
        </w:numPr>
        <w:spacing w:after="0"/>
      </w:pPr>
      <w:r>
        <w:t>Compare the internal information system clocks weekly with the National Institute of Standards and Technology (NIST) time servers.</w:t>
      </w:r>
    </w:p>
    <w:p w14:paraId="7CC82E7C" w14:textId="761A18D8" w:rsidR="00B04C1F" w:rsidRDefault="0073667C" w:rsidP="0073667C">
      <w:pPr>
        <w:pStyle w:val="ParagraphSections"/>
        <w:numPr>
          <w:ilvl w:val="0"/>
          <w:numId w:val="68"/>
        </w:numPr>
        <w:spacing w:after="0"/>
      </w:pPr>
      <w:r>
        <w:t>Synchronize the internal system clocks to the authoritative time source when the time difference is greater than 2 seconds.</w:t>
      </w:r>
    </w:p>
    <w:p w14:paraId="2E07D7BA" w14:textId="73E01968" w:rsidR="00B04C1F" w:rsidRDefault="0073667C" w:rsidP="0073667C">
      <w:pPr>
        <w:pStyle w:val="InfoSections"/>
      </w:pPr>
      <w:r w:rsidRPr="0073667C">
        <w:t>Protection of Audit Information</w:t>
      </w:r>
    </w:p>
    <w:p w14:paraId="2D253007" w14:textId="3543FC59" w:rsidR="0073667C" w:rsidRDefault="0073667C" w:rsidP="0073667C">
      <w:pPr>
        <w:pStyle w:val="ParagraphSections"/>
      </w:pPr>
      <w:r w:rsidRPr="0073667C">
        <w:t xml:space="preserve">The information system </w:t>
      </w:r>
      <w:proofErr w:type="gramStart"/>
      <w:r w:rsidRPr="0073667C">
        <w:t>shall</w:t>
      </w:r>
      <w:proofErr w:type="gramEnd"/>
      <w:r w:rsidRPr="0073667C">
        <w:t xml:space="preserve"> protect audit information and audit tools from unauthorized access, modification, and deletion.</w:t>
      </w:r>
    </w:p>
    <w:p w14:paraId="3A118A42" w14:textId="72DA1C4E" w:rsidR="0073667C" w:rsidRDefault="0073667C" w:rsidP="0073667C">
      <w:pPr>
        <w:pStyle w:val="InfoSections"/>
      </w:pPr>
      <w:r w:rsidRPr="0073667C">
        <w:t>Access by Subset of Privileged Users</w:t>
      </w:r>
    </w:p>
    <w:p w14:paraId="2BE64180" w14:textId="186A4004" w:rsidR="0073667C" w:rsidRDefault="0073667C" w:rsidP="0073667C">
      <w:pPr>
        <w:pStyle w:val="ParagraphSections"/>
      </w:pPr>
      <w:r w:rsidRPr="0073667C">
        <w:t>The organization shall authorize access to management of audit functionality to only senior system administrators and security analysts.</w:t>
      </w:r>
    </w:p>
    <w:p w14:paraId="3CB7DEFB" w14:textId="0457855D" w:rsidR="0073667C" w:rsidRDefault="0073667C" w:rsidP="0073667C">
      <w:pPr>
        <w:pStyle w:val="InfoSections"/>
      </w:pPr>
      <w:r w:rsidRPr="0073667C">
        <w:t>Audit Record Retention</w:t>
      </w:r>
    </w:p>
    <w:p w14:paraId="045B1F20" w14:textId="44C82D4F" w:rsidR="0073667C" w:rsidRDefault="0073667C" w:rsidP="0073667C">
      <w:pPr>
        <w:pStyle w:val="ParagraphSections"/>
      </w:pPr>
      <w:r w:rsidRPr="0073667C">
        <w:t xml:space="preserve">The information system owners </w:t>
      </w:r>
      <w:proofErr w:type="gramStart"/>
      <w:r w:rsidRPr="0073667C">
        <w:t>shall</w:t>
      </w:r>
      <w:proofErr w:type="gramEnd"/>
      <w:r w:rsidRPr="0073667C">
        <w:t xml:space="preserve"> retain audit records for seven years to provide support for after-the-fact investigations of security incidents and to meet regulatory and organizational information retention requirements.</w:t>
      </w:r>
    </w:p>
    <w:p w14:paraId="6A9D2943" w14:textId="0C90C3A5" w:rsidR="0073667C" w:rsidRDefault="0073667C" w:rsidP="0073667C">
      <w:pPr>
        <w:pStyle w:val="InfoSections"/>
      </w:pPr>
      <w:r w:rsidRPr="0073667C">
        <w:t>Long-Term Retrieval Capability</w:t>
      </w:r>
    </w:p>
    <w:p w14:paraId="73D27872" w14:textId="5EA7BE0D" w:rsidR="0073667C" w:rsidRDefault="0073667C" w:rsidP="0073667C">
      <w:pPr>
        <w:pStyle w:val="ParagraphSections"/>
      </w:pPr>
      <w:r w:rsidRPr="0073667C">
        <w:t>The information system owners shall employ cloud-based storage solutions to ensure that long-term audit records generated by the information system can be retrieved.</w:t>
      </w:r>
    </w:p>
    <w:p w14:paraId="339D61AD" w14:textId="78671017" w:rsidR="0073667C" w:rsidRDefault="0073667C" w:rsidP="0073667C">
      <w:pPr>
        <w:pStyle w:val="InfoSections"/>
      </w:pPr>
      <w:r>
        <w:lastRenderedPageBreak/>
        <w:t>Audit Generation</w:t>
      </w:r>
    </w:p>
    <w:p w14:paraId="06B5CADD" w14:textId="5743A25E" w:rsidR="0073667C" w:rsidRDefault="0073667C" w:rsidP="0073667C">
      <w:pPr>
        <w:pStyle w:val="ParagraphSections"/>
      </w:pPr>
      <w:r>
        <w:t>The information system shall:</w:t>
      </w:r>
    </w:p>
    <w:p w14:paraId="59D822B3" w14:textId="5F9C29F7" w:rsidR="0073667C" w:rsidRDefault="0073667C" w:rsidP="0073667C">
      <w:pPr>
        <w:pStyle w:val="ParagraphSections"/>
        <w:numPr>
          <w:ilvl w:val="0"/>
          <w:numId w:val="69"/>
        </w:numPr>
        <w:spacing w:after="0"/>
      </w:pPr>
      <w:r>
        <w:t>P</w:t>
      </w:r>
      <w:r w:rsidRPr="0073667C">
        <w:t>rovide audit record generation capability for the auditable events as defined at network gateways, databases, and user authentication systems.</w:t>
      </w:r>
    </w:p>
    <w:p w14:paraId="7D78E4C8" w14:textId="49C81F58" w:rsidR="0073667C" w:rsidRDefault="0073667C" w:rsidP="0073667C">
      <w:pPr>
        <w:pStyle w:val="ParagraphSections"/>
        <w:numPr>
          <w:ilvl w:val="0"/>
          <w:numId w:val="69"/>
        </w:numPr>
        <w:spacing w:after="0"/>
      </w:pPr>
      <w:r w:rsidRPr="0073667C">
        <w:t>The information system shall allow security analysts to select which auditable events are to be audited by specific components of the information system.</w:t>
      </w:r>
    </w:p>
    <w:p w14:paraId="11D2E4C1" w14:textId="65FCB9B0" w:rsidR="0073667C" w:rsidRPr="0073667C" w:rsidRDefault="0073667C" w:rsidP="0073667C">
      <w:pPr>
        <w:pStyle w:val="ParagraphSections"/>
        <w:numPr>
          <w:ilvl w:val="0"/>
          <w:numId w:val="69"/>
        </w:numPr>
        <w:spacing w:after="0"/>
      </w:pPr>
      <w:r w:rsidRPr="0073667C">
        <w:t>The information system shall generate audit records for the events with the content as defined in key system components.</w:t>
      </w:r>
    </w:p>
    <w:p w14:paraId="368F7C49" w14:textId="2A26B1A0" w:rsidR="00B04C1F" w:rsidRDefault="0073667C" w:rsidP="0073667C">
      <w:pPr>
        <w:pStyle w:val="InfoSections"/>
      </w:pPr>
      <w:r w:rsidRPr="0073667C">
        <w:t>Time-Correlated Audit Trail</w:t>
      </w:r>
    </w:p>
    <w:p w14:paraId="5AD3D340" w14:textId="776BD1AD" w:rsidR="0073667C" w:rsidRDefault="0073667C" w:rsidP="0073667C">
      <w:pPr>
        <w:pStyle w:val="ParagraphSections"/>
      </w:pPr>
      <w:r w:rsidRPr="0073667C">
        <w:t>The information system shall compile audit records from all core systems into a system-wide (logical or physical) audit trail that is time-correlated to within 10 milliseconds for consistency across platforms.</w:t>
      </w:r>
    </w:p>
    <w:p w14:paraId="1C4CF8F3" w14:textId="5B00BC98" w:rsidR="0073667C" w:rsidRDefault="0073667C" w:rsidP="0073667C">
      <w:pPr>
        <w:pStyle w:val="InfoSections"/>
      </w:pPr>
      <w:r>
        <w:t>Standardized Formats</w:t>
      </w:r>
    </w:p>
    <w:p w14:paraId="05853FA1" w14:textId="6C684682" w:rsidR="0073667C" w:rsidRDefault="0073667C" w:rsidP="0073667C">
      <w:pPr>
        <w:pStyle w:val="ParagraphSections"/>
      </w:pPr>
      <w:r w:rsidRPr="0073667C">
        <w:t>The information system shall produce a system-wide (logical or physical) audit trail composed of audit records in the JSON format.</w:t>
      </w:r>
    </w:p>
    <w:p w14:paraId="5AF63F3E" w14:textId="64B43DB2" w:rsidR="0073667C" w:rsidRDefault="0073667C" w:rsidP="0073667C">
      <w:pPr>
        <w:pStyle w:val="InfoSections"/>
      </w:pPr>
      <w:r w:rsidRPr="0073667C">
        <w:t xml:space="preserve">Changes </w:t>
      </w:r>
      <w:proofErr w:type="gramStart"/>
      <w:r w:rsidRPr="0073667C">
        <w:t>by</w:t>
      </w:r>
      <w:proofErr w:type="gramEnd"/>
      <w:r w:rsidRPr="0073667C">
        <w:t xml:space="preserve"> Authorized Individuals</w:t>
      </w:r>
    </w:p>
    <w:p w14:paraId="2E885677" w14:textId="0A839E26" w:rsidR="0073667C" w:rsidRDefault="0073667C" w:rsidP="0073667C">
      <w:pPr>
        <w:pStyle w:val="ParagraphSections"/>
      </w:pPr>
      <w:r w:rsidRPr="0073667C">
        <w:t>The information system shall provide the capability for authorized security personnel to change the auditing to be performed on core network components based on detected threat levels within 5 minutes of escalation.</w:t>
      </w:r>
    </w:p>
    <w:p w14:paraId="3C81F238" w14:textId="2ACA8650"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77777777"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4508B2">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4508B2"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4508B2">
              <w:rPr>
                <w:rFonts w:ascii="Arial" w:hAnsi="Arial" w:cs="Arial"/>
                <w:b/>
                <w:iCs/>
                <w:color w:val="373738"/>
                <w:sz w:val="24"/>
                <w:szCs w:val="24"/>
              </w:rPr>
              <w:t>Definition</w:t>
            </w:r>
          </w:p>
        </w:tc>
      </w:tr>
      <w:tr w:rsidR="004B6CA8" w:rsidRPr="009739EC" w14:paraId="183F4E2A" w14:textId="77777777" w:rsidTr="004508B2">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4508B2">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4508B2">
        <w:tc>
          <w:tcPr>
            <w:tcW w:w="1189" w:type="pct"/>
          </w:tcPr>
          <w:p w14:paraId="0BAB0C93" w14:textId="77777777"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77777777"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4508B2">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4508B2">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p w14:paraId="226A238B" w14:textId="5DD40AC6" w:rsidR="00D4569B" w:rsidRPr="009D4DB0" w:rsidRDefault="00D4569B" w:rsidP="00D4569B">
      <w:pPr>
        <w:autoSpaceDE w:val="0"/>
        <w:autoSpaceDN w:val="0"/>
        <w:adjustRightInd w:val="0"/>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"https://csrc.nist.gov/publications/detail/sp/800-92/final" \t "_blank" </w:instrText>
      </w:r>
      <w:r>
        <w:rPr>
          <w:rFonts w:ascii="Arial" w:hAnsi="Arial" w:cs="Arial"/>
          <w:sz w:val="24"/>
          <w:szCs w:val="24"/>
        </w:rPr>
      </w:r>
      <w:r>
        <w:rPr>
          <w:rFonts w:ascii="Arial" w:hAnsi="Arial" w:cs="Arial"/>
          <w:sz w:val="24"/>
          <w:szCs w:val="24"/>
        </w:rPr>
        <w:fldChar w:fldCharType="separate"/>
      </w:r>
      <w:r w:rsidR="008813BF" w:rsidRPr="008813BF">
        <w:rPr>
          <w:rStyle w:val="Hyperlink"/>
          <w:rFonts w:ascii="Arial" w:hAnsi="Arial" w:cs="Arial"/>
          <w:sz w:val="24"/>
          <w:szCs w:val="24"/>
        </w:rPr>
        <w:t>National Institute of Standards and Technology</w:t>
      </w:r>
      <w:r w:rsidR="008813BF">
        <w:rPr>
          <w:rStyle w:val="Hyperlink"/>
          <w:rFonts w:ascii="Arial" w:hAnsi="Arial" w:cs="Arial"/>
          <w:sz w:val="24"/>
          <w:szCs w:val="24"/>
        </w:rPr>
        <w:t xml:space="preserve"> (NIST)</w:t>
      </w:r>
      <w:r w:rsidRPr="009D4DB0">
        <w:rPr>
          <w:rStyle w:val="Hyperlink"/>
          <w:rFonts w:ascii="Arial" w:hAnsi="Arial" w:cs="Arial"/>
          <w:sz w:val="24"/>
          <w:szCs w:val="24"/>
        </w:rPr>
        <w:t xml:space="preserve"> Special Publication 800-92, Guide to Computer Security Log Management</w:t>
      </w:r>
      <w:bookmarkStart w:id="6" w:name="AppendixA"/>
      <w:bookmarkEnd w:id="6"/>
    </w:p>
    <w:p w14:paraId="51BB10F4" w14:textId="2660961A" w:rsidR="00D4569B" w:rsidRPr="00D4569B" w:rsidRDefault="00D4569B" w:rsidP="00D4569B">
      <w:pPr>
        <w:autoSpaceDE w:val="0"/>
        <w:autoSpaceDN w:val="0"/>
        <w:adjustRightInd w:val="0"/>
        <w:rPr>
          <w:rFonts w:ascii="Arial" w:hAnsi="Arial" w:cs="Arial"/>
          <w:sz w:val="24"/>
          <w:szCs w:val="24"/>
        </w:rPr>
      </w:pPr>
      <w:r>
        <w:rPr>
          <w:rFonts w:ascii="Arial" w:hAnsi="Arial" w:cs="Arial"/>
          <w:sz w:val="24"/>
          <w:szCs w:val="24"/>
        </w:rPr>
        <w:fldChar w:fldCharType="end"/>
      </w:r>
      <w:hyperlink r:id="rId11" w:history="1">
        <w:r w:rsidR="008813BF" w:rsidRPr="008813BF">
          <w:rPr>
            <w:rStyle w:val="Hyperlink"/>
            <w:rFonts w:ascii="Arial" w:hAnsi="Arial" w:cs="Arial"/>
            <w:sz w:val="24"/>
            <w:szCs w:val="24"/>
          </w:rPr>
          <w:t xml:space="preserve">National Institute of Standards and Technology </w:t>
        </w:r>
        <w:r w:rsidR="008813BF">
          <w:rPr>
            <w:rStyle w:val="Hyperlink"/>
            <w:rFonts w:ascii="Arial" w:hAnsi="Arial" w:cs="Arial"/>
            <w:sz w:val="24"/>
            <w:szCs w:val="24"/>
          </w:rPr>
          <w:t xml:space="preserve">(NIST) </w:t>
        </w:r>
        <w:r w:rsidRPr="00D4569B">
          <w:rPr>
            <w:rStyle w:val="Hyperlink"/>
            <w:rFonts w:ascii="Arial" w:hAnsi="Arial" w:cs="Arial"/>
            <w:sz w:val="24"/>
            <w:szCs w:val="24"/>
          </w:rPr>
          <w:t>Special Publication 800-53a, Assessing Security and Privacy Controls in Information Systems and Organizations</w:t>
        </w:r>
      </w:hyperlink>
      <w:bookmarkEnd w:id="2"/>
    </w:p>
    <w:sectPr w:rsidR="00D4569B" w:rsidRPr="00D4569B" w:rsidSect="00370ECE">
      <w:footerReference w:type="defaul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CC9F7" w14:textId="77777777" w:rsidR="006A7755" w:rsidRDefault="006A7755" w:rsidP="00D212FD">
      <w:pPr>
        <w:spacing w:after="0" w:line="240" w:lineRule="auto"/>
      </w:pPr>
      <w:r>
        <w:separator/>
      </w:r>
    </w:p>
  </w:endnote>
  <w:endnote w:type="continuationSeparator" w:id="0">
    <w:p w14:paraId="08A64420" w14:textId="77777777" w:rsidR="006A7755" w:rsidRDefault="006A7755" w:rsidP="00D212FD">
      <w:pPr>
        <w:spacing w:after="0" w:line="240" w:lineRule="auto"/>
      </w:pPr>
      <w:r>
        <w:continuationSeparator/>
      </w:r>
    </w:p>
  </w:endnote>
  <w:endnote w:type="continuationNotice" w:id="1">
    <w:p w14:paraId="52F93C1B" w14:textId="77777777" w:rsidR="006A7755" w:rsidRDefault="006A77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34AF4C9E" w:rsidR="00BC124B" w:rsidRPr="00370ECE" w:rsidRDefault="00370ECE">
    <w:pPr>
      <w:pStyle w:val="Footer"/>
      <w:rPr>
        <w:rFonts w:ascii="Arial" w:hAnsi="Arial" w:cs="Arial"/>
        <w:b/>
        <w:sz w:val="20"/>
        <w:szCs w:val="16"/>
      </w:rPr>
    </w:pPr>
    <w:r>
      <w:rPr>
        <w:rFonts w:ascii="Arial" w:hAnsi="Arial" w:cs="Arial"/>
        <w:b/>
        <w:sz w:val="20"/>
        <w:szCs w:val="16"/>
      </w:rPr>
      <w:t>Auditing and Accountability</w:t>
    </w:r>
    <w:r w:rsidR="00BB79B8">
      <w:rPr>
        <w:rFonts w:ascii="Arial" w:hAnsi="Arial" w:cs="Arial"/>
        <w:b/>
        <w:sz w:val="20"/>
        <w:szCs w:val="16"/>
      </w:rPr>
      <w:t xml:space="preserve"> Policy</w:t>
    </w:r>
    <w:r>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EF7C66">
      <w:rPr>
        <w:rFonts w:ascii="Arial" w:hAnsi="Arial" w:cs="Arial"/>
        <w:b/>
        <w:noProof/>
        <w:sz w:val="20"/>
        <w:szCs w:val="16"/>
      </w:rPr>
      <w:t>7</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149A2" w14:textId="77777777" w:rsidR="006A7755" w:rsidRDefault="006A7755" w:rsidP="00D212FD">
      <w:pPr>
        <w:spacing w:after="0" w:line="240" w:lineRule="auto"/>
      </w:pPr>
      <w:r>
        <w:separator/>
      </w:r>
    </w:p>
  </w:footnote>
  <w:footnote w:type="continuationSeparator" w:id="0">
    <w:p w14:paraId="1DCB386C" w14:textId="77777777" w:rsidR="006A7755" w:rsidRDefault="006A7755" w:rsidP="00D212FD">
      <w:pPr>
        <w:spacing w:after="0" w:line="240" w:lineRule="auto"/>
      </w:pPr>
      <w:r>
        <w:continuationSeparator/>
      </w:r>
    </w:p>
  </w:footnote>
  <w:footnote w:type="continuationNotice" w:id="1">
    <w:p w14:paraId="7477DA02" w14:textId="77777777" w:rsidR="006A7755" w:rsidRDefault="006A77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7pt;height:36.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C6BA3"/>
    <w:multiLevelType w:val="multilevel"/>
    <w:tmpl w:val="7982EE12"/>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6"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3"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7"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61"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2"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795567">
    <w:abstractNumId w:val="17"/>
  </w:num>
  <w:num w:numId="2" w16cid:durableId="1514145562">
    <w:abstractNumId w:val="18"/>
  </w:num>
  <w:num w:numId="3" w16cid:durableId="225997702">
    <w:abstractNumId w:val="19"/>
  </w:num>
  <w:num w:numId="4" w16cid:durableId="1748962890">
    <w:abstractNumId w:val="65"/>
  </w:num>
  <w:num w:numId="5" w16cid:durableId="79567034">
    <w:abstractNumId w:val="21"/>
  </w:num>
  <w:num w:numId="6" w16cid:durableId="102041457">
    <w:abstractNumId w:val="33"/>
  </w:num>
  <w:num w:numId="7" w16cid:durableId="1957787226">
    <w:abstractNumId w:val="45"/>
  </w:num>
  <w:num w:numId="8" w16cid:durableId="1492454130">
    <w:abstractNumId w:val="56"/>
  </w:num>
  <w:num w:numId="9" w16cid:durableId="231932244">
    <w:abstractNumId w:val="47"/>
  </w:num>
  <w:num w:numId="10" w16cid:durableId="1594314303">
    <w:abstractNumId w:val="58"/>
  </w:num>
  <w:num w:numId="11" w16cid:durableId="587732204">
    <w:abstractNumId w:val="24"/>
  </w:num>
  <w:num w:numId="12" w16cid:durableId="791099340">
    <w:abstractNumId w:val="44"/>
  </w:num>
  <w:num w:numId="13" w16cid:durableId="192615054">
    <w:abstractNumId w:val="52"/>
  </w:num>
  <w:num w:numId="14" w16cid:durableId="1463234607">
    <w:abstractNumId w:val="64"/>
  </w:num>
  <w:num w:numId="15" w16cid:durableId="2078818769">
    <w:abstractNumId w:val="48"/>
  </w:num>
  <w:num w:numId="16" w16cid:durableId="424889611">
    <w:abstractNumId w:val="63"/>
  </w:num>
  <w:num w:numId="17" w16cid:durableId="298457807">
    <w:abstractNumId w:val="31"/>
  </w:num>
  <w:num w:numId="18" w16cid:durableId="1117681564">
    <w:abstractNumId w:val="11"/>
  </w:num>
  <w:num w:numId="19" w16cid:durableId="1963684235">
    <w:abstractNumId w:val="35"/>
  </w:num>
  <w:num w:numId="20" w16cid:durableId="2145417109">
    <w:abstractNumId w:val="14"/>
  </w:num>
  <w:num w:numId="21" w16cid:durableId="1112942345">
    <w:abstractNumId w:val="61"/>
  </w:num>
  <w:num w:numId="22" w16cid:durableId="2078552006">
    <w:abstractNumId w:val="1"/>
  </w:num>
  <w:num w:numId="23" w16cid:durableId="1321499760">
    <w:abstractNumId w:val="42"/>
  </w:num>
  <w:num w:numId="24" w16cid:durableId="840972350">
    <w:abstractNumId w:val="28"/>
  </w:num>
  <w:num w:numId="25" w16cid:durableId="754714813">
    <w:abstractNumId w:val="15"/>
  </w:num>
  <w:num w:numId="26" w16cid:durableId="235092744">
    <w:abstractNumId w:val="48"/>
  </w:num>
  <w:num w:numId="27" w16cid:durableId="964044067">
    <w:abstractNumId w:val="10"/>
  </w:num>
  <w:num w:numId="28" w16cid:durableId="459542745">
    <w:abstractNumId w:val="49"/>
  </w:num>
  <w:num w:numId="29" w16cid:durableId="1971202156">
    <w:abstractNumId w:val="49"/>
  </w:num>
  <w:num w:numId="30" w16cid:durableId="748649458">
    <w:abstractNumId w:val="5"/>
  </w:num>
  <w:num w:numId="31" w16cid:durableId="507451150">
    <w:abstractNumId w:val="60"/>
  </w:num>
  <w:num w:numId="32" w16cid:durableId="1251425206">
    <w:abstractNumId w:val="8"/>
  </w:num>
  <w:num w:numId="33" w16cid:durableId="1719548277">
    <w:abstractNumId w:val="0"/>
  </w:num>
  <w:num w:numId="34" w16cid:durableId="1884634594">
    <w:abstractNumId w:val="4"/>
  </w:num>
  <w:num w:numId="35" w16cid:durableId="1878809610">
    <w:abstractNumId w:val="51"/>
  </w:num>
  <w:num w:numId="36" w16cid:durableId="729882645">
    <w:abstractNumId w:val="30"/>
  </w:num>
  <w:num w:numId="37" w16cid:durableId="662511869">
    <w:abstractNumId w:val="13"/>
  </w:num>
  <w:num w:numId="38" w16cid:durableId="1314141274">
    <w:abstractNumId w:val="23"/>
  </w:num>
  <w:num w:numId="39" w16cid:durableId="163134697">
    <w:abstractNumId w:val="38"/>
  </w:num>
  <w:num w:numId="40" w16cid:durableId="90471875">
    <w:abstractNumId w:val="59"/>
  </w:num>
  <w:num w:numId="41" w16cid:durableId="872771505">
    <w:abstractNumId w:val="12"/>
  </w:num>
  <w:num w:numId="42" w16cid:durableId="1080102891">
    <w:abstractNumId w:val="55"/>
  </w:num>
  <w:num w:numId="43" w16cid:durableId="941651372">
    <w:abstractNumId w:val="25"/>
  </w:num>
  <w:num w:numId="44" w16cid:durableId="202984311">
    <w:abstractNumId w:val="27"/>
  </w:num>
  <w:num w:numId="45" w16cid:durableId="670764675">
    <w:abstractNumId w:val="16"/>
  </w:num>
  <w:num w:numId="46" w16cid:durableId="22899870">
    <w:abstractNumId w:val="41"/>
  </w:num>
  <w:num w:numId="47" w16cid:durableId="594897494">
    <w:abstractNumId w:val="39"/>
  </w:num>
  <w:num w:numId="48" w16cid:durableId="1046181208">
    <w:abstractNumId w:val="50"/>
  </w:num>
  <w:num w:numId="49" w16cid:durableId="527791583">
    <w:abstractNumId w:val="37"/>
  </w:num>
  <w:num w:numId="50" w16cid:durableId="809438784">
    <w:abstractNumId w:val="20"/>
  </w:num>
  <w:num w:numId="51" w16cid:durableId="1375276283">
    <w:abstractNumId w:val="53"/>
  </w:num>
  <w:num w:numId="52" w16cid:durableId="1118791430">
    <w:abstractNumId w:val="62"/>
  </w:num>
  <w:num w:numId="53" w16cid:durableId="906500447">
    <w:abstractNumId w:val="2"/>
  </w:num>
  <w:num w:numId="54" w16cid:durableId="604532487">
    <w:abstractNumId w:val="6"/>
  </w:num>
  <w:num w:numId="55" w16cid:durableId="1424229020">
    <w:abstractNumId w:val="40"/>
  </w:num>
  <w:num w:numId="56" w16cid:durableId="412050158">
    <w:abstractNumId w:val="3"/>
  </w:num>
  <w:num w:numId="57" w16cid:durableId="271741903">
    <w:abstractNumId w:val="32"/>
  </w:num>
  <w:num w:numId="58" w16cid:durableId="611715386">
    <w:abstractNumId w:val="26"/>
  </w:num>
  <w:num w:numId="59" w16cid:durableId="432014363">
    <w:abstractNumId w:val="22"/>
  </w:num>
  <w:num w:numId="60" w16cid:durableId="1357072833">
    <w:abstractNumId w:val="29"/>
  </w:num>
  <w:num w:numId="61" w16cid:durableId="1083916185">
    <w:abstractNumId w:val="43"/>
  </w:num>
  <w:num w:numId="62" w16cid:durableId="434599134">
    <w:abstractNumId w:val="34"/>
  </w:num>
  <w:num w:numId="63" w16cid:durableId="1906333805">
    <w:abstractNumId w:val="9"/>
  </w:num>
  <w:num w:numId="64" w16cid:durableId="2007323139">
    <w:abstractNumId w:val="43"/>
  </w:num>
  <w:num w:numId="65" w16cid:durableId="1117287286">
    <w:abstractNumId w:val="7"/>
  </w:num>
  <w:num w:numId="66" w16cid:durableId="2034106498">
    <w:abstractNumId w:val="36"/>
  </w:num>
  <w:num w:numId="67" w16cid:durableId="828251500">
    <w:abstractNumId w:val="54"/>
  </w:num>
  <w:num w:numId="68" w16cid:durableId="1879971182">
    <w:abstractNumId w:val="46"/>
  </w:num>
  <w:num w:numId="69" w16cid:durableId="75779352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34F76"/>
    <w:rsid w:val="000351E2"/>
    <w:rsid w:val="00042258"/>
    <w:rsid w:val="0004473F"/>
    <w:rsid w:val="00064308"/>
    <w:rsid w:val="000649E1"/>
    <w:rsid w:val="00067349"/>
    <w:rsid w:val="00067BF2"/>
    <w:rsid w:val="00082267"/>
    <w:rsid w:val="0008459D"/>
    <w:rsid w:val="00086882"/>
    <w:rsid w:val="00095A86"/>
    <w:rsid w:val="00097E7D"/>
    <w:rsid w:val="000A44E8"/>
    <w:rsid w:val="000A510B"/>
    <w:rsid w:val="000A5166"/>
    <w:rsid w:val="000A7712"/>
    <w:rsid w:val="000B1D60"/>
    <w:rsid w:val="000B22CE"/>
    <w:rsid w:val="000C19E8"/>
    <w:rsid w:val="000C7EC9"/>
    <w:rsid w:val="000D0DD2"/>
    <w:rsid w:val="000D27DE"/>
    <w:rsid w:val="000E004A"/>
    <w:rsid w:val="000E1B8F"/>
    <w:rsid w:val="000E2AB1"/>
    <w:rsid w:val="000E5F2D"/>
    <w:rsid w:val="000E6322"/>
    <w:rsid w:val="000E7045"/>
    <w:rsid w:val="000E7F04"/>
    <w:rsid w:val="000F21A2"/>
    <w:rsid w:val="000F7D83"/>
    <w:rsid w:val="00102B2E"/>
    <w:rsid w:val="00105B79"/>
    <w:rsid w:val="00107913"/>
    <w:rsid w:val="00113B50"/>
    <w:rsid w:val="0011412A"/>
    <w:rsid w:val="0011587C"/>
    <w:rsid w:val="00120224"/>
    <w:rsid w:val="00132D40"/>
    <w:rsid w:val="00132EED"/>
    <w:rsid w:val="00134AC2"/>
    <w:rsid w:val="00152995"/>
    <w:rsid w:val="00160066"/>
    <w:rsid w:val="001608BB"/>
    <w:rsid w:val="00165B78"/>
    <w:rsid w:val="00171EB5"/>
    <w:rsid w:val="00175B22"/>
    <w:rsid w:val="00176FD3"/>
    <w:rsid w:val="0018190B"/>
    <w:rsid w:val="00184231"/>
    <w:rsid w:val="00184DA4"/>
    <w:rsid w:val="001877CA"/>
    <w:rsid w:val="00192CC3"/>
    <w:rsid w:val="00192F41"/>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35BD"/>
    <w:rsid w:val="00240E57"/>
    <w:rsid w:val="002413AD"/>
    <w:rsid w:val="00254F95"/>
    <w:rsid w:val="002657E4"/>
    <w:rsid w:val="0026673E"/>
    <w:rsid w:val="00266C30"/>
    <w:rsid w:val="002761BB"/>
    <w:rsid w:val="00282939"/>
    <w:rsid w:val="00285F2B"/>
    <w:rsid w:val="002867B4"/>
    <w:rsid w:val="002A0C29"/>
    <w:rsid w:val="002A365B"/>
    <w:rsid w:val="002A6BF3"/>
    <w:rsid w:val="002A70B4"/>
    <w:rsid w:val="002B19B4"/>
    <w:rsid w:val="002B4AA6"/>
    <w:rsid w:val="002B4D9E"/>
    <w:rsid w:val="002B57A1"/>
    <w:rsid w:val="002B6917"/>
    <w:rsid w:val="002C1D99"/>
    <w:rsid w:val="002C33A3"/>
    <w:rsid w:val="002C3B56"/>
    <w:rsid w:val="002C5E69"/>
    <w:rsid w:val="002C7032"/>
    <w:rsid w:val="002D2645"/>
    <w:rsid w:val="002D3568"/>
    <w:rsid w:val="002D3C4A"/>
    <w:rsid w:val="002E0EFD"/>
    <w:rsid w:val="002E2CC9"/>
    <w:rsid w:val="002F01C5"/>
    <w:rsid w:val="002F0F85"/>
    <w:rsid w:val="002F4B68"/>
    <w:rsid w:val="002F7F13"/>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310E"/>
    <w:rsid w:val="003562C4"/>
    <w:rsid w:val="00360086"/>
    <w:rsid w:val="00362BB0"/>
    <w:rsid w:val="003651AC"/>
    <w:rsid w:val="00370ECE"/>
    <w:rsid w:val="00376E65"/>
    <w:rsid w:val="00383988"/>
    <w:rsid w:val="00391D2B"/>
    <w:rsid w:val="003A1031"/>
    <w:rsid w:val="003A504C"/>
    <w:rsid w:val="003A50A7"/>
    <w:rsid w:val="003A5838"/>
    <w:rsid w:val="003A60BF"/>
    <w:rsid w:val="003A79AA"/>
    <w:rsid w:val="003B0EBB"/>
    <w:rsid w:val="003B658A"/>
    <w:rsid w:val="003C3A84"/>
    <w:rsid w:val="003C6B77"/>
    <w:rsid w:val="003D08DC"/>
    <w:rsid w:val="003D1D2E"/>
    <w:rsid w:val="003E0E2A"/>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73BC"/>
    <w:rsid w:val="00446B8D"/>
    <w:rsid w:val="004508B2"/>
    <w:rsid w:val="00452BE4"/>
    <w:rsid w:val="00453386"/>
    <w:rsid w:val="0045793A"/>
    <w:rsid w:val="004612DA"/>
    <w:rsid w:val="00464576"/>
    <w:rsid w:val="00464DCD"/>
    <w:rsid w:val="00465811"/>
    <w:rsid w:val="00471623"/>
    <w:rsid w:val="00477798"/>
    <w:rsid w:val="00487FB3"/>
    <w:rsid w:val="004929AB"/>
    <w:rsid w:val="0049517B"/>
    <w:rsid w:val="004975BC"/>
    <w:rsid w:val="004A0389"/>
    <w:rsid w:val="004A1060"/>
    <w:rsid w:val="004A12D4"/>
    <w:rsid w:val="004A6140"/>
    <w:rsid w:val="004B2801"/>
    <w:rsid w:val="004B6CA8"/>
    <w:rsid w:val="004B746E"/>
    <w:rsid w:val="004C2511"/>
    <w:rsid w:val="004C6A98"/>
    <w:rsid w:val="004E15AB"/>
    <w:rsid w:val="004E17BE"/>
    <w:rsid w:val="004E1BB5"/>
    <w:rsid w:val="004E34BF"/>
    <w:rsid w:val="004E5C74"/>
    <w:rsid w:val="004F2476"/>
    <w:rsid w:val="0051316D"/>
    <w:rsid w:val="00516F54"/>
    <w:rsid w:val="00517A11"/>
    <w:rsid w:val="00517D43"/>
    <w:rsid w:val="00522500"/>
    <w:rsid w:val="00525B85"/>
    <w:rsid w:val="00530EDC"/>
    <w:rsid w:val="00531239"/>
    <w:rsid w:val="005318F6"/>
    <w:rsid w:val="00535367"/>
    <w:rsid w:val="00537B26"/>
    <w:rsid w:val="005417A0"/>
    <w:rsid w:val="005419EC"/>
    <w:rsid w:val="00543779"/>
    <w:rsid w:val="00551858"/>
    <w:rsid w:val="00553249"/>
    <w:rsid w:val="005560BE"/>
    <w:rsid w:val="00560FE6"/>
    <w:rsid w:val="0056160A"/>
    <w:rsid w:val="00561CE0"/>
    <w:rsid w:val="00561E58"/>
    <w:rsid w:val="00562A2D"/>
    <w:rsid w:val="005654DE"/>
    <w:rsid w:val="005674FF"/>
    <w:rsid w:val="00567699"/>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40F43"/>
    <w:rsid w:val="006443B7"/>
    <w:rsid w:val="00645247"/>
    <w:rsid w:val="00650BD7"/>
    <w:rsid w:val="0065356D"/>
    <w:rsid w:val="00657446"/>
    <w:rsid w:val="00663920"/>
    <w:rsid w:val="00666DCD"/>
    <w:rsid w:val="00672CE3"/>
    <w:rsid w:val="006762BD"/>
    <w:rsid w:val="00677DC2"/>
    <w:rsid w:val="0068254C"/>
    <w:rsid w:val="00685314"/>
    <w:rsid w:val="006875BD"/>
    <w:rsid w:val="00694606"/>
    <w:rsid w:val="006A1FC6"/>
    <w:rsid w:val="006A278A"/>
    <w:rsid w:val="006A4BFC"/>
    <w:rsid w:val="006A4D15"/>
    <w:rsid w:val="006A7755"/>
    <w:rsid w:val="006B4148"/>
    <w:rsid w:val="006B6F73"/>
    <w:rsid w:val="006C1883"/>
    <w:rsid w:val="006D0B2E"/>
    <w:rsid w:val="006D1EA3"/>
    <w:rsid w:val="006D28A9"/>
    <w:rsid w:val="006D2F7F"/>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9AA"/>
    <w:rsid w:val="007455CF"/>
    <w:rsid w:val="007470DE"/>
    <w:rsid w:val="007500C7"/>
    <w:rsid w:val="00751A9A"/>
    <w:rsid w:val="007529BE"/>
    <w:rsid w:val="00752E6C"/>
    <w:rsid w:val="00763DF5"/>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7F24"/>
    <w:rsid w:val="007C694B"/>
    <w:rsid w:val="007C77C2"/>
    <w:rsid w:val="007D1ACB"/>
    <w:rsid w:val="007E0061"/>
    <w:rsid w:val="007E11D6"/>
    <w:rsid w:val="007E20A4"/>
    <w:rsid w:val="007E4505"/>
    <w:rsid w:val="007E4717"/>
    <w:rsid w:val="007E609C"/>
    <w:rsid w:val="007E7864"/>
    <w:rsid w:val="007F2ADD"/>
    <w:rsid w:val="007F4FB3"/>
    <w:rsid w:val="007F6B0E"/>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74B8B"/>
    <w:rsid w:val="008813BF"/>
    <w:rsid w:val="008834A0"/>
    <w:rsid w:val="00883EF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345E"/>
    <w:rsid w:val="008F3568"/>
    <w:rsid w:val="008F5096"/>
    <w:rsid w:val="008F60AB"/>
    <w:rsid w:val="00901413"/>
    <w:rsid w:val="00901F67"/>
    <w:rsid w:val="00902D2F"/>
    <w:rsid w:val="00903F1D"/>
    <w:rsid w:val="00905776"/>
    <w:rsid w:val="009066E8"/>
    <w:rsid w:val="00910FD5"/>
    <w:rsid w:val="00911AA8"/>
    <w:rsid w:val="0091365F"/>
    <w:rsid w:val="0092189A"/>
    <w:rsid w:val="00925DB7"/>
    <w:rsid w:val="00932A1C"/>
    <w:rsid w:val="00934CF3"/>
    <w:rsid w:val="00941C0A"/>
    <w:rsid w:val="009434E7"/>
    <w:rsid w:val="0095285C"/>
    <w:rsid w:val="00953454"/>
    <w:rsid w:val="00956FAE"/>
    <w:rsid w:val="0095758B"/>
    <w:rsid w:val="0096366A"/>
    <w:rsid w:val="00966FED"/>
    <w:rsid w:val="0096705E"/>
    <w:rsid w:val="00967D6D"/>
    <w:rsid w:val="00972985"/>
    <w:rsid w:val="009822FE"/>
    <w:rsid w:val="00992E88"/>
    <w:rsid w:val="009953F8"/>
    <w:rsid w:val="009A2D3C"/>
    <w:rsid w:val="009A309F"/>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B6C"/>
    <w:rsid w:val="00A75C2A"/>
    <w:rsid w:val="00A77647"/>
    <w:rsid w:val="00A802C4"/>
    <w:rsid w:val="00A92A22"/>
    <w:rsid w:val="00A96DF2"/>
    <w:rsid w:val="00AA274F"/>
    <w:rsid w:val="00AB14A5"/>
    <w:rsid w:val="00AB28B1"/>
    <w:rsid w:val="00AB44CE"/>
    <w:rsid w:val="00AB60B1"/>
    <w:rsid w:val="00AB7016"/>
    <w:rsid w:val="00AB77FE"/>
    <w:rsid w:val="00AC6959"/>
    <w:rsid w:val="00AC6E2F"/>
    <w:rsid w:val="00AD178E"/>
    <w:rsid w:val="00AD65E3"/>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3649"/>
    <w:rsid w:val="00B74892"/>
    <w:rsid w:val="00B806DF"/>
    <w:rsid w:val="00B80787"/>
    <w:rsid w:val="00B80A67"/>
    <w:rsid w:val="00B9673C"/>
    <w:rsid w:val="00BA0F45"/>
    <w:rsid w:val="00BA4997"/>
    <w:rsid w:val="00BB00F8"/>
    <w:rsid w:val="00BB44CE"/>
    <w:rsid w:val="00BB79B8"/>
    <w:rsid w:val="00BC0E64"/>
    <w:rsid w:val="00BC124B"/>
    <w:rsid w:val="00BC1E70"/>
    <w:rsid w:val="00BC3852"/>
    <w:rsid w:val="00BC4D98"/>
    <w:rsid w:val="00BC5920"/>
    <w:rsid w:val="00BC720C"/>
    <w:rsid w:val="00BE0736"/>
    <w:rsid w:val="00BF128E"/>
    <w:rsid w:val="00BF200D"/>
    <w:rsid w:val="00BF7697"/>
    <w:rsid w:val="00C063C2"/>
    <w:rsid w:val="00C12407"/>
    <w:rsid w:val="00C23014"/>
    <w:rsid w:val="00C23DE6"/>
    <w:rsid w:val="00C361E4"/>
    <w:rsid w:val="00C427B2"/>
    <w:rsid w:val="00C44080"/>
    <w:rsid w:val="00C4456F"/>
    <w:rsid w:val="00C545AE"/>
    <w:rsid w:val="00C54CB0"/>
    <w:rsid w:val="00C562BD"/>
    <w:rsid w:val="00C56F9B"/>
    <w:rsid w:val="00C57773"/>
    <w:rsid w:val="00C73C6D"/>
    <w:rsid w:val="00C83D0F"/>
    <w:rsid w:val="00C966B0"/>
    <w:rsid w:val="00C97C8F"/>
    <w:rsid w:val="00CA7724"/>
    <w:rsid w:val="00CB7936"/>
    <w:rsid w:val="00CC3316"/>
    <w:rsid w:val="00CC7981"/>
    <w:rsid w:val="00CD3817"/>
    <w:rsid w:val="00CD4267"/>
    <w:rsid w:val="00CD7EB7"/>
    <w:rsid w:val="00CE4838"/>
    <w:rsid w:val="00CF278D"/>
    <w:rsid w:val="00CF71F6"/>
    <w:rsid w:val="00D00D2F"/>
    <w:rsid w:val="00D06944"/>
    <w:rsid w:val="00D10A37"/>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CA1"/>
    <w:rsid w:val="00E37D83"/>
    <w:rsid w:val="00E46575"/>
    <w:rsid w:val="00E53170"/>
    <w:rsid w:val="00E636BF"/>
    <w:rsid w:val="00E642EF"/>
    <w:rsid w:val="00E649D5"/>
    <w:rsid w:val="00E709DC"/>
    <w:rsid w:val="00E7182F"/>
    <w:rsid w:val="00E71E67"/>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EF7C66"/>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819"/>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4508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53/a/r5/final"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186D49"/>
    <w:rsid w:val="00231331"/>
    <w:rsid w:val="002E2CC9"/>
    <w:rsid w:val="00535367"/>
    <w:rsid w:val="00590B50"/>
    <w:rsid w:val="005A0CCC"/>
    <w:rsid w:val="00603186"/>
    <w:rsid w:val="00756219"/>
    <w:rsid w:val="007B6361"/>
    <w:rsid w:val="008F60AB"/>
    <w:rsid w:val="0096366A"/>
    <w:rsid w:val="009822FE"/>
    <w:rsid w:val="00C13560"/>
    <w:rsid w:val="00E2519E"/>
    <w:rsid w:val="00E5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CCC"/>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53</TotalTime>
  <Pages>7</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13</cp:revision>
  <dcterms:created xsi:type="dcterms:W3CDTF">2024-10-25T22:13:00Z</dcterms:created>
  <dcterms:modified xsi:type="dcterms:W3CDTF">2024-10-26T20:33:00Z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