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22A4F1B4"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4F3593">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6FE547F4" w14:textId="77777777" w:rsidR="008F142C" w:rsidRDefault="008F142C" w:rsidP="00B41C3C">
            <w:pPr>
              <w:spacing w:after="0" w:line="240" w:lineRule="auto"/>
              <w:jc w:val="center"/>
              <w:rPr>
                <w:rFonts w:ascii="Arial" w:hAnsi="Arial" w:cs="Arial"/>
                <w:b/>
                <w:sz w:val="40"/>
                <w:szCs w:val="40"/>
              </w:rPr>
            </w:pPr>
            <w:r>
              <w:rPr>
                <w:rFonts w:ascii="Arial" w:hAnsi="Arial" w:cs="Arial"/>
                <w:b/>
                <w:sz w:val="40"/>
                <w:szCs w:val="40"/>
              </w:rPr>
              <w:t xml:space="preserve">Computer Security </w:t>
            </w:r>
          </w:p>
          <w:p w14:paraId="46BF8AB2" w14:textId="1D5F6653" w:rsidR="00CC3316" w:rsidRPr="00A75C2A" w:rsidRDefault="008F142C" w:rsidP="00B41C3C">
            <w:pPr>
              <w:spacing w:after="0" w:line="240" w:lineRule="auto"/>
              <w:jc w:val="center"/>
              <w:rPr>
                <w:rFonts w:ascii="Arial" w:hAnsi="Arial" w:cs="Arial"/>
                <w:b/>
                <w:sz w:val="40"/>
                <w:szCs w:val="40"/>
              </w:rPr>
            </w:pPr>
            <w:r>
              <w:rPr>
                <w:rFonts w:ascii="Arial" w:hAnsi="Arial" w:cs="Arial"/>
                <w:b/>
                <w:sz w:val="40"/>
                <w:szCs w:val="40"/>
              </w:rPr>
              <w:t>Threat Response</w:t>
            </w:r>
          </w:p>
        </w:tc>
        <w:tc>
          <w:tcPr>
            <w:tcW w:w="4837" w:type="dxa"/>
            <w:vAlign w:val="center"/>
          </w:tcPr>
          <w:p w14:paraId="3D389F70" w14:textId="7BE1F4D8"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33E09">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40E082AC" w14:textId="47680791" w:rsidR="009A1045" w:rsidRDefault="009A1045" w:rsidP="002E7C7E">
      <w:pPr>
        <w:pStyle w:val="ParagraphSections"/>
      </w:pPr>
      <w:r w:rsidRPr="009A1045">
        <w:t>The purpose of this policy is to define the organization’s responsibilities in responding to security threats that may compromise the confidentiality, integrity, or availability of its information technology (IT) resources. By establishing clear protocols and roles, the policy aims to ensure a structured and efficient response to incidents that could affect IT systems. This proactive approach enables the organization to quickly identify and mitigate potential risks, safeguard sensitive information, and maintain operational continuity during security incidents.</w:t>
      </w:r>
    </w:p>
    <w:p w14:paraId="7642BB65" w14:textId="3E96987A" w:rsidR="009A1045" w:rsidRDefault="009A1045" w:rsidP="002E7C7E">
      <w:pPr>
        <w:pStyle w:val="ParagraphSections"/>
      </w:pPr>
      <w:r w:rsidRPr="009A1045">
        <w:t>Implementing this policy provides several critical benefits. Firstly, it fosters a culture of security awareness across all levels of the organization, empowering employees to understand their roles in protecting IT resources. Additionally, the establishment of a Computer Emergency Response Team (CCERT) and departmental teams (DCERTs) enhances coordination and communication during security incidents, allowing for quicker and more effective responses. The policy also aids in compliance with industry standards and best practices, thereby strengthening the organization’s overall cybersecurity posture. Ultimately, by minimizing the impact of security threats, the policy helps protect the organization’s reputation, operational efficiency, and trust among stakeholders.</w:t>
      </w:r>
    </w:p>
    <w:p w14:paraId="07A3C879" w14:textId="55A07306"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w:t>
      </w:r>
      <w:r w:rsidRPr="0041714C">
        <w:rPr>
          <w:rFonts w:ascii="Arial" w:hAnsi="Arial" w:cs="Arial"/>
          <w:sz w:val="24"/>
          <w:szCs w:val="24"/>
        </w:rPr>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0F9E378" w14:textId="77777777" w:rsidR="00D26050" w:rsidRPr="001F6975" w:rsidRDefault="00D26050" w:rsidP="00D26050">
      <w:pPr>
        <w:pStyle w:val="Heading1"/>
        <w:rPr>
          <w:color w:val="auto"/>
        </w:rPr>
      </w:pPr>
      <w:r>
        <w:rPr>
          <w:color w:val="auto"/>
        </w:rPr>
        <w:t>4</w:t>
      </w:r>
      <w:r w:rsidRPr="001F6975">
        <w:rPr>
          <w:color w:val="auto"/>
        </w:rPr>
        <w:t xml:space="preserve">.0 </w:t>
      </w:r>
      <w:r>
        <w:rPr>
          <w:color w:val="auto"/>
        </w:rPr>
        <w:t>Information Statement</w:t>
      </w:r>
    </w:p>
    <w:p w14:paraId="7C5F1F42" w14:textId="397B66F2" w:rsidR="009A1045" w:rsidRPr="009A1045" w:rsidRDefault="009A1045" w:rsidP="009A1045">
      <w:pPr>
        <w:pStyle w:val="ParagraphSections"/>
      </w:pPr>
      <w:r w:rsidRPr="009A1045">
        <w:t xml:space="preserve">This policy outlines the responsibilities and procedures for responding to security threats that may </w:t>
      </w:r>
      <w:proofErr w:type="gramStart"/>
      <w:r w:rsidRPr="009A1045">
        <w:t>impact</w:t>
      </w:r>
      <w:proofErr w:type="gramEnd"/>
      <w:r w:rsidRPr="009A1045">
        <w:t xml:space="preserve"> the confidentiality, integrity, or availability of the organization’s information technology resources. It establishes the framework for the formation of a Computer Emergency Response Team (CCERT) and departmental response teams (DCERTs) to ensure a coordinated approach to incident management. All employees, contractors, and third-party vendors are required to adhere to this policy, promoting a culture of security awareness and preparedness. By defining clear roles, communication channels, and response protocols, this policy aims to effectively mitigate security incidents and protect the organization’s information assets.</w:t>
      </w:r>
    </w:p>
    <w:p w14:paraId="684B4E56" w14:textId="37873CF4" w:rsidR="008F142C" w:rsidRDefault="008F142C" w:rsidP="00E33E09">
      <w:pPr>
        <w:pStyle w:val="InfoSections"/>
      </w:pPr>
      <w:r>
        <w:t>Computer Emergency Response</w:t>
      </w:r>
    </w:p>
    <w:p w14:paraId="03E32AB5" w14:textId="77777777" w:rsidR="008F142C" w:rsidRDefault="008F142C" w:rsidP="008F142C">
      <w:pPr>
        <w:pStyle w:val="Bullets"/>
        <w:numPr>
          <w:ilvl w:val="0"/>
          <w:numId w:val="91"/>
        </w:numPr>
      </w:pPr>
      <w:r>
        <w:t xml:space="preserve">A Computer Emergency Response Team (CCERT) </w:t>
      </w:r>
      <w:proofErr w:type="gramStart"/>
      <w:r>
        <w:t>shall</w:t>
      </w:r>
      <w:proofErr w:type="gramEnd"/>
      <w:r>
        <w:t xml:space="preserve"> be established. The CCERT shall be led by the Chief Information Security Officer (CISO) or the Chief Information Officer or their equivalent when the CISO is not available.</w:t>
      </w:r>
    </w:p>
    <w:p w14:paraId="3CEA0D83" w14:textId="77777777" w:rsidR="008F142C" w:rsidRDefault="008F142C" w:rsidP="008F142C">
      <w:pPr>
        <w:pStyle w:val="Bullets"/>
        <w:numPr>
          <w:ilvl w:val="0"/>
          <w:numId w:val="91"/>
        </w:numPr>
      </w:pPr>
      <w:r>
        <w:t>The CCERT shall consist of representatives from all departments.</w:t>
      </w:r>
    </w:p>
    <w:p w14:paraId="7A15376C" w14:textId="77777777" w:rsidR="008F142C" w:rsidRDefault="008F142C" w:rsidP="008F142C">
      <w:pPr>
        <w:pStyle w:val="Bullets"/>
        <w:numPr>
          <w:ilvl w:val="0"/>
          <w:numId w:val="91"/>
        </w:numPr>
      </w:pPr>
      <w:r>
        <w:t>The CCERT shall communicate security information, guidelines for notification processes, identify potential security risks, and coordinate responses to thwart, mitigate, or eliminate security threats to IT resources.</w:t>
      </w:r>
    </w:p>
    <w:p w14:paraId="695F3CCA" w14:textId="1AFC2C76" w:rsidR="008F142C" w:rsidRDefault="008F142C" w:rsidP="008F142C">
      <w:pPr>
        <w:pStyle w:val="Bullets"/>
        <w:numPr>
          <w:ilvl w:val="0"/>
          <w:numId w:val="91"/>
        </w:numPr>
        <w:spacing w:after="200"/>
      </w:pPr>
      <w:r>
        <w:t>Upon the activation of CCERT by the CISO, all Departmental Information Security Officers (DISO), and other CCERT representatives shall report directly to the CISO for the duration of the CCERT activation.</w:t>
      </w:r>
    </w:p>
    <w:p w14:paraId="26C4556D" w14:textId="1EACCC68" w:rsidR="008F142C" w:rsidRDefault="008F142C" w:rsidP="008F142C">
      <w:pPr>
        <w:pStyle w:val="InfoSections"/>
      </w:pPr>
      <w:r w:rsidRPr="008F142C">
        <w:lastRenderedPageBreak/>
        <w:t>Departmental Computer Emergency Response</w:t>
      </w:r>
    </w:p>
    <w:p w14:paraId="60DAAA3C" w14:textId="77777777" w:rsidR="008F142C" w:rsidRDefault="008F142C" w:rsidP="008F142C">
      <w:pPr>
        <w:pStyle w:val="Bullets"/>
        <w:numPr>
          <w:ilvl w:val="0"/>
          <w:numId w:val="92"/>
        </w:numPr>
      </w:pPr>
      <w:r>
        <w:t xml:space="preserve">Each department shall establish a Departmental Computer Emergency Response Team (DCERT) that is led by </w:t>
      </w:r>
      <w:proofErr w:type="gramStart"/>
      <w:r>
        <w:t>the DISO</w:t>
      </w:r>
      <w:proofErr w:type="gramEnd"/>
      <w:r>
        <w:t xml:space="preserve"> and has the responsibility for responding to and/or coordinating the response to security threats to IT resources within the department.</w:t>
      </w:r>
    </w:p>
    <w:p w14:paraId="3FC1A806" w14:textId="77777777" w:rsidR="008F142C" w:rsidRDefault="008F142C" w:rsidP="008F142C">
      <w:pPr>
        <w:pStyle w:val="Bullets"/>
        <w:numPr>
          <w:ilvl w:val="0"/>
          <w:numId w:val="92"/>
        </w:numPr>
      </w:pPr>
      <w:r>
        <w:t>Representatives from each DCERT shall also be active participants in CCERT.</w:t>
      </w:r>
    </w:p>
    <w:p w14:paraId="0357BB0F" w14:textId="77777777" w:rsidR="008F142C" w:rsidRDefault="008F142C" w:rsidP="008F142C">
      <w:pPr>
        <w:pStyle w:val="Bullets"/>
        <w:numPr>
          <w:ilvl w:val="0"/>
          <w:numId w:val="92"/>
        </w:numPr>
      </w:pPr>
      <w:r>
        <w:t>Upon the activation of a department’s DCERT by the DISO, all DCERT representatives shall report directly to the DISO for the duration of the DCERT activation.</w:t>
      </w:r>
    </w:p>
    <w:p w14:paraId="4DD2F9CC" w14:textId="57AFEFDC" w:rsidR="008F142C" w:rsidRDefault="008F142C" w:rsidP="008F142C">
      <w:pPr>
        <w:pStyle w:val="Bullets"/>
        <w:numPr>
          <w:ilvl w:val="0"/>
          <w:numId w:val="92"/>
        </w:numPr>
      </w:pPr>
      <w:r>
        <w:t>Each department shall establish and implement Departmental Computer Emergency Response Procedures that consist of the following, at minimum:</w:t>
      </w:r>
    </w:p>
    <w:p w14:paraId="02E936BC" w14:textId="77777777" w:rsidR="008F142C" w:rsidRDefault="008F142C" w:rsidP="008F142C">
      <w:pPr>
        <w:pStyle w:val="Bullets"/>
        <w:numPr>
          <w:ilvl w:val="1"/>
          <w:numId w:val="92"/>
        </w:numPr>
      </w:pPr>
      <w:r>
        <w:t>Creating an incident response policy and plan.</w:t>
      </w:r>
    </w:p>
    <w:p w14:paraId="47E58903" w14:textId="77777777" w:rsidR="008F142C" w:rsidRDefault="008F142C" w:rsidP="008F142C">
      <w:pPr>
        <w:pStyle w:val="Bullets"/>
        <w:numPr>
          <w:ilvl w:val="1"/>
          <w:numId w:val="92"/>
        </w:numPr>
      </w:pPr>
      <w:r>
        <w:t>Developing procedures for performing incident handling and reporting.</w:t>
      </w:r>
    </w:p>
    <w:p w14:paraId="4BC61334" w14:textId="77777777" w:rsidR="008F142C" w:rsidRDefault="008F142C" w:rsidP="008F142C">
      <w:pPr>
        <w:pStyle w:val="Bullets"/>
        <w:numPr>
          <w:ilvl w:val="1"/>
          <w:numId w:val="92"/>
        </w:numPr>
      </w:pPr>
      <w:r>
        <w:t>Setting guidelines for communicating with outside parties regarding incidents.</w:t>
      </w:r>
    </w:p>
    <w:p w14:paraId="08DB9DF1" w14:textId="77777777" w:rsidR="008F142C" w:rsidRDefault="008F142C" w:rsidP="008F142C">
      <w:pPr>
        <w:pStyle w:val="Bullets"/>
        <w:numPr>
          <w:ilvl w:val="1"/>
          <w:numId w:val="92"/>
        </w:numPr>
      </w:pPr>
      <w:r>
        <w:t>Selecting a team structure and staffing mode.</w:t>
      </w:r>
    </w:p>
    <w:p w14:paraId="6C46D72D" w14:textId="77777777" w:rsidR="008F142C" w:rsidRDefault="008F142C" w:rsidP="008F142C">
      <w:pPr>
        <w:pStyle w:val="Bullets"/>
        <w:numPr>
          <w:ilvl w:val="1"/>
          <w:numId w:val="92"/>
        </w:numPr>
      </w:pPr>
      <w:r>
        <w:t>Establishing relationships and lines of communication between the incident response team and other groups, both internal (e.g., legal department) and external (e.g., law enforcement agencies).</w:t>
      </w:r>
    </w:p>
    <w:p w14:paraId="74B9D520" w14:textId="77777777" w:rsidR="008F142C" w:rsidRDefault="008F142C" w:rsidP="008F142C">
      <w:pPr>
        <w:pStyle w:val="Bullets"/>
        <w:numPr>
          <w:ilvl w:val="1"/>
          <w:numId w:val="92"/>
        </w:numPr>
      </w:pPr>
      <w:r>
        <w:t>Determining what services the incident response team should provide.</w:t>
      </w:r>
    </w:p>
    <w:p w14:paraId="089AE560" w14:textId="18322F87" w:rsidR="008F142C" w:rsidRDefault="008F142C" w:rsidP="008F142C">
      <w:pPr>
        <w:pStyle w:val="Bullets"/>
        <w:numPr>
          <w:ilvl w:val="1"/>
          <w:numId w:val="92"/>
        </w:numPr>
      </w:pPr>
      <w:r>
        <w:t>Staffing and training the incident response team.</w:t>
      </w:r>
    </w:p>
    <w:p w14:paraId="656CDC23" w14:textId="77777777" w:rsidR="008F142C" w:rsidRDefault="008F142C" w:rsidP="008F142C">
      <w:pPr>
        <w:pStyle w:val="Bullets"/>
        <w:numPr>
          <w:ilvl w:val="0"/>
          <w:numId w:val="92"/>
        </w:numPr>
      </w:pPr>
      <w:r>
        <w:t>The DCERT shall inform the CCERT, as early as possible, of security threats to IT resources.</w:t>
      </w:r>
    </w:p>
    <w:p w14:paraId="1C462287" w14:textId="77777777" w:rsidR="008F142C" w:rsidRDefault="008F142C" w:rsidP="008F142C">
      <w:pPr>
        <w:pStyle w:val="Bullets"/>
        <w:numPr>
          <w:ilvl w:val="0"/>
          <w:numId w:val="92"/>
        </w:numPr>
      </w:pPr>
      <w:r>
        <w:t>Each department shall develop a notification process, to ensure management notification within the department and to the CCERT, in response to IT security incidents.</w:t>
      </w:r>
    </w:p>
    <w:p w14:paraId="49A75987" w14:textId="77777777" w:rsidR="008F142C" w:rsidRDefault="008F142C" w:rsidP="008F142C">
      <w:pPr>
        <w:pStyle w:val="Bullets"/>
        <w:numPr>
          <w:ilvl w:val="0"/>
          <w:numId w:val="92"/>
        </w:numPr>
      </w:pPr>
      <w:r>
        <w:t xml:space="preserve">The CCERT and DCERTs have the responsibility to take necessary corrective action to remediate IT security incidents.  Such action shall include all necessary steps to preserve evidence </w:t>
      </w:r>
      <w:proofErr w:type="gramStart"/>
      <w:r>
        <w:t>in order to</w:t>
      </w:r>
      <w:proofErr w:type="gramEnd"/>
      <w:r>
        <w:t xml:space="preserve"> facilitate the discovery, investigation, and prosecution of crimes against IT resources.</w:t>
      </w:r>
    </w:p>
    <w:p w14:paraId="34226AA2" w14:textId="77777777" w:rsidR="008F142C" w:rsidRDefault="008F142C" w:rsidP="008F142C">
      <w:pPr>
        <w:pStyle w:val="Bullets"/>
        <w:numPr>
          <w:ilvl w:val="0"/>
          <w:numId w:val="92"/>
        </w:numPr>
      </w:pPr>
      <w:r>
        <w:t>Each department shall provide CCERT with contact information, including, without limitation, after-hours, for its primary and secondary CCERT representatives (e.g., DISO and Assistant DISO), and immediately notify CCERT of any changes to that information.</w:t>
      </w:r>
    </w:p>
    <w:p w14:paraId="2761937B" w14:textId="77777777" w:rsidR="008F142C" w:rsidRDefault="008F142C" w:rsidP="008F142C">
      <w:pPr>
        <w:pStyle w:val="Bullets"/>
        <w:numPr>
          <w:ilvl w:val="0"/>
          <w:numId w:val="92"/>
        </w:numPr>
      </w:pPr>
      <w:r>
        <w:t xml:space="preserve">Each department </w:t>
      </w:r>
      <w:proofErr w:type="gramStart"/>
      <w:r>
        <w:t>shall</w:t>
      </w:r>
      <w:proofErr w:type="gramEnd"/>
      <w:r>
        <w:t xml:space="preserve"> maintain current contact information for all personnel who are important for the response to security threats to IT resources and/or the remediation of IT security incidents.</w:t>
      </w:r>
    </w:p>
    <w:p w14:paraId="6563AC39" w14:textId="77777777" w:rsidR="008F142C" w:rsidRDefault="008F142C" w:rsidP="008F142C">
      <w:pPr>
        <w:pStyle w:val="Bullets"/>
        <w:numPr>
          <w:ilvl w:val="0"/>
          <w:numId w:val="92"/>
        </w:numPr>
      </w:pPr>
      <w:r>
        <w:t>Each department shall provide its primary and secondary CCERT representatives with adequate portable communication devices (e.g., cell phone and pager).</w:t>
      </w:r>
    </w:p>
    <w:p w14:paraId="59EE93EB" w14:textId="3BD2FF0B" w:rsidR="008F142C" w:rsidRDefault="008F142C" w:rsidP="008F142C">
      <w:pPr>
        <w:pStyle w:val="Bullets"/>
        <w:numPr>
          <w:ilvl w:val="0"/>
          <w:numId w:val="92"/>
        </w:numPr>
      </w:pPr>
      <w:r>
        <w:lastRenderedPageBreak/>
        <w:t xml:space="preserve">In instances where violation of any law may have occurred, proper notifications shall be made in accordance with IT policies.  All necessary </w:t>
      </w:r>
      <w:proofErr w:type="gramStart"/>
      <w:r>
        <w:t>action</w:t>
      </w:r>
      <w:proofErr w:type="gramEnd"/>
      <w:r>
        <w:t xml:space="preserve"> shall be taken to preserve evidence and facilitate the administration of justice.</w:t>
      </w:r>
    </w:p>
    <w:p w14:paraId="3C81F238" w14:textId="03CBCC33"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 xml:space="preserve">This policy should be reviewed at least annually to keep pace with evolving regulations, threat landscapes, and organizational changes. However, more frequent reviews may be </w:t>
      </w:r>
      <w:r w:rsidRPr="004B0A96">
        <w:rPr>
          <w:rFonts w:ascii="Arial" w:hAnsi="Arial" w:cs="Arial"/>
          <w:sz w:val="24"/>
          <w:szCs w:val="24"/>
        </w:rPr>
        <w:lastRenderedPageBreak/>
        <w:t>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401890B0" w14:textId="08C46F84" w:rsidR="008F142C" w:rsidRDefault="008F142C" w:rsidP="008F142C">
      <w:pPr>
        <w:pStyle w:val="ParagraphSections"/>
      </w:pPr>
      <w:r>
        <w:fldChar w:fldCharType="begin"/>
      </w:r>
      <w:r>
        <w:instrText>HYPERLINK "https://csrc.nist.gov/pubs/sp/800/61/r2/final"</w:instrText>
      </w:r>
      <w:r>
        <w:fldChar w:fldCharType="separate"/>
      </w:r>
      <w:r w:rsidRPr="008F142C">
        <w:rPr>
          <w:rStyle w:val="Hyperlink"/>
        </w:rPr>
        <w:t>National Institute of Standards and Technology (NIST) S</w:t>
      </w:r>
      <w:r>
        <w:rPr>
          <w:rStyle w:val="Hyperlink"/>
        </w:rPr>
        <w:t>P</w:t>
      </w:r>
      <w:r w:rsidRPr="008F142C">
        <w:rPr>
          <w:rStyle w:val="Hyperlink"/>
        </w:rPr>
        <w:t>: 800-61 - Computer Security Incident Handling Guide</w:t>
      </w:r>
      <w:r>
        <w:fldChar w:fldCharType="end"/>
      </w:r>
    </w:p>
    <w:p w14:paraId="05D4FAA2" w14:textId="7D4DCF85" w:rsidR="008F142C" w:rsidRDefault="008F142C" w:rsidP="008F142C">
      <w:pPr>
        <w:pStyle w:val="ParagraphSections"/>
      </w:pPr>
      <w:hyperlink r:id="rId11" w:history="1">
        <w:r w:rsidRPr="008F142C">
          <w:rPr>
            <w:rStyle w:val="Hyperlink"/>
          </w:rPr>
          <w:t>National Institute of Standards and Technology (NIST) S</w:t>
        </w:r>
        <w:r>
          <w:rPr>
            <w:rStyle w:val="Hyperlink"/>
          </w:rPr>
          <w:t>P</w:t>
        </w:r>
        <w:r w:rsidRPr="008F142C">
          <w:rPr>
            <w:rStyle w:val="Hyperlink"/>
          </w:rPr>
          <w:t>: 800-</w:t>
        </w:r>
        <w:r>
          <w:rPr>
            <w:rStyle w:val="Hyperlink"/>
          </w:rPr>
          <w:t>50</w:t>
        </w:r>
        <w:r w:rsidRPr="008F142C">
          <w:rPr>
            <w:rStyle w:val="Hyperlink"/>
          </w:rPr>
          <w:t xml:space="preserve"> - Building a Cybersecurity and Privacy Learning Program</w:t>
        </w:r>
      </w:hyperlink>
    </w:p>
    <w:p w14:paraId="187BC76D" w14:textId="54B11F6A" w:rsidR="008F142C" w:rsidRPr="00CA284F" w:rsidRDefault="008F142C" w:rsidP="00CA284F">
      <w:pPr>
        <w:pStyle w:val="ParagraphSections"/>
      </w:pPr>
      <w:hyperlink r:id="rId12" w:history="1">
        <w:r w:rsidRPr="008F142C">
          <w:rPr>
            <w:rStyle w:val="Hyperlink"/>
          </w:rPr>
          <w:t>National Institute of Standards and Technology (NIST) S</w:t>
        </w:r>
        <w:r>
          <w:rPr>
            <w:rStyle w:val="Hyperlink"/>
          </w:rPr>
          <w:t>P</w:t>
        </w:r>
        <w:r w:rsidRPr="008F142C">
          <w:rPr>
            <w:rStyle w:val="Hyperlink"/>
          </w:rPr>
          <w:t>: 800-</w:t>
        </w:r>
        <w:r>
          <w:rPr>
            <w:rStyle w:val="Hyperlink"/>
          </w:rPr>
          <w:t>84</w:t>
        </w:r>
        <w:r w:rsidRPr="008F142C">
          <w:rPr>
            <w:rStyle w:val="Hyperlink"/>
          </w:rPr>
          <w:t xml:space="preserve"> - Guide to Test, Training, and Exercise Programs for IT Plans and Capabilities</w:t>
        </w:r>
      </w:hyperlink>
    </w:p>
    <w:sectPr w:rsidR="008F142C" w:rsidRPr="00CA284F" w:rsidSect="00370EC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1AA68" w14:textId="77777777" w:rsidR="005A2139" w:rsidRDefault="005A2139" w:rsidP="00D212FD">
      <w:pPr>
        <w:spacing w:after="0" w:line="240" w:lineRule="auto"/>
      </w:pPr>
      <w:r>
        <w:separator/>
      </w:r>
    </w:p>
  </w:endnote>
  <w:endnote w:type="continuationSeparator" w:id="0">
    <w:p w14:paraId="01465876" w14:textId="77777777" w:rsidR="005A2139" w:rsidRDefault="005A2139" w:rsidP="00D212FD">
      <w:pPr>
        <w:spacing w:after="0" w:line="240" w:lineRule="auto"/>
      </w:pPr>
      <w:r>
        <w:continuationSeparator/>
      </w:r>
    </w:p>
  </w:endnote>
  <w:endnote w:type="continuationNotice" w:id="1">
    <w:p w14:paraId="0C6A5019" w14:textId="77777777" w:rsidR="005A2139" w:rsidRDefault="005A21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0DA7D02B" w:rsidR="00BC124B" w:rsidRPr="00370ECE" w:rsidRDefault="00C51C3C">
    <w:pPr>
      <w:pStyle w:val="Footer"/>
      <w:rPr>
        <w:rFonts w:ascii="Arial" w:hAnsi="Arial" w:cs="Arial"/>
        <w:b/>
        <w:sz w:val="20"/>
        <w:szCs w:val="16"/>
      </w:rPr>
    </w:pPr>
    <w:r>
      <w:rPr>
        <w:rFonts w:ascii="Arial" w:hAnsi="Arial" w:cs="Arial"/>
        <w:b/>
        <w:sz w:val="20"/>
        <w:szCs w:val="16"/>
      </w:rPr>
      <w:t xml:space="preserve">Contingency </w:t>
    </w:r>
    <w:r w:rsidR="008F142C">
      <w:rPr>
        <w:rFonts w:ascii="Arial" w:hAnsi="Arial" w:cs="Arial"/>
        <w:b/>
        <w:sz w:val="20"/>
        <w:szCs w:val="16"/>
      </w:rPr>
      <w:t>Security Threat Response</w:t>
    </w:r>
    <w:r>
      <w:rPr>
        <w:rFonts w:ascii="Arial" w:hAnsi="Arial" w:cs="Arial"/>
        <w:b/>
        <w:sz w:val="20"/>
        <w:szCs w:val="16"/>
      </w:rPr>
      <w:t xml:space="preserve"> </w:t>
    </w:r>
    <w:r w:rsidR="005769CE">
      <w:rPr>
        <w:rFonts w:ascii="Arial" w:hAnsi="Arial" w:cs="Arial"/>
        <w:b/>
        <w:sz w:val="20"/>
        <w:szCs w:val="16"/>
      </w:rPr>
      <w:t>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E33E09">
      <w:rPr>
        <w:rFonts w:ascii="Arial" w:hAnsi="Arial" w:cs="Arial"/>
        <w:b/>
        <w:noProof/>
        <w:sz w:val="20"/>
        <w:szCs w:val="16"/>
      </w:rPr>
      <w:t>5</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E1985" w14:textId="77777777" w:rsidR="005A2139" w:rsidRDefault="005A2139" w:rsidP="00D212FD">
      <w:pPr>
        <w:spacing w:after="0" w:line="240" w:lineRule="auto"/>
      </w:pPr>
      <w:r>
        <w:separator/>
      </w:r>
    </w:p>
  </w:footnote>
  <w:footnote w:type="continuationSeparator" w:id="0">
    <w:p w14:paraId="2DEA9DDC" w14:textId="77777777" w:rsidR="005A2139" w:rsidRDefault="005A2139" w:rsidP="00D212FD">
      <w:pPr>
        <w:spacing w:after="0" w:line="240" w:lineRule="auto"/>
      </w:pPr>
      <w:r>
        <w:continuationSeparator/>
      </w:r>
    </w:p>
  </w:footnote>
  <w:footnote w:type="continuationNotice" w:id="1">
    <w:p w14:paraId="2D1E8615" w14:textId="77777777" w:rsidR="005A2139" w:rsidRDefault="005A21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DCDC63E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7"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8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2"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1"/>
  </w:num>
  <w:num w:numId="2" w16cid:durableId="1514145562">
    <w:abstractNumId w:val="22"/>
  </w:num>
  <w:num w:numId="3" w16cid:durableId="225997702">
    <w:abstractNumId w:val="23"/>
  </w:num>
  <w:num w:numId="4" w16cid:durableId="1748962890">
    <w:abstractNumId w:val="87"/>
  </w:num>
  <w:num w:numId="5" w16cid:durableId="79567034">
    <w:abstractNumId w:val="25"/>
  </w:num>
  <w:num w:numId="6" w16cid:durableId="102041457">
    <w:abstractNumId w:val="42"/>
  </w:num>
  <w:num w:numId="7" w16cid:durableId="1957787226">
    <w:abstractNumId w:val="61"/>
  </w:num>
  <w:num w:numId="8" w16cid:durableId="1492454130">
    <w:abstractNumId w:val="76"/>
  </w:num>
  <w:num w:numId="9" w16cid:durableId="231932244">
    <w:abstractNumId w:val="65"/>
  </w:num>
  <w:num w:numId="10" w16cid:durableId="1594314303">
    <w:abstractNumId w:val="78"/>
  </w:num>
  <w:num w:numId="11" w16cid:durableId="587732204">
    <w:abstractNumId w:val="29"/>
  </w:num>
  <w:num w:numId="12" w16cid:durableId="791099340">
    <w:abstractNumId w:val="60"/>
  </w:num>
  <w:num w:numId="13" w16cid:durableId="192615054">
    <w:abstractNumId w:val="71"/>
  </w:num>
  <w:num w:numId="14" w16cid:durableId="1463234607">
    <w:abstractNumId w:val="86"/>
  </w:num>
  <w:num w:numId="15" w16cid:durableId="2078818769">
    <w:abstractNumId w:val="66"/>
  </w:num>
  <w:num w:numId="16" w16cid:durableId="424889611">
    <w:abstractNumId w:val="84"/>
  </w:num>
  <w:num w:numId="17" w16cid:durableId="298457807">
    <w:abstractNumId w:val="40"/>
  </w:num>
  <w:num w:numId="18" w16cid:durableId="1117681564">
    <w:abstractNumId w:val="15"/>
  </w:num>
  <w:num w:numId="19" w16cid:durableId="1963684235">
    <w:abstractNumId w:val="46"/>
  </w:num>
  <w:num w:numId="20" w16cid:durableId="2145417109">
    <w:abstractNumId w:val="18"/>
  </w:num>
  <w:num w:numId="21" w16cid:durableId="1112942345">
    <w:abstractNumId w:val="81"/>
  </w:num>
  <w:num w:numId="22" w16cid:durableId="2078552006">
    <w:abstractNumId w:val="1"/>
  </w:num>
  <w:num w:numId="23" w16cid:durableId="1321499760">
    <w:abstractNumId w:val="57"/>
  </w:num>
  <w:num w:numId="24" w16cid:durableId="840972350">
    <w:abstractNumId w:val="36"/>
  </w:num>
  <w:num w:numId="25" w16cid:durableId="754714813">
    <w:abstractNumId w:val="19"/>
  </w:num>
  <w:num w:numId="26" w16cid:durableId="235092744">
    <w:abstractNumId w:val="66"/>
  </w:num>
  <w:num w:numId="27" w16cid:durableId="964044067">
    <w:abstractNumId w:val="13"/>
  </w:num>
  <w:num w:numId="28" w16cid:durableId="459542745">
    <w:abstractNumId w:val="67"/>
  </w:num>
  <w:num w:numId="29" w16cid:durableId="1971202156">
    <w:abstractNumId w:val="67"/>
  </w:num>
  <w:num w:numId="30" w16cid:durableId="748649458">
    <w:abstractNumId w:val="5"/>
  </w:num>
  <w:num w:numId="31" w16cid:durableId="507451150">
    <w:abstractNumId w:val="80"/>
  </w:num>
  <w:num w:numId="32" w16cid:durableId="1251425206">
    <w:abstractNumId w:val="10"/>
  </w:num>
  <w:num w:numId="33" w16cid:durableId="1719548277">
    <w:abstractNumId w:val="0"/>
  </w:num>
  <w:num w:numId="34" w16cid:durableId="1884634594">
    <w:abstractNumId w:val="4"/>
  </w:num>
  <w:num w:numId="35" w16cid:durableId="1878809610">
    <w:abstractNumId w:val="70"/>
  </w:num>
  <w:num w:numId="36" w16cid:durableId="729882645">
    <w:abstractNumId w:val="39"/>
  </w:num>
  <w:num w:numId="37" w16cid:durableId="662511869">
    <w:abstractNumId w:val="17"/>
  </w:num>
  <w:num w:numId="38" w16cid:durableId="1314141274">
    <w:abstractNumId w:val="28"/>
  </w:num>
  <w:num w:numId="39" w16cid:durableId="163134697">
    <w:abstractNumId w:val="51"/>
  </w:num>
  <w:num w:numId="40" w16cid:durableId="90471875">
    <w:abstractNumId w:val="79"/>
  </w:num>
  <w:num w:numId="41" w16cid:durableId="872771505">
    <w:abstractNumId w:val="16"/>
  </w:num>
  <w:num w:numId="42" w16cid:durableId="1080102891">
    <w:abstractNumId w:val="75"/>
  </w:num>
  <w:num w:numId="43" w16cid:durableId="941651372">
    <w:abstractNumId w:val="31"/>
  </w:num>
  <w:num w:numId="44" w16cid:durableId="202984311">
    <w:abstractNumId w:val="35"/>
  </w:num>
  <w:num w:numId="45" w16cid:durableId="670764675">
    <w:abstractNumId w:val="20"/>
  </w:num>
  <w:num w:numId="46" w16cid:durableId="22899870">
    <w:abstractNumId w:val="55"/>
  </w:num>
  <w:num w:numId="47" w16cid:durableId="594897494">
    <w:abstractNumId w:val="52"/>
  </w:num>
  <w:num w:numId="48" w16cid:durableId="1046181208">
    <w:abstractNumId w:val="69"/>
  </w:num>
  <w:num w:numId="49" w16cid:durableId="527791583">
    <w:abstractNumId w:val="50"/>
  </w:num>
  <w:num w:numId="50" w16cid:durableId="809438784">
    <w:abstractNumId w:val="24"/>
  </w:num>
  <w:num w:numId="51" w16cid:durableId="1375276283">
    <w:abstractNumId w:val="73"/>
  </w:num>
  <w:num w:numId="52" w16cid:durableId="1118791430">
    <w:abstractNumId w:val="83"/>
  </w:num>
  <w:num w:numId="53" w16cid:durableId="906500447">
    <w:abstractNumId w:val="2"/>
  </w:num>
  <w:num w:numId="54" w16cid:durableId="604532487">
    <w:abstractNumId w:val="6"/>
  </w:num>
  <w:num w:numId="55" w16cid:durableId="1424229020">
    <w:abstractNumId w:val="53"/>
  </w:num>
  <w:num w:numId="56" w16cid:durableId="412050158">
    <w:abstractNumId w:val="3"/>
  </w:num>
  <w:num w:numId="57" w16cid:durableId="271741903">
    <w:abstractNumId w:val="41"/>
  </w:num>
  <w:num w:numId="58" w16cid:durableId="611715386">
    <w:abstractNumId w:val="33"/>
  </w:num>
  <w:num w:numId="59" w16cid:durableId="432014363">
    <w:abstractNumId w:val="26"/>
  </w:num>
  <w:num w:numId="60" w16cid:durableId="1357072833">
    <w:abstractNumId w:val="38"/>
  </w:num>
  <w:num w:numId="61" w16cid:durableId="1083916185">
    <w:abstractNumId w:val="58"/>
  </w:num>
  <w:num w:numId="62" w16cid:durableId="434599134">
    <w:abstractNumId w:val="44"/>
  </w:num>
  <w:num w:numId="63" w16cid:durableId="1906333805">
    <w:abstractNumId w:val="11"/>
  </w:num>
  <w:num w:numId="64" w16cid:durableId="2007323139">
    <w:abstractNumId w:val="58"/>
  </w:num>
  <w:num w:numId="65" w16cid:durableId="1117287286">
    <w:abstractNumId w:val="9"/>
  </w:num>
  <w:num w:numId="66" w16cid:durableId="2034106498">
    <w:abstractNumId w:val="48"/>
  </w:num>
  <w:num w:numId="67" w16cid:durableId="828251500">
    <w:abstractNumId w:val="74"/>
  </w:num>
  <w:num w:numId="68" w16cid:durableId="1879971182">
    <w:abstractNumId w:val="64"/>
  </w:num>
  <w:num w:numId="69" w16cid:durableId="757793527">
    <w:abstractNumId w:val="77"/>
  </w:num>
  <w:num w:numId="70" w16cid:durableId="266739948">
    <w:abstractNumId w:val="54"/>
  </w:num>
  <w:num w:numId="71" w16cid:durableId="157355603">
    <w:abstractNumId w:val="49"/>
  </w:num>
  <w:num w:numId="72" w16cid:durableId="1820656487">
    <w:abstractNumId w:val="62"/>
  </w:num>
  <w:num w:numId="73" w16cid:durableId="651760037">
    <w:abstractNumId w:val="30"/>
  </w:num>
  <w:num w:numId="74" w16cid:durableId="249898313">
    <w:abstractNumId w:val="8"/>
  </w:num>
  <w:num w:numId="75" w16cid:durableId="652107625">
    <w:abstractNumId w:val="12"/>
  </w:num>
  <w:num w:numId="76" w16cid:durableId="2014717049">
    <w:abstractNumId w:val="72"/>
  </w:num>
  <w:num w:numId="77" w16cid:durableId="1376393224">
    <w:abstractNumId w:val="45"/>
  </w:num>
  <w:num w:numId="78" w16cid:durableId="432746525">
    <w:abstractNumId w:val="82"/>
  </w:num>
  <w:num w:numId="79" w16cid:durableId="1019740546">
    <w:abstractNumId w:val="7"/>
  </w:num>
  <w:num w:numId="80" w16cid:durableId="905457854">
    <w:abstractNumId w:val="43"/>
  </w:num>
  <w:num w:numId="81" w16cid:durableId="786852085">
    <w:abstractNumId w:val="59"/>
  </w:num>
  <w:num w:numId="82" w16cid:durableId="1749499393">
    <w:abstractNumId w:val="88"/>
  </w:num>
  <w:num w:numId="83" w16cid:durableId="1380086196">
    <w:abstractNumId w:val="68"/>
  </w:num>
  <w:num w:numId="84" w16cid:durableId="613631224">
    <w:abstractNumId w:val="27"/>
  </w:num>
  <w:num w:numId="85" w16cid:durableId="547686744">
    <w:abstractNumId w:val="47"/>
  </w:num>
  <w:num w:numId="86" w16cid:durableId="361827481">
    <w:abstractNumId w:val="85"/>
  </w:num>
  <w:num w:numId="87" w16cid:durableId="1513494410">
    <w:abstractNumId w:val="63"/>
  </w:num>
  <w:num w:numId="88" w16cid:durableId="1450468933">
    <w:abstractNumId w:val="32"/>
  </w:num>
  <w:num w:numId="89" w16cid:durableId="353725285">
    <w:abstractNumId w:val="56"/>
  </w:num>
  <w:num w:numId="90" w16cid:durableId="57361110">
    <w:abstractNumId w:val="37"/>
  </w:num>
  <w:num w:numId="91" w16cid:durableId="202523">
    <w:abstractNumId w:val="14"/>
  </w:num>
  <w:num w:numId="92" w16cid:durableId="5522799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52A8"/>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2A96"/>
    <w:rsid w:val="002335BD"/>
    <w:rsid w:val="00240E57"/>
    <w:rsid w:val="002413AD"/>
    <w:rsid w:val="00254F95"/>
    <w:rsid w:val="002657E4"/>
    <w:rsid w:val="0026673E"/>
    <w:rsid w:val="00266C30"/>
    <w:rsid w:val="002761BB"/>
    <w:rsid w:val="00276B81"/>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6A98"/>
    <w:rsid w:val="004C6E4A"/>
    <w:rsid w:val="004E15AB"/>
    <w:rsid w:val="004E17BE"/>
    <w:rsid w:val="004E1BB5"/>
    <w:rsid w:val="004E34BF"/>
    <w:rsid w:val="004E5C74"/>
    <w:rsid w:val="004F2476"/>
    <w:rsid w:val="004F3593"/>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560BE"/>
    <w:rsid w:val="00560FE6"/>
    <w:rsid w:val="0056160A"/>
    <w:rsid w:val="00561CDE"/>
    <w:rsid w:val="00561CE0"/>
    <w:rsid w:val="00561E58"/>
    <w:rsid w:val="00562A2D"/>
    <w:rsid w:val="00563ADB"/>
    <w:rsid w:val="005654DE"/>
    <w:rsid w:val="005674FF"/>
    <w:rsid w:val="00567699"/>
    <w:rsid w:val="005769CE"/>
    <w:rsid w:val="00587171"/>
    <w:rsid w:val="005978D7"/>
    <w:rsid w:val="005A035D"/>
    <w:rsid w:val="005A2139"/>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4DA"/>
    <w:rsid w:val="006D4D70"/>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5098"/>
    <w:rsid w:val="007B7F24"/>
    <w:rsid w:val="007C694B"/>
    <w:rsid w:val="007C77C2"/>
    <w:rsid w:val="007D1AC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65597"/>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44CE"/>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F9B"/>
    <w:rsid w:val="00C57773"/>
    <w:rsid w:val="00C73C6D"/>
    <w:rsid w:val="00C83D0F"/>
    <w:rsid w:val="00C931B6"/>
    <w:rsid w:val="00C966B0"/>
    <w:rsid w:val="00C97C8F"/>
    <w:rsid w:val="00CA284F"/>
    <w:rsid w:val="00CA7724"/>
    <w:rsid w:val="00CB7255"/>
    <w:rsid w:val="00CB7936"/>
    <w:rsid w:val="00CC1F5B"/>
    <w:rsid w:val="00CC3316"/>
    <w:rsid w:val="00CC7981"/>
    <w:rsid w:val="00CD3817"/>
    <w:rsid w:val="00CD4267"/>
    <w:rsid w:val="00CD7EB7"/>
    <w:rsid w:val="00CE4838"/>
    <w:rsid w:val="00CF278D"/>
    <w:rsid w:val="00CF71F6"/>
    <w:rsid w:val="00D00D2F"/>
    <w:rsid w:val="00D06944"/>
    <w:rsid w:val="00D10A37"/>
    <w:rsid w:val="00D16FEA"/>
    <w:rsid w:val="00D212FD"/>
    <w:rsid w:val="00D26050"/>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3E09"/>
    <w:rsid w:val="00E36913"/>
    <w:rsid w:val="00E3743A"/>
    <w:rsid w:val="00E378FB"/>
    <w:rsid w:val="00E37CA1"/>
    <w:rsid w:val="00E37D83"/>
    <w:rsid w:val="00E46575"/>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0AC5"/>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84/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0/r1/fin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45111"/>
    <w:rsid w:val="001B4500"/>
    <w:rsid w:val="00225E6E"/>
    <w:rsid w:val="00231331"/>
    <w:rsid w:val="002D554D"/>
    <w:rsid w:val="002E2CC9"/>
    <w:rsid w:val="003A7898"/>
    <w:rsid w:val="003E26C0"/>
    <w:rsid w:val="003E5700"/>
    <w:rsid w:val="00590B50"/>
    <w:rsid w:val="005A0CCC"/>
    <w:rsid w:val="00603186"/>
    <w:rsid w:val="00756219"/>
    <w:rsid w:val="007B6361"/>
    <w:rsid w:val="008E09B4"/>
    <w:rsid w:val="008F60AB"/>
    <w:rsid w:val="0096366A"/>
    <w:rsid w:val="009822FE"/>
    <w:rsid w:val="00A0480E"/>
    <w:rsid w:val="00A31AA0"/>
    <w:rsid w:val="00A6201B"/>
    <w:rsid w:val="00B80350"/>
    <w:rsid w:val="00C6593C"/>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898"/>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7</TotalTime>
  <Pages>5</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6</cp:revision>
  <dcterms:created xsi:type="dcterms:W3CDTF">2024-10-26T21:51:00Z</dcterms:created>
  <dcterms:modified xsi:type="dcterms:W3CDTF">2024-10-26T22:34:00Z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