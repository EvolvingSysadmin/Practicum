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3212EF69"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1308C">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1647C28F" w:rsidR="00CC3316" w:rsidRPr="00A75C2A" w:rsidRDefault="00592040" w:rsidP="00752E82">
            <w:pPr>
              <w:spacing w:after="0" w:line="240" w:lineRule="auto"/>
              <w:jc w:val="center"/>
              <w:rPr>
                <w:rFonts w:ascii="Arial" w:hAnsi="Arial" w:cs="Arial"/>
                <w:b/>
                <w:sz w:val="40"/>
                <w:szCs w:val="40"/>
              </w:rPr>
            </w:pPr>
            <w:r>
              <w:rPr>
                <w:rFonts w:ascii="Arial" w:hAnsi="Arial" w:cs="Arial"/>
                <w:b/>
                <w:sz w:val="40"/>
                <w:szCs w:val="40"/>
              </w:rPr>
              <w:t>Identification and Authentication</w:t>
            </w:r>
          </w:p>
        </w:tc>
        <w:tc>
          <w:tcPr>
            <w:tcW w:w="4837" w:type="dxa"/>
            <w:vAlign w:val="center"/>
          </w:tcPr>
          <w:p w14:paraId="3D389F70" w14:textId="36E390C3"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24A53">
              <w:rPr>
                <w:rFonts w:ascii="Arial" w:hAnsi="Arial" w:cs="Arial"/>
                <w:bCs/>
                <w:noProof/>
                <w:sz w:val="24"/>
              </w:rPr>
              <w:t>10/29/2024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0B2BBAD2" w14:textId="77777777" w:rsidR="00592040" w:rsidRDefault="00592040" w:rsidP="00592040">
      <w:pPr>
        <w:pStyle w:val="ParagraphSections"/>
      </w:pPr>
      <w:r>
        <w:t xml:space="preserve">The purpose of this Identification and Authentication policy is to establish a framework that ensures only authorized users and devices can access Information Technology (IT) resources. By implementing robust identification and authentication mechanisms, we aim to protect sensitive data and critical systems from unauthorized access, which can lead to data breaches, financial losses, and damage to the organization's reputation. </w:t>
      </w:r>
    </w:p>
    <w:p w14:paraId="6B4EA9D4" w14:textId="02FA34DF" w:rsidR="00592040" w:rsidRPr="003755C9" w:rsidRDefault="00592040" w:rsidP="00B47E8A">
      <w:pPr>
        <w:pStyle w:val="ParagraphSections"/>
      </w:pPr>
      <w:r>
        <w:t>The benefits of this Identification and Authentication policy include enhanced security by minimizing unauthorized access, ensuring regulatory compliance to meet legal data protection requirements, and promoting accountability through traceable user actions. Additionally, it fosters user confidence in the protection of sensitive information, streamlines operational efficiency by clearly defining access roles, and allows for adaptability in updating methods to address emerging threats. Overall, this policy strengthens the organization’s cybersecurity posture and cultivates a culture of security awareness among users.</w:t>
      </w:r>
    </w:p>
    <w:p w14:paraId="07A3C879" w14:textId="45D7A305"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lastRenderedPageBreak/>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4F5B55CF" w14:textId="4F64350A" w:rsidR="006148A3" w:rsidRPr="006148A3" w:rsidRDefault="006148A3" w:rsidP="006148A3">
      <w:pPr>
        <w:pStyle w:val="ParagraphSections"/>
      </w:pPr>
      <w:r w:rsidRPr="006148A3">
        <w:t>The Identification and Authentication Policy ensures that all users and devices accessing the organization's information systems are uniquely identified and authenticated through multifactor authentication for both privileged and non-privileged accounts. It mandates the authentication of devices before network connection, effective management of identifiers, and strong password policies, including complexity and length requirements. The policy also requires obscured authentication feedback to protect against exploitation and compliance with legal standards for cryptographic module authentication.</w:t>
      </w:r>
    </w:p>
    <w:p w14:paraId="0EEC2E8A" w14:textId="77777777" w:rsidR="00592040" w:rsidRPr="009409D5" w:rsidRDefault="00592040" w:rsidP="00EB2D71">
      <w:pPr>
        <w:pStyle w:val="InfoSections"/>
      </w:pPr>
      <w:r>
        <w:t>Identification and Authentication</w:t>
      </w:r>
    </w:p>
    <w:p w14:paraId="15C22F83" w14:textId="77777777" w:rsidR="00592040" w:rsidRPr="00EB2D71" w:rsidRDefault="00592040" w:rsidP="00EB2D71">
      <w:pPr>
        <w:pStyle w:val="ParagraphSections"/>
      </w:pPr>
      <w:r w:rsidRPr="00EB2D71">
        <w:t>The [Owner] shall:</w:t>
      </w:r>
    </w:p>
    <w:p w14:paraId="55A58416" w14:textId="77777777" w:rsidR="00592040" w:rsidRDefault="00592040" w:rsidP="00EB2D71">
      <w:pPr>
        <w:pStyle w:val="Bullets"/>
        <w:numPr>
          <w:ilvl w:val="0"/>
          <w:numId w:val="266"/>
        </w:numPr>
      </w:pPr>
      <w:r w:rsidRPr="00FA11D1">
        <w:t xml:space="preserve">Ensure that information systems uniquely identify and authenticate users or processes acting on behalf of </w:t>
      </w:r>
      <w:r w:rsidRPr="00FA11D1">
        <w:rPr>
          <w:color w:val="FF0000"/>
        </w:rPr>
        <w:t>[Organization Name]</w:t>
      </w:r>
      <w:r w:rsidRPr="00FA11D1">
        <w:t xml:space="preserve"> users.</w:t>
      </w:r>
    </w:p>
    <w:p w14:paraId="49C9357B" w14:textId="77777777" w:rsidR="00592040" w:rsidRDefault="00592040" w:rsidP="00EB2D71">
      <w:pPr>
        <w:pStyle w:val="Bullets"/>
        <w:numPr>
          <w:ilvl w:val="0"/>
          <w:numId w:val="266"/>
        </w:numPr>
      </w:pPr>
      <w:r w:rsidRPr="00FA11D1">
        <w:t>Ensure that information systems implement multifactor authentication for network access to privileged accounts.</w:t>
      </w:r>
    </w:p>
    <w:p w14:paraId="47158254" w14:textId="77777777" w:rsidR="00592040" w:rsidRDefault="00592040" w:rsidP="00EB2D71">
      <w:pPr>
        <w:pStyle w:val="Bullets"/>
        <w:numPr>
          <w:ilvl w:val="0"/>
          <w:numId w:val="266"/>
        </w:numPr>
      </w:pPr>
      <w:r w:rsidRPr="00FA11D1">
        <w:t>Ensure that information systems implement multifactor authentication for network access to non-privileged accounts.</w:t>
      </w:r>
    </w:p>
    <w:p w14:paraId="1F35B7C5" w14:textId="77777777" w:rsidR="00592040" w:rsidRDefault="00592040" w:rsidP="00EB2D71">
      <w:pPr>
        <w:pStyle w:val="Bullets"/>
        <w:numPr>
          <w:ilvl w:val="0"/>
          <w:numId w:val="266"/>
        </w:numPr>
      </w:pPr>
      <w:r w:rsidRPr="00FA11D1">
        <w:t>Ensure that information systems implement multifactor authentication for local access to privileged accounts.</w:t>
      </w:r>
    </w:p>
    <w:p w14:paraId="6AD7BF94" w14:textId="77777777" w:rsidR="00592040" w:rsidRDefault="00592040" w:rsidP="00EB2D71">
      <w:pPr>
        <w:pStyle w:val="Bullets"/>
        <w:numPr>
          <w:ilvl w:val="0"/>
          <w:numId w:val="266"/>
        </w:numPr>
      </w:pPr>
      <w:r w:rsidRPr="00FA11D1">
        <w:t>Ensure that information systems implement replay-resistant authentication mechanisms for network access to privileged accounts.</w:t>
      </w:r>
    </w:p>
    <w:p w14:paraId="71DD87C0" w14:textId="77777777" w:rsidR="00592040" w:rsidRDefault="00592040" w:rsidP="00EB2D71">
      <w:pPr>
        <w:pStyle w:val="Bullets"/>
        <w:numPr>
          <w:ilvl w:val="0"/>
          <w:numId w:val="266"/>
        </w:numPr>
      </w:pPr>
      <w:r w:rsidRPr="00FA11D1">
        <w:t>Ensure that information systems implement multifactor authentication for remote access to privileged and non-privileged accounts such that one of the factors is provided by a device separate from the system gaining access and the device utilizes a cryptographic strength mechanisms that protects the primary authentication token (secret key, private key or one-time password) against compromise by protocol threats including: eavesdropper, replay, online guessing, verifier impersonation and man-in-the-middle attacks.</w:t>
      </w:r>
    </w:p>
    <w:p w14:paraId="5AADBBAC" w14:textId="77777777" w:rsidR="00592040" w:rsidRDefault="00592040" w:rsidP="00EB2D71">
      <w:pPr>
        <w:pStyle w:val="Bullets"/>
        <w:numPr>
          <w:ilvl w:val="0"/>
          <w:numId w:val="266"/>
        </w:numPr>
        <w:spacing w:after="200"/>
      </w:pPr>
      <w:r w:rsidRPr="00FA11D1">
        <w:lastRenderedPageBreak/>
        <w:t>Ensure that information systems accept and electronically verify Personal Identity Verification (PIV) credentials.</w:t>
      </w:r>
    </w:p>
    <w:p w14:paraId="5605971D" w14:textId="77777777" w:rsidR="00592040" w:rsidRPr="009409D5" w:rsidRDefault="00592040" w:rsidP="00EB2D71">
      <w:pPr>
        <w:pStyle w:val="InfoSections"/>
      </w:pPr>
      <w:r>
        <w:t>Device Identification and Authentication</w:t>
      </w:r>
    </w:p>
    <w:p w14:paraId="558A60AB" w14:textId="7EADE34B" w:rsidR="00592040" w:rsidRPr="00EB2D71" w:rsidRDefault="00592040" w:rsidP="00EB2D71">
      <w:pPr>
        <w:pStyle w:val="ParagraphSections"/>
      </w:pPr>
      <w:r w:rsidRPr="00E819AA">
        <w:t xml:space="preserve">The </w:t>
      </w:r>
      <w:r w:rsidRPr="003D4073">
        <w:rPr>
          <w:color w:val="FF0000"/>
        </w:rPr>
        <w:t>[Owner]</w:t>
      </w:r>
      <w:r>
        <w:t xml:space="preserve"> shall</w:t>
      </w:r>
      <w:r w:rsidR="00EB2D71">
        <w:t xml:space="preserve"> e</w:t>
      </w:r>
      <w:r w:rsidRPr="00EB2D71">
        <w:t>nsure that information systems uniquely identify and authenticate all devices before establishing a network connection.</w:t>
      </w:r>
    </w:p>
    <w:p w14:paraId="38AB754F" w14:textId="77777777" w:rsidR="00592040" w:rsidRPr="009409D5" w:rsidRDefault="00592040" w:rsidP="00EB2D71">
      <w:pPr>
        <w:pStyle w:val="InfoSections"/>
      </w:pPr>
      <w:r>
        <w:t>Identifier Management</w:t>
      </w:r>
    </w:p>
    <w:p w14:paraId="24C034D6" w14:textId="77777777" w:rsidR="00592040" w:rsidRDefault="00592040" w:rsidP="00EB2D71">
      <w:pPr>
        <w:pStyle w:val="ParagraphSections"/>
      </w:pPr>
      <w:r w:rsidRPr="00E819AA">
        <w:t xml:space="preserve">The </w:t>
      </w:r>
      <w:r w:rsidRPr="003D4073">
        <w:rPr>
          <w:color w:val="FF0000"/>
        </w:rPr>
        <w:t>[Owner]</w:t>
      </w:r>
      <w:r>
        <w:t xml:space="preserve"> shall:</w:t>
      </w:r>
    </w:p>
    <w:p w14:paraId="7CB7C71C" w14:textId="77777777" w:rsidR="00592040" w:rsidRDefault="00592040" w:rsidP="00006BF5">
      <w:pPr>
        <w:pStyle w:val="Bullets"/>
        <w:numPr>
          <w:ilvl w:val="0"/>
          <w:numId w:val="267"/>
        </w:numPr>
      </w:pPr>
      <w:r w:rsidRPr="00086CA5">
        <w:t xml:space="preserve">Ensure that the </w:t>
      </w:r>
      <w:r w:rsidRPr="007053A4">
        <w:rPr>
          <w:color w:val="FF0000"/>
        </w:rPr>
        <w:t>[Organization Name]</w:t>
      </w:r>
      <w:r w:rsidRPr="00086CA5">
        <w:t xml:space="preserve"> manages information system identifiers by receiving authorization from </w:t>
      </w:r>
      <w:r w:rsidRPr="007053A4">
        <w:rPr>
          <w:color w:val="FF0000"/>
        </w:rPr>
        <w:t>[Owner]</w:t>
      </w:r>
      <w:r w:rsidRPr="00086CA5">
        <w:t xml:space="preserve"> to assign an individual, group, role, or device identifier</w:t>
      </w:r>
      <w:r>
        <w:t>.</w:t>
      </w:r>
    </w:p>
    <w:p w14:paraId="315E876A" w14:textId="77777777" w:rsidR="00592040" w:rsidRDefault="00592040" w:rsidP="00006BF5">
      <w:pPr>
        <w:pStyle w:val="Bullets"/>
        <w:numPr>
          <w:ilvl w:val="0"/>
          <w:numId w:val="267"/>
        </w:numPr>
      </w:pPr>
      <w:r w:rsidRPr="007053A4">
        <w:t>Select an identifier that identifies an individual, group, role, or device.</w:t>
      </w:r>
    </w:p>
    <w:p w14:paraId="127DCC4C" w14:textId="77777777" w:rsidR="00592040" w:rsidRPr="007053A4" w:rsidRDefault="00592040" w:rsidP="00006BF5">
      <w:pPr>
        <w:pStyle w:val="Bullets"/>
        <w:numPr>
          <w:ilvl w:val="0"/>
          <w:numId w:val="267"/>
        </w:numPr>
      </w:pPr>
      <w:r w:rsidRPr="007053A4">
        <w:t>Assign the identifier to the intended individual, group, role, or device.</w:t>
      </w:r>
    </w:p>
    <w:p w14:paraId="7F132A77" w14:textId="77777777" w:rsidR="00592040" w:rsidRPr="007053A4" w:rsidRDefault="00592040" w:rsidP="00006BF5">
      <w:pPr>
        <w:pStyle w:val="Bullets"/>
        <w:numPr>
          <w:ilvl w:val="0"/>
          <w:numId w:val="267"/>
        </w:numPr>
      </w:pPr>
      <w:r w:rsidRPr="007053A4">
        <w:t>Pr</w:t>
      </w:r>
      <w:r>
        <w:t>e</w:t>
      </w:r>
      <w:r w:rsidRPr="007053A4">
        <w:t>vent reuse of identifiers for 90 days.</w:t>
      </w:r>
    </w:p>
    <w:p w14:paraId="1D51138A" w14:textId="77777777" w:rsidR="00592040" w:rsidRPr="007053A4" w:rsidRDefault="00592040" w:rsidP="00006BF5">
      <w:pPr>
        <w:pStyle w:val="Bullets"/>
        <w:numPr>
          <w:ilvl w:val="0"/>
          <w:numId w:val="267"/>
        </w:numPr>
      </w:pPr>
      <w:r w:rsidRPr="007053A4">
        <w:t>Disable the identifier after 30 days of inactivity.</w:t>
      </w:r>
    </w:p>
    <w:p w14:paraId="4A6755CC" w14:textId="77777777" w:rsidR="00592040" w:rsidRPr="009409D5" w:rsidRDefault="00592040" w:rsidP="00EB2D71">
      <w:pPr>
        <w:pStyle w:val="InfoSections"/>
      </w:pPr>
      <w:r>
        <w:t>Authentication Management</w:t>
      </w:r>
    </w:p>
    <w:p w14:paraId="79534394" w14:textId="77777777" w:rsidR="00592040" w:rsidRDefault="00592040" w:rsidP="00006BF5">
      <w:pPr>
        <w:pStyle w:val="ParagraphSections"/>
      </w:pPr>
      <w:r w:rsidRPr="00E819AA">
        <w:t xml:space="preserve">The </w:t>
      </w:r>
      <w:r w:rsidRPr="003D4073">
        <w:rPr>
          <w:color w:val="FF0000"/>
        </w:rPr>
        <w:t>[Owner]</w:t>
      </w:r>
      <w:r>
        <w:t xml:space="preserve"> shall:</w:t>
      </w:r>
    </w:p>
    <w:p w14:paraId="0A54881E" w14:textId="77777777" w:rsidR="00592040" w:rsidRDefault="00592040" w:rsidP="00320833">
      <w:pPr>
        <w:pStyle w:val="Bullets"/>
        <w:numPr>
          <w:ilvl w:val="0"/>
          <w:numId w:val="269"/>
        </w:numPr>
      </w:pPr>
      <w:r w:rsidRPr="007053A4">
        <w:t>Manage information system authenticators by verifying, as part of the initial authenticator distribution, the identity of the individual, group, role, or device receiving the authenticator.</w:t>
      </w:r>
    </w:p>
    <w:p w14:paraId="67F6AA68" w14:textId="77777777" w:rsidR="00592040" w:rsidRPr="007053A4" w:rsidRDefault="00592040" w:rsidP="00320833">
      <w:pPr>
        <w:pStyle w:val="Bullets"/>
        <w:numPr>
          <w:ilvl w:val="0"/>
          <w:numId w:val="269"/>
        </w:numPr>
      </w:pPr>
      <w:r w:rsidRPr="007053A4">
        <w:t>Establish initial authenticator content for authenticators defined by the organization.</w:t>
      </w:r>
    </w:p>
    <w:p w14:paraId="7CF44ADE" w14:textId="77777777" w:rsidR="00592040" w:rsidRDefault="00592040" w:rsidP="00320833">
      <w:pPr>
        <w:pStyle w:val="Bullets"/>
        <w:numPr>
          <w:ilvl w:val="0"/>
          <w:numId w:val="269"/>
        </w:numPr>
      </w:pPr>
      <w:r w:rsidRPr="007053A4">
        <w:t>Ensure that authenticators have sufficient strength of mechanism for their intended use.</w:t>
      </w:r>
    </w:p>
    <w:p w14:paraId="42E926DA" w14:textId="77777777" w:rsidR="00592040" w:rsidRPr="007053A4" w:rsidRDefault="00592040" w:rsidP="00320833">
      <w:pPr>
        <w:pStyle w:val="Bullets"/>
        <w:numPr>
          <w:ilvl w:val="0"/>
          <w:numId w:val="269"/>
        </w:numPr>
      </w:pPr>
      <w:r w:rsidRPr="007053A4">
        <w:t>Establish and implement administrative procedures for initial authenticator distribution, for lost/compromised or damaged authenticators, and for revoking authenticators.</w:t>
      </w:r>
    </w:p>
    <w:p w14:paraId="05844AF2" w14:textId="77777777" w:rsidR="00592040" w:rsidRPr="007053A4" w:rsidRDefault="00592040" w:rsidP="00320833">
      <w:pPr>
        <w:pStyle w:val="Bullets"/>
        <w:numPr>
          <w:ilvl w:val="0"/>
          <w:numId w:val="269"/>
        </w:numPr>
      </w:pPr>
      <w:r w:rsidRPr="007053A4">
        <w:t>Change default content of authenticators prior to information system installation.</w:t>
      </w:r>
    </w:p>
    <w:p w14:paraId="3F3BDFE9" w14:textId="77777777" w:rsidR="00592040" w:rsidRPr="007053A4" w:rsidRDefault="00592040" w:rsidP="00320833">
      <w:pPr>
        <w:pStyle w:val="Bullets"/>
        <w:numPr>
          <w:ilvl w:val="0"/>
          <w:numId w:val="269"/>
        </w:numPr>
      </w:pPr>
      <w:r w:rsidRPr="007053A4">
        <w:t>Establish minimum and maximum lifetime restrictions and reuse conditions for authenticators.</w:t>
      </w:r>
    </w:p>
    <w:p w14:paraId="7709B7BF" w14:textId="77777777" w:rsidR="00592040" w:rsidRPr="007053A4" w:rsidRDefault="00592040" w:rsidP="00320833">
      <w:pPr>
        <w:pStyle w:val="Bullets"/>
        <w:numPr>
          <w:ilvl w:val="0"/>
          <w:numId w:val="269"/>
        </w:numPr>
      </w:pPr>
      <w:r w:rsidRPr="007053A4">
        <w:t>Change/refresh authenticators every 90 days.</w:t>
      </w:r>
    </w:p>
    <w:p w14:paraId="4ADB0CE0" w14:textId="77777777" w:rsidR="00592040" w:rsidRPr="007053A4" w:rsidRDefault="00592040" w:rsidP="00320833">
      <w:pPr>
        <w:pStyle w:val="Bullets"/>
        <w:numPr>
          <w:ilvl w:val="0"/>
          <w:numId w:val="269"/>
        </w:numPr>
      </w:pPr>
      <w:r w:rsidRPr="007053A4">
        <w:t>Protect authenticator content from unauthorized disclosure and modification.</w:t>
      </w:r>
    </w:p>
    <w:p w14:paraId="5089DC31" w14:textId="77777777" w:rsidR="00592040" w:rsidRPr="007053A4" w:rsidRDefault="00592040" w:rsidP="00320833">
      <w:pPr>
        <w:pStyle w:val="Bullets"/>
        <w:numPr>
          <w:ilvl w:val="0"/>
          <w:numId w:val="269"/>
        </w:numPr>
      </w:pPr>
      <w:r w:rsidRPr="007053A4">
        <w:t>Require individuals and devices to implement specific security safeguards to protect authenticators.</w:t>
      </w:r>
    </w:p>
    <w:p w14:paraId="53D13671" w14:textId="77777777" w:rsidR="00592040" w:rsidRPr="007053A4" w:rsidRDefault="00592040" w:rsidP="00320833">
      <w:pPr>
        <w:pStyle w:val="Bullets"/>
        <w:numPr>
          <w:ilvl w:val="0"/>
          <w:numId w:val="269"/>
        </w:numPr>
      </w:pPr>
      <w:r w:rsidRPr="007053A4">
        <w:t>Change authenticators for group/role accounts when membership to those account changes.</w:t>
      </w:r>
    </w:p>
    <w:p w14:paraId="1C226372" w14:textId="77777777" w:rsidR="00592040" w:rsidRDefault="00592040" w:rsidP="00320833">
      <w:pPr>
        <w:pStyle w:val="Bullets"/>
        <w:numPr>
          <w:ilvl w:val="0"/>
          <w:numId w:val="269"/>
        </w:numPr>
      </w:pPr>
      <w:r w:rsidRPr="007053A4">
        <w:lastRenderedPageBreak/>
        <w:t xml:space="preserve">Ensure that information </w:t>
      </w:r>
      <w:proofErr w:type="gramStart"/>
      <w:r w:rsidRPr="007053A4">
        <w:t>systems,</w:t>
      </w:r>
      <w:proofErr w:type="gramEnd"/>
      <w:r w:rsidRPr="007053A4">
        <w:t xml:space="preserve"> for password-based authentication enforce minimum password complexity that must not contain the user's entire Account Name value or entire Full Name value.</w:t>
      </w:r>
    </w:p>
    <w:p w14:paraId="6E4DD072" w14:textId="77777777" w:rsidR="00592040" w:rsidRDefault="00592040" w:rsidP="00320833">
      <w:pPr>
        <w:pStyle w:val="Bullets"/>
        <w:numPr>
          <w:ilvl w:val="0"/>
          <w:numId w:val="269"/>
        </w:numPr>
      </w:pPr>
      <w:r w:rsidRPr="007053A4">
        <w:t>Ensure passwords must contain characters from three of the following five categories:</w:t>
      </w:r>
    </w:p>
    <w:p w14:paraId="3A42A2EB" w14:textId="77777777" w:rsidR="00592040" w:rsidRDefault="00592040" w:rsidP="00320833">
      <w:pPr>
        <w:pStyle w:val="Bullets"/>
        <w:numPr>
          <w:ilvl w:val="1"/>
          <w:numId w:val="270"/>
        </w:numPr>
      </w:pPr>
      <w:r w:rsidRPr="00EA4774">
        <w:t>Uppercase characters of European languages (A through Z, with diacritic marks, Greek and Cyrillic characters</w:t>
      </w:r>
      <w:proofErr w:type="gramStart"/>
      <w:r w:rsidRPr="00EA4774">
        <w:t>);</w:t>
      </w:r>
      <w:proofErr w:type="gramEnd"/>
    </w:p>
    <w:p w14:paraId="2970F4CD" w14:textId="77777777" w:rsidR="00592040" w:rsidRDefault="00592040" w:rsidP="00320833">
      <w:pPr>
        <w:pStyle w:val="Bullets"/>
        <w:numPr>
          <w:ilvl w:val="1"/>
          <w:numId w:val="270"/>
        </w:numPr>
      </w:pPr>
      <w:r w:rsidRPr="00EA4774">
        <w:t xml:space="preserve">Lowercase characters of European languages (a through z, </w:t>
      </w:r>
      <w:proofErr w:type="gramStart"/>
      <w:r w:rsidRPr="00EA4774">
        <w:t>sharp-s</w:t>
      </w:r>
      <w:proofErr w:type="gramEnd"/>
      <w:r w:rsidRPr="00EA4774">
        <w:t>, with diacritic marks, Greek and Cyrillic characters);</w:t>
      </w:r>
    </w:p>
    <w:p w14:paraId="6D6C37BC" w14:textId="77777777" w:rsidR="00592040" w:rsidRDefault="00592040" w:rsidP="00320833">
      <w:pPr>
        <w:pStyle w:val="Bullets"/>
        <w:numPr>
          <w:ilvl w:val="1"/>
          <w:numId w:val="270"/>
        </w:numPr>
      </w:pPr>
      <w:r w:rsidRPr="00EA4774">
        <w:t>Base 10 digits (0 through 9</w:t>
      </w:r>
      <w:proofErr w:type="gramStart"/>
      <w:r w:rsidRPr="00EA4774">
        <w:t>);</w:t>
      </w:r>
      <w:proofErr w:type="gramEnd"/>
    </w:p>
    <w:p w14:paraId="6BA30A46" w14:textId="77777777" w:rsidR="00592040" w:rsidRPr="00EA4774" w:rsidRDefault="00592040" w:rsidP="00320833">
      <w:pPr>
        <w:pStyle w:val="Bullets"/>
        <w:numPr>
          <w:ilvl w:val="1"/>
          <w:numId w:val="270"/>
        </w:numPr>
      </w:pPr>
      <w:r w:rsidRPr="00EA4774">
        <w:t xml:space="preserve">Non-alphanumeric characters </w:t>
      </w:r>
      <w:proofErr w:type="gramStart"/>
      <w:r w:rsidRPr="00EA4774">
        <w:t>~!@#</w:t>
      </w:r>
      <w:proofErr w:type="gramEnd"/>
      <w:r w:rsidRPr="00EA4774">
        <w:t>$%^&amp;*_-+=`|\(){}[</w:t>
      </w:r>
      <w:proofErr w:type="gramStart"/>
      <w:r w:rsidRPr="00EA4774">
        <w:t>]:;</w:t>
      </w:r>
      <w:proofErr w:type="gramEnd"/>
      <w:r w:rsidRPr="00EA4774">
        <w:t>"'&lt;&gt;,.?/; and</w:t>
      </w:r>
    </w:p>
    <w:p w14:paraId="68CE1DAF" w14:textId="77777777" w:rsidR="00592040" w:rsidRDefault="00592040" w:rsidP="00320833">
      <w:pPr>
        <w:pStyle w:val="Bullets"/>
        <w:numPr>
          <w:ilvl w:val="1"/>
          <w:numId w:val="270"/>
        </w:numPr>
      </w:pPr>
      <w:r w:rsidRPr="00EA4774">
        <w:t xml:space="preserve">Any Unicode character that is categorized as an alphabetic </w:t>
      </w:r>
      <w:proofErr w:type="gramStart"/>
      <w:r w:rsidRPr="00EA4774">
        <w:t>character, but</w:t>
      </w:r>
      <w:proofErr w:type="gramEnd"/>
      <w:r w:rsidRPr="00EA4774">
        <w:t xml:space="preserve"> is not uppercase or lowercase. This includes Unicode characters from Asian languages.</w:t>
      </w:r>
    </w:p>
    <w:p w14:paraId="46559EF6" w14:textId="77777777" w:rsidR="00592040" w:rsidRPr="00EA4774" w:rsidRDefault="00592040" w:rsidP="00320833">
      <w:pPr>
        <w:pStyle w:val="Bullets"/>
        <w:numPr>
          <w:ilvl w:val="0"/>
          <w:numId w:val="269"/>
        </w:numPr>
      </w:pPr>
      <w:r w:rsidRPr="00EA4774">
        <w:t>Require passwords to have a minimum length of 8 characters.</w:t>
      </w:r>
    </w:p>
    <w:p w14:paraId="5DC01BC8" w14:textId="77777777" w:rsidR="00592040" w:rsidRPr="00EA4774" w:rsidRDefault="00592040" w:rsidP="00320833">
      <w:pPr>
        <w:pStyle w:val="Bullets"/>
        <w:numPr>
          <w:ilvl w:val="0"/>
          <w:numId w:val="269"/>
        </w:numPr>
      </w:pPr>
      <w:r w:rsidRPr="00EA4774">
        <w:t>Enforce at least one changed character when new passwords are created.</w:t>
      </w:r>
    </w:p>
    <w:p w14:paraId="2DF6AE62" w14:textId="77777777" w:rsidR="00592040" w:rsidRPr="00EA4774" w:rsidRDefault="00592040" w:rsidP="00320833">
      <w:pPr>
        <w:pStyle w:val="Bullets"/>
        <w:numPr>
          <w:ilvl w:val="0"/>
          <w:numId w:val="269"/>
        </w:numPr>
      </w:pPr>
      <w:r w:rsidRPr="00EA4774">
        <w:t xml:space="preserve">Store and transmit only </w:t>
      </w:r>
      <w:proofErr w:type="gramStart"/>
      <w:r w:rsidRPr="00EA4774">
        <w:t>cryptographically-protected</w:t>
      </w:r>
      <w:proofErr w:type="gramEnd"/>
      <w:r w:rsidRPr="00EA4774">
        <w:t xml:space="preserve"> passwords.</w:t>
      </w:r>
    </w:p>
    <w:p w14:paraId="6B8CC090" w14:textId="77777777" w:rsidR="00592040" w:rsidRPr="00EA4774" w:rsidRDefault="00592040" w:rsidP="00320833">
      <w:pPr>
        <w:pStyle w:val="Bullets"/>
        <w:numPr>
          <w:ilvl w:val="0"/>
          <w:numId w:val="269"/>
        </w:numPr>
      </w:pPr>
      <w:r w:rsidRPr="00EA4774">
        <w:t>Enforce password minimum and maximum lifetime restrictions of one day and 120 days respectively.</w:t>
      </w:r>
    </w:p>
    <w:p w14:paraId="11C441C9" w14:textId="77777777" w:rsidR="00592040" w:rsidRPr="00EA4774" w:rsidRDefault="00592040" w:rsidP="00320833">
      <w:pPr>
        <w:pStyle w:val="Bullets"/>
        <w:numPr>
          <w:ilvl w:val="0"/>
          <w:numId w:val="269"/>
        </w:numPr>
      </w:pPr>
      <w:r w:rsidRPr="00EA4774">
        <w:t>Prohibit password reuse for 12 generations.</w:t>
      </w:r>
    </w:p>
    <w:p w14:paraId="311C7E08" w14:textId="77777777" w:rsidR="00592040" w:rsidRPr="00EA4774" w:rsidRDefault="00592040" w:rsidP="00320833">
      <w:pPr>
        <w:pStyle w:val="Bullets"/>
        <w:numPr>
          <w:ilvl w:val="0"/>
          <w:numId w:val="269"/>
        </w:numPr>
      </w:pPr>
      <w:r w:rsidRPr="00EA4774">
        <w:t>Allow the use of a temporary password for system logons with an immediate change to a permanent password.</w:t>
      </w:r>
    </w:p>
    <w:p w14:paraId="2D1BD3B9" w14:textId="77777777" w:rsidR="00592040" w:rsidRPr="00EA4774" w:rsidRDefault="00592040" w:rsidP="00320833">
      <w:pPr>
        <w:pStyle w:val="Bullets"/>
        <w:numPr>
          <w:ilvl w:val="0"/>
          <w:numId w:val="269"/>
        </w:numPr>
      </w:pPr>
      <w:r w:rsidRPr="00EA4774">
        <w:t xml:space="preserve">Ensure that </w:t>
      </w:r>
      <w:proofErr w:type="gramStart"/>
      <w:r w:rsidRPr="00EA4774">
        <w:t>information</w:t>
      </w:r>
      <w:proofErr w:type="gramEnd"/>
      <w:r w:rsidRPr="00EA4774">
        <w:t xml:space="preserve"> system, for PKI-based authentication, validates certifications by constructing and verifying a certification path to an accepted trust anchor including checking certificate status information.</w:t>
      </w:r>
    </w:p>
    <w:p w14:paraId="1F961961" w14:textId="77777777" w:rsidR="00592040" w:rsidRPr="00EA4774" w:rsidRDefault="00592040" w:rsidP="00320833">
      <w:pPr>
        <w:pStyle w:val="Bullets"/>
        <w:numPr>
          <w:ilvl w:val="0"/>
          <w:numId w:val="269"/>
        </w:numPr>
      </w:pPr>
      <w:r w:rsidRPr="00EA4774">
        <w:t>Enforce authorized access to the corresponding private key.</w:t>
      </w:r>
    </w:p>
    <w:p w14:paraId="5C58686A" w14:textId="77777777" w:rsidR="00592040" w:rsidRPr="00EA4774" w:rsidRDefault="00592040" w:rsidP="00320833">
      <w:pPr>
        <w:pStyle w:val="Bullets"/>
        <w:numPr>
          <w:ilvl w:val="0"/>
          <w:numId w:val="269"/>
        </w:numPr>
      </w:pPr>
      <w:r w:rsidRPr="00EA4774">
        <w:t>Map the authenticated identity to the account of the individual or group.</w:t>
      </w:r>
    </w:p>
    <w:p w14:paraId="46AAA3F7" w14:textId="77777777" w:rsidR="00592040" w:rsidRPr="00EA4774" w:rsidRDefault="00592040" w:rsidP="00320833">
      <w:pPr>
        <w:pStyle w:val="Bullets"/>
        <w:numPr>
          <w:ilvl w:val="0"/>
          <w:numId w:val="269"/>
        </w:numPr>
      </w:pPr>
      <w:r w:rsidRPr="00EA4774">
        <w:t>Implement a local cache of revocation data to support path discovery and validation in case of inability to access revocation information via the network.</w:t>
      </w:r>
    </w:p>
    <w:p w14:paraId="1B61256E" w14:textId="77777777" w:rsidR="00592040" w:rsidRPr="00EA4774" w:rsidRDefault="00592040" w:rsidP="00320833">
      <w:pPr>
        <w:pStyle w:val="Bullets"/>
        <w:numPr>
          <w:ilvl w:val="0"/>
          <w:numId w:val="269"/>
        </w:numPr>
      </w:pPr>
      <w:r w:rsidRPr="00EA4774">
        <w:t xml:space="preserve">Require that the registration process to receive </w:t>
      </w:r>
      <w:r w:rsidRPr="00EA4774">
        <w:rPr>
          <w:color w:val="FF0000"/>
        </w:rPr>
        <w:t>[entity defined types of and/or specific authenticators]</w:t>
      </w:r>
      <w:r w:rsidRPr="00EA4774">
        <w:t xml:space="preserve"> be conducted in person or by a trusted third party before </w:t>
      </w:r>
      <w:r w:rsidRPr="00EA4774">
        <w:rPr>
          <w:color w:val="FF0000"/>
        </w:rPr>
        <w:t xml:space="preserve">[entity defined registration authority] </w:t>
      </w:r>
      <w:r w:rsidRPr="00EA4774">
        <w:t xml:space="preserve">with authorization by </w:t>
      </w:r>
      <w:r w:rsidRPr="00EA4774">
        <w:rPr>
          <w:color w:val="FF0000"/>
        </w:rPr>
        <w:t>[entity defined personnel or roles]</w:t>
      </w:r>
      <w:r w:rsidRPr="00EA4774">
        <w:t>.</w:t>
      </w:r>
    </w:p>
    <w:p w14:paraId="43F3B4EE" w14:textId="77777777" w:rsidR="00BA4F28" w:rsidRDefault="00592040" w:rsidP="00BA4F28">
      <w:pPr>
        <w:pStyle w:val="Bullets"/>
        <w:numPr>
          <w:ilvl w:val="0"/>
          <w:numId w:val="269"/>
        </w:numPr>
      </w:pPr>
      <w:r w:rsidRPr="00EA4774">
        <w:t xml:space="preserve">Ensure that the information system, for hardware token-based authentication, employs mechanisms that satisfy </w:t>
      </w:r>
      <w:r w:rsidRPr="00EA4774">
        <w:rPr>
          <w:color w:val="FF0000"/>
        </w:rPr>
        <w:t>[entity defined token quality requirements].</w:t>
      </w:r>
    </w:p>
    <w:p w14:paraId="200E8EE8" w14:textId="1B9BD2D3" w:rsidR="00592040" w:rsidRPr="009409D5" w:rsidRDefault="00592040" w:rsidP="00BA4F28">
      <w:pPr>
        <w:pStyle w:val="InfoSections"/>
      </w:pPr>
      <w:r>
        <w:t>Authentication Feedback</w:t>
      </w:r>
    </w:p>
    <w:p w14:paraId="687FE1A8" w14:textId="2014A024" w:rsidR="00592040" w:rsidRPr="00BA4F28" w:rsidRDefault="00592040" w:rsidP="00BA4F28">
      <w:pPr>
        <w:pStyle w:val="ParagraphSections"/>
      </w:pPr>
      <w:r w:rsidRPr="00E819AA">
        <w:t xml:space="preserve">The </w:t>
      </w:r>
      <w:r w:rsidRPr="003D4073">
        <w:rPr>
          <w:color w:val="FF0000"/>
        </w:rPr>
        <w:t>[Owner]</w:t>
      </w:r>
      <w:r>
        <w:t xml:space="preserve"> shall:</w:t>
      </w:r>
      <w:r w:rsidR="00BA4F28">
        <w:t xml:space="preserve"> e</w:t>
      </w:r>
      <w:r w:rsidRPr="00BA4F28">
        <w:t>nsure that information systems obscure feedback of authentication information during the authentication process to protect the information from possible exploitation/use by unauthorized individuals.</w:t>
      </w:r>
    </w:p>
    <w:p w14:paraId="0D00D9E7" w14:textId="77777777" w:rsidR="00592040" w:rsidRPr="009409D5" w:rsidRDefault="00592040" w:rsidP="00EB2D71">
      <w:pPr>
        <w:pStyle w:val="InfoSections"/>
      </w:pPr>
      <w:r>
        <w:lastRenderedPageBreak/>
        <w:t>Cryptographic Module Authentication</w:t>
      </w:r>
    </w:p>
    <w:p w14:paraId="3F4895D2" w14:textId="7F331955" w:rsidR="00592040" w:rsidRPr="00BA4F28" w:rsidRDefault="00592040" w:rsidP="00BA4F28">
      <w:pPr>
        <w:pStyle w:val="ParagraphSections"/>
      </w:pPr>
      <w:r w:rsidRPr="00E819AA">
        <w:t xml:space="preserve">The </w:t>
      </w:r>
      <w:r w:rsidRPr="003D4073">
        <w:rPr>
          <w:color w:val="FF0000"/>
        </w:rPr>
        <w:t>[Owner]</w:t>
      </w:r>
      <w:r>
        <w:t xml:space="preserve"> shall:</w:t>
      </w:r>
      <w:r w:rsidR="00BA4F28">
        <w:t xml:space="preserve"> </w:t>
      </w:r>
      <w:r w:rsidRPr="00BA4F28">
        <w:t>Ensure that information systems implement mechanisms for authentication to a cryptographic module that meet the requirements of applicable state and federal laws, directives, policies, regulations, standards, and guidance for such authentication.</w:t>
      </w:r>
    </w:p>
    <w:p w14:paraId="5EA862A4" w14:textId="77777777" w:rsidR="00592040" w:rsidRPr="009409D5" w:rsidRDefault="00592040" w:rsidP="00EB2D71">
      <w:pPr>
        <w:pStyle w:val="InfoSections"/>
      </w:pPr>
      <w:r>
        <w:t>Cryptographic Module Authentication</w:t>
      </w:r>
    </w:p>
    <w:p w14:paraId="7CDD271C" w14:textId="77777777" w:rsidR="00592040" w:rsidRDefault="00592040" w:rsidP="00BA4F28">
      <w:pPr>
        <w:pStyle w:val="ParagraphSections"/>
      </w:pPr>
      <w:r w:rsidRPr="00E819AA">
        <w:t xml:space="preserve">The </w:t>
      </w:r>
      <w:r w:rsidRPr="003D4073">
        <w:rPr>
          <w:color w:val="FF0000"/>
        </w:rPr>
        <w:t>[Owner]</w:t>
      </w:r>
      <w:r>
        <w:t xml:space="preserve"> shall:</w:t>
      </w:r>
    </w:p>
    <w:p w14:paraId="4B324ED6" w14:textId="77777777" w:rsidR="00592040" w:rsidRPr="00EA4774" w:rsidRDefault="00592040" w:rsidP="00BA4F28">
      <w:pPr>
        <w:pStyle w:val="Bullets"/>
        <w:numPr>
          <w:ilvl w:val="0"/>
          <w:numId w:val="271"/>
        </w:numPr>
      </w:pPr>
      <w:r w:rsidRPr="00EA4774">
        <w:t>Ensure that information systems uniquely identify and authenticate non-entity users or processes acting on behalf of non-entity users.</w:t>
      </w:r>
    </w:p>
    <w:p w14:paraId="640756B6" w14:textId="77777777" w:rsidR="00592040" w:rsidRPr="00EA4774" w:rsidRDefault="00592040" w:rsidP="00BA4F28">
      <w:pPr>
        <w:pStyle w:val="Bullets"/>
        <w:numPr>
          <w:ilvl w:val="0"/>
          <w:numId w:val="271"/>
        </w:numPr>
      </w:pPr>
      <w:r w:rsidRPr="00EA4774">
        <w:t>Ensure that information systems accept and electronically verify Personal Identity Verification (PIV) credentials from other government agencies.</w:t>
      </w:r>
    </w:p>
    <w:p w14:paraId="08965E56" w14:textId="77777777" w:rsidR="00592040" w:rsidRPr="00EA4774" w:rsidRDefault="00592040" w:rsidP="00BA4F28">
      <w:pPr>
        <w:pStyle w:val="Bullets"/>
        <w:numPr>
          <w:ilvl w:val="0"/>
          <w:numId w:val="271"/>
        </w:numPr>
      </w:pPr>
      <w:r w:rsidRPr="00EA4774">
        <w:t>Ensure that information systems accept only Federal Identity, Credential, and Access Management (FICAM) Trust Framework Solutions initiative approved third-party credentials.</w:t>
      </w:r>
    </w:p>
    <w:p w14:paraId="5D0A4BBB" w14:textId="1D54C81B" w:rsidR="00592040" w:rsidRPr="00592040" w:rsidRDefault="00592040" w:rsidP="00BA4F28">
      <w:pPr>
        <w:pStyle w:val="Bullets"/>
        <w:numPr>
          <w:ilvl w:val="0"/>
          <w:numId w:val="271"/>
        </w:numPr>
      </w:pPr>
      <w:r w:rsidRPr="00EA4774">
        <w:t>Ensure that the organization employs only FICAM-approved information system components in [entity defined information systems] to accept third-party credentials.</w:t>
      </w:r>
    </w:p>
    <w:p w14:paraId="3C81F238" w14:textId="3EFD07FD"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Start w:id="6" w:name="_Hlk179891556"/>
    <w:bookmarkEnd w:id="2"/>
    <w:p w14:paraId="7728790B" w14:textId="7F22F986" w:rsidR="00BA4F28" w:rsidRDefault="00BA4F28" w:rsidP="00BA4F28">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"https://csrc.nist.gov/pubs/sp/800/50/r1/final"</w:instrText>
      </w:r>
      <w:r>
        <w:rPr>
          <w:rFonts w:ascii="Arial" w:hAnsi="Arial" w:cs="Arial"/>
          <w:sz w:val="24"/>
          <w:szCs w:val="24"/>
        </w:rPr>
      </w:r>
      <w:r>
        <w:rPr>
          <w:rFonts w:ascii="Arial" w:hAnsi="Arial" w:cs="Arial"/>
          <w:sz w:val="24"/>
          <w:szCs w:val="24"/>
        </w:rPr>
        <w:fldChar w:fldCharType="separate"/>
      </w:r>
      <w:r w:rsidRPr="00BA4F28">
        <w:rPr>
          <w:rStyle w:val="Hyperlink"/>
          <w:rFonts w:ascii="Arial" w:hAnsi="Arial" w:cs="Arial"/>
          <w:sz w:val="24"/>
          <w:szCs w:val="24"/>
        </w:rPr>
        <w:t>National Institute of Standards and Technology (NIST) Special Publication (SP): NIST SP 800-50 – Building a Cybersecurity and Privacy Learning Program</w:t>
      </w:r>
      <w:r>
        <w:rPr>
          <w:rFonts w:ascii="Arial" w:hAnsi="Arial" w:cs="Arial"/>
          <w:sz w:val="24"/>
          <w:szCs w:val="24"/>
        </w:rPr>
        <w:fldChar w:fldCharType="end"/>
      </w:r>
    </w:p>
    <w:p w14:paraId="13EB92F6" w14:textId="0AAA83BA" w:rsidR="00BA4F28" w:rsidRDefault="00BA4F28" w:rsidP="00BA4F28">
      <w:pPr>
        <w:rPr>
          <w:rFonts w:ascii="Arial" w:hAnsi="Arial" w:cs="Arial"/>
          <w:sz w:val="24"/>
          <w:szCs w:val="24"/>
        </w:rPr>
      </w:pPr>
      <w:hyperlink r:id="rId11" w:history="1">
        <w:r w:rsidRPr="00BA4F28">
          <w:rPr>
            <w:rStyle w:val="Hyperlink"/>
            <w:rFonts w:ascii="Arial" w:hAnsi="Arial" w:cs="Arial"/>
            <w:sz w:val="24"/>
            <w:szCs w:val="24"/>
          </w:rPr>
          <w:t>National Institute of Standards and Technology (NIST) Special Publication (SP): NIST SP 800-84 – Guide to Test, Training, and Exercise Programs for IT Plans and Capabilities</w:t>
        </w:r>
      </w:hyperlink>
    </w:p>
    <w:p w14:paraId="293E438E" w14:textId="5A25083A" w:rsidR="00BA4F28" w:rsidRDefault="00BA4F28" w:rsidP="00BA4F28">
      <w:pPr>
        <w:rPr>
          <w:rFonts w:ascii="Arial" w:hAnsi="Arial" w:cs="Arial"/>
          <w:sz w:val="24"/>
          <w:szCs w:val="24"/>
        </w:rPr>
      </w:pPr>
      <w:hyperlink r:id="rId12" w:history="1">
        <w:r w:rsidRPr="00BA4F28">
          <w:rPr>
            <w:rStyle w:val="Hyperlink"/>
            <w:rFonts w:ascii="Arial" w:hAnsi="Arial" w:cs="Arial"/>
            <w:sz w:val="24"/>
            <w:szCs w:val="24"/>
          </w:rPr>
          <w:t>National Institute of Standards and Technology (NIST) Special Publication (SP): NIST SP 800-12 – An Introduction to Information Security</w:t>
        </w:r>
      </w:hyperlink>
    </w:p>
    <w:p w14:paraId="5CBEC610" w14:textId="2E60E54B" w:rsidR="00BA4F28" w:rsidRDefault="00BA4F28" w:rsidP="00BA4F28">
      <w:pPr>
        <w:rPr>
          <w:rFonts w:ascii="Arial" w:hAnsi="Arial" w:cs="Arial"/>
          <w:sz w:val="24"/>
          <w:szCs w:val="24"/>
        </w:rPr>
      </w:pPr>
      <w:hyperlink r:id="rId13" w:history="1">
        <w:r w:rsidRPr="00BA4F28">
          <w:rPr>
            <w:rStyle w:val="Hyperlink"/>
            <w:rFonts w:ascii="Arial" w:hAnsi="Arial" w:cs="Arial"/>
            <w:sz w:val="24"/>
            <w:szCs w:val="24"/>
          </w:rPr>
          <w:t>National Institute of Standards and Technology (NIST) Special Publication (SP): NIST SP 800-63 – Digital Identity Guidelines</w:t>
        </w:r>
      </w:hyperlink>
    </w:p>
    <w:p w14:paraId="586DD70B" w14:textId="706C1E22" w:rsidR="00BA4F28" w:rsidRDefault="00BA4F28" w:rsidP="00BA4F28">
      <w:pPr>
        <w:rPr>
          <w:rFonts w:ascii="Arial" w:hAnsi="Arial" w:cs="Arial"/>
          <w:sz w:val="24"/>
          <w:szCs w:val="24"/>
        </w:rPr>
      </w:pPr>
      <w:hyperlink r:id="rId14" w:history="1">
        <w:r w:rsidRPr="00BA4F28">
          <w:rPr>
            <w:rStyle w:val="Hyperlink"/>
            <w:rFonts w:ascii="Arial" w:hAnsi="Arial" w:cs="Arial"/>
            <w:sz w:val="24"/>
            <w:szCs w:val="24"/>
          </w:rPr>
          <w:t>National Institute of Standards and Technology (NIST) Special Publication (SP): NIST SP 800-73 – Interfaces for Personal Identity Verification: Part 3 – PIV Client Application Programming Interface</w:t>
        </w:r>
      </w:hyperlink>
    </w:p>
    <w:p w14:paraId="37BC73FE" w14:textId="76243962" w:rsidR="00BA4F28" w:rsidRDefault="00BA4F28" w:rsidP="00BA4F28">
      <w:pPr>
        <w:rPr>
          <w:rFonts w:ascii="Arial" w:hAnsi="Arial" w:cs="Arial"/>
          <w:sz w:val="24"/>
          <w:szCs w:val="24"/>
        </w:rPr>
      </w:pPr>
      <w:hyperlink r:id="rId15" w:history="1">
        <w:r w:rsidRPr="00BA4F28">
          <w:rPr>
            <w:rStyle w:val="Hyperlink"/>
            <w:rFonts w:ascii="Arial" w:hAnsi="Arial" w:cs="Arial"/>
            <w:sz w:val="24"/>
            <w:szCs w:val="24"/>
          </w:rPr>
          <w:t>National Institute of Standards and Technology (NIST) Special Publication (SP): NIST SP 800-76 – Biometric Specifications for Personal Identity Verification</w:t>
        </w:r>
      </w:hyperlink>
    </w:p>
    <w:p w14:paraId="383B8377" w14:textId="14046BF9" w:rsidR="00BA4F28" w:rsidRDefault="00BA4F28" w:rsidP="00BA4F28">
      <w:pPr>
        <w:rPr>
          <w:rFonts w:ascii="Arial" w:hAnsi="Arial" w:cs="Arial"/>
          <w:sz w:val="24"/>
          <w:szCs w:val="24"/>
        </w:rPr>
      </w:pPr>
      <w:hyperlink r:id="rId16" w:history="1">
        <w:r w:rsidRPr="00BA4F28">
          <w:rPr>
            <w:rStyle w:val="Hyperlink"/>
            <w:rFonts w:ascii="Arial" w:hAnsi="Arial" w:cs="Arial"/>
            <w:sz w:val="24"/>
            <w:szCs w:val="24"/>
          </w:rPr>
          <w:t>National Institute of Standards and Technology (NIST) Special Publication (SP): NIST SP 800-78 – Cryptographic Algorithms and Key Sizes for Personal Identity Verification</w:t>
        </w:r>
      </w:hyperlink>
    </w:p>
    <w:p w14:paraId="7139658B" w14:textId="20B46316" w:rsidR="00BA4F28" w:rsidRPr="00C71973" w:rsidRDefault="00BA4F28" w:rsidP="00BA4F28">
      <w:pPr>
        <w:rPr>
          <w:rFonts w:ascii="Arial" w:hAnsi="Arial" w:cs="Arial"/>
          <w:sz w:val="24"/>
          <w:szCs w:val="24"/>
        </w:rPr>
      </w:pPr>
      <w:hyperlink r:id="rId17" w:history="1">
        <w:r w:rsidRPr="00BA4F28">
          <w:rPr>
            <w:rStyle w:val="Hyperlink"/>
            <w:rFonts w:ascii="Arial" w:hAnsi="Arial" w:cs="Arial"/>
            <w:sz w:val="24"/>
            <w:szCs w:val="24"/>
          </w:rPr>
          <w:t>National Institute of Standards and Technology (NIST) Special Publication (SP): NIST SP 800-116 – Guidelines for the Use of PIV Credentials in Facility Access</w:t>
        </w:r>
      </w:hyperlink>
    </w:p>
    <w:bookmarkEnd w:id="6"/>
    <w:p w14:paraId="00A82AB6" w14:textId="77777777" w:rsidR="00BA4F28" w:rsidRDefault="00BA4F28" w:rsidP="00F1353E">
      <w:pPr>
        <w:rPr>
          <w:rFonts w:ascii="Arial" w:hAnsi="Arial" w:cs="Arial"/>
          <w:sz w:val="24"/>
          <w:szCs w:val="24"/>
          <w:shd w:val="clear" w:color="auto" w:fill="FFFFFF"/>
        </w:rPr>
      </w:pPr>
    </w:p>
    <w:p w14:paraId="68EE1731" w14:textId="77777777" w:rsidR="00201353" w:rsidRDefault="00201353" w:rsidP="00F1353E">
      <w:pPr>
        <w:rPr>
          <w:rFonts w:ascii="Arial" w:hAnsi="Arial" w:cs="Arial"/>
          <w:sz w:val="24"/>
          <w:szCs w:val="24"/>
          <w:shd w:val="clear" w:color="auto" w:fill="FFFFFF"/>
        </w:rPr>
      </w:pPr>
    </w:p>
    <w:p w14:paraId="49123037" w14:textId="77777777" w:rsidR="00F1353E" w:rsidRPr="00305C06" w:rsidRDefault="00F1353E" w:rsidP="00305C06">
      <w:pPr>
        <w:autoSpaceDE w:val="0"/>
        <w:autoSpaceDN w:val="0"/>
        <w:adjustRightInd w:val="0"/>
        <w:ind w:right="450"/>
        <w:jc w:val="both"/>
        <w:rPr>
          <w:rFonts w:ascii="Arial" w:hAnsi="Arial" w:cs="Arial"/>
          <w:sz w:val="24"/>
          <w:szCs w:val="24"/>
        </w:rPr>
      </w:pPr>
    </w:p>
    <w:sectPr w:rsidR="00F1353E" w:rsidRPr="00305C06" w:rsidSect="00370ECE">
      <w:footerReference w:type="defaul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5D9D1" w14:textId="77777777" w:rsidR="00F6655F" w:rsidRDefault="00F6655F" w:rsidP="00D212FD">
      <w:pPr>
        <w:spacing w:after="0" w:line="240" w:lineRule="auto"/>
      </w:pPr>
      <w:r>
        <w:separator/>
      </w:r>
    </w:p>
  </w:endnote>
  <w:endnote w:type="continuationSeparator" w:id="0">
    <w:p w14:paraId="05D40FC5" w14:textId="77777777" w:rsidR="00F6655F" w:rsidRDefault="00F6655F" w:rsidP="00D212FD">
      <w:pPr>
        <w:spacing w:after="0" w:line="240" w:lineRule="auto"/>
      </w:pPr>
      <w:r>
        <w:continuationSeparator/>
      </w:r>
    </w:p>
  </w:endnote>
  <w:endnote w:type="continuationNotice" w:id="1">
    <w:p w14:paraId="143C9357" w14:textId="77777777" w:rsidR="00F6655F" w:rsidRDefault="00F665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71BFBA59" w:rsidR="00BC124B" w:rsidRPr="00370ECE" w:rsidRDefault="00E24A53">
    <w:pPr>
      <w:pStyle w:val="Footer"/>
      <w:rPr>
        <w:rFonts w:ascii="Arial" w:hAnsi="Arial" w:cs="Arial"/>
        <w:b/>
        <w:sz w:val="20"/>
        <w:szCs w:val="16"/>
      </w:rPr>
    </w:pPr>
    <w:r>
      <w:rPr>
        <w:rFonts w:ascii="Arial" w:hAnsi="Arial" w:cs="Arial"/>
        <w:b/>
        <w:sz w:val="20"/>
        <w:szCs w:val="16"/>
      </w:rPr>
      <w:t>Identification and Authentication Policy</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Pr>
        <w:rFonts w:ascii="Arial" w:hAnsi="Arial" w:cs="Arial"/>
        <w:b/>
        <w:noProof/>
        <w:sz w:val="20"/>
        <w:szCs w:val="16"/>
      </w:rPr>
      <w:t>7</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41FE6" w14:textId="77777777" w:rsidR="00F6655F" w:rsidRDefault="00F6655F" w:rsidP="00D212FD">
      <w:pPr>
        <w:spacing w:after="0" w:line="240" w:lineRule="auto"/>
      </w:pPr>
      <w:r>
        <w:separator/>
      </w:r>
    </w:p>
  </w:footnote>
  <w:footnote w:type="continuationSeparator" w:id="0">
    <w:p w14:paraId="42C97A2D" w14:textId="77777777" w:rsidR="00F6655F" w:rsidRDefault="00F6655F" w:rsidP="00D212FD">
      <w:pPr>
        <w:spacing w:after="0" w:line="240" w:lineRule="auto"/>
      </w:pPr>
      <w:r>
        <w:continuationSeparator/>
      </w:r>
    </w:p>
  </w:footnote>
  <w:footnote w:type="continuationNotice" w:id="1">
    <w:p w14:paraId="0C19A6BD" w14:textId="77777777" w:rsidR="00F6655F" w:rsidRDefault="00F665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36.5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3F7103"/>
    <w:multiLevelType w:val="hybridMultilevel"/>
    <w:tmpl w:val="26922A96"/>
    <w:lvl w:ilvl="0" w:tplc="04090019">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0103E5"/>
    <w:multiLevelType w:val="hybridMultilevel"/>
    <w:tmpl w:val="3A285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F7655"/>
    <w:multiLevelType w:val="hybridMultilevel"/>
    <w:tmpl w:val="E746F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8567379"/>
    <w:multiLevelType w:val="hybridMultilevel"/>
    <w:tmpl w:val="71CE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6" w15:restartNumberingAfterBreak="0">
    <w:nsid w:val="116A4C34"/>
    <w:multiLevelType w:val="hybridMultilevel"/>
    <w:tmpl w:val="3946C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9"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0"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7"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1705404F"/>
    <w:multiLevelType w:val="hybridMultilevel"/>
    <w:tmpl w:val="A57E4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5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5"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64"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0214127"/>
    <w:multiLevelType w:val="hybridMultilevel"/>
    <w:tmpl w:val="70EE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4994B32"/>
    <w:multiLevelType w:val="hybridMultilevel"/>
    <w:tmpl w:val="C5F49A6C"/>
    <w:lvl w:ilvl="0" w:tplc="DA069EB6">
      <w:start w:val="1"/>
      <w:numFmt w:val="lowerLetter"/>
      <w:lvlText w:val="%1."/>
      <w:lvlJc w:val="left"/>
      <w:pPr>
        <w:ind w:left="806"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8155DCF"/>
    <w:multiLevelType w:val="hybridMultilevel"/>
    <w:tmpl w:val="0EC4EA7A"/>
    <w:lvl w:ilvl="0" w:tplc="FECA439A">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90" w15:restartNumberingAfterBreak="0">
    <w:nsid w:val="2A1058DC"/>
    <w:multiLevelType w:val="hybridMultilevel"/>
    <w:tmpl w:val="A6AA45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92"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6"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8"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9"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9A647E0"/>
    <w:multiLevelType w:val="hybridMultilevel"/>
    <w:tmpl w:val="4E8E1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A5A5140"/>
    <w:multiLevelType w:val="hybridMultilevel"/>
    <w:tmpl w:val="7FBA87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29"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D507916"/>
    <w:multiLevelType w:val="hybridMultilevel"/>
    <w:tmpl w:val="77F454DE"/>
    <w:lvl w:ilvl="0" w:tplc="60BEEA4C">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7"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41"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3"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45"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31F2D8B"/>
    <w:multiLevelType w:val="hybridMultilevel"/>
    <w:tmpl w:val="050CE9AA"/>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53" w15:restartNumberingAfterBreak="0">
    <w:nsid w:val="457901BB"/>
    <w:multiLevelType w:val="hybridMultilevel"/>
    <w:tmpl w:val="25AE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6"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57"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61" w15:restartNumberingAfterBreak="0">
    <w:nsid w:val="49F3210C"/>
    <w:multiLevelType w:val="hybridMultilevel"/>
    <w:tmpl w:val="E6A2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6"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8"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9"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74" w15:restartNumberingAfterBreak="0">
    <w:nsid w:val="52A2455B"/>
    <w:multiLevelType w:val="hybridMultilevel"/>
    <w:tmpl w:val="CEB6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2BF341B"/>
    <w:multiLevelType w:val="hybridMultilevel"/>
    <w:tmpl w:val="0166F6E8"/>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5"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6"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BEC3EB2"/>
    <w:multiLevelType w:val="hybridMultilevel"/>
    <w:tmpl w:val="FDDC9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1"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5"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97"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8"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99"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4"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5"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6"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8" w15:restartNumberingAfterBreak="0">
    <w:nsid w:val="644872FE"/>
    <w:multiLevelType w:val="hybridMultilevel"/>
    <w:tmpl w:val="9B488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1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11" w15:restartNumberingAfterBreak="0">
    <w:nsid w:val="65972FAE"/>
    <w:multiLevelType w:val="hybridMultilevel"/>
    <w:tmpl w:val="E82A0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687C233F"/>
    <w:multiLevelType w:val="hybridMultilevel"/>
    <w:tmpl w:val="DC36B77E"/>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0"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D8B448A"/>
    <w:multiLevelType w:val="hybridMultilevel"/>
    <w:tmpl w:val="55D43826"/>
    <w:lvl w:ilvl="0" w:tplc="0A501DEE">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6D9C535B"/>
    <w:multiLevelType w:val="hybridMultilevel"/>
    <w:tmpl w:val="33222F2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9"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3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35"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37"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38"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40" w15:restartNumberingAfterBreak="0">
    <w:nsid w:val="76D222D4"/>
    <w:multiLevelType w:val="hybridMultilevel"/>
    <w:tmpl w:val="8F681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4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3"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44"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8616CF9"/>
    <w:multiLevelType w:val="hybridMultilevel"/>
    <w:tmpl w:val="6868E3A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9"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51"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3"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A950038"/>
    <w:multiLevelType w:val="hybridMultilevel"/>
    <w:tmpl w:val="95928BA4"/>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9"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1"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52"/>
  </w:num>
  <w:num w:numId="2" w16cid:durableId="1514145562">
    <w:abstractNumId w:val="55"/>
  </w:num>
  <w:num w:numId="3" w16cid:durableId="225997702">
    <w:abstractNumId w:val="56"/>
  </w:num>
  <w:num w:numId="4" w16cid:durableId="1748962890">
    <w:abstractNumId w:val="260"/>
  </w:num>
  <w:num w:numId="5" w16cid:durableId="79567034">
    <w:abstractNumId w:val="59"/>
  </w:num>
  <w:num w:numId="6" w16cid:durableId="102041457">
    <w:abstractNumId w:val="98"/>
  </w:num>
  <w:num w:numId="7" w16cid:durableId="1957787226">
    <w:abstractNumId w:val="156"/>
  </w:num>
  <w:num w:numId="8" w16cid:durableId="1492454130">
    <w:abstractNumId w:val="210"/>
  </w:num>
  <w:num w:numId="9" w16cid:durableId="231932244">
    <w:abstractNumId w:val="171"/>
  </w:num>
  <w:num w:numId="10" w16cid:durableId="1594314303">
    <w:abstractNumId w:val="230"/>
  </w:num>
  <w:num w:numId="11" w16cid:durableId="587732204">
    <w:abstractNumId w:val="71"/>
  </w:num>
  <w:num w:numId="12" w16cid:durableId="791099340">
    <w:abstractNumId w:val="154"/>
  </w:num>
  <w:num w:numId="13" w16cid:durableId="192615054">
    <w:abstractNumId w:val="190"/>
  </w:num>
  <w:num w:numId="14" w16cid:durableId="1463234607">
    <w:abstractNumId w:val="258"/>
  </w:num>
  <w:num w:numId="15" w16cid:durableId="2078818769">
    <w:abstractNumId w:val="172"/>
  </w:num>
  <w:num w:numId="16" w16cid:durableId="424889611">
    <w:abstractNumId w:val="252"/>
  </w:num>
  <w:num w:numId="17" w16cid:durableId="298457807">
    <w:abstractNumId w:val="94"/>
  </w:num>
  <w:num w:numId="18" w16cid:durableId="1117681564">
    <w:abstractNumId w:val="31"/>
  </w:num>
  <w:num w:numId="19" w16cid:durableId="1963684235">
    <w:abstractNumId w:val="107"/>
  </w:num>
  <w:num w:numId="20" w16cid:durableId="2145417109">
    <w:abstractNumId w:val="46"/>
  </w:num>
  <w:num w:numId="21" w16cid:durableId="1112942345">
    <w:abstractNumId w:val="242"/>
  </w:num>
  <w:num w:numId="22" w16cid:durableId="2078552006">
    <w:abstractNumId w:val="5"/>
  </w:num>
  <w:num w:numId="23" w16cid:durableId="1321499760">
    <w:abstractNumId w:val="145"/>
  </w:num>
  <w:num w:numId="24" w16cid:durableId="840972350">
    <w:abstractNumId w:val="86"/>
  </w:num>
  <w:num w:numId="25" w16cid:durableId="754714813">
    <w:abstractNumId w:val="49"/>
  </w:num>
  <w:num w:numId="26" w16cid:durableId="235092744">
    <w:abstractNumId w:val="172"/>
  </w:num>
  <w:num w:numId="27" w16cid:durableId="964044067">
    <w:abstractNumId w:val="29"/>
  </w:num>
  <w:num w:numId="28" w16cid:durableId="459542745">
    <w:abstractNumId w:val="177"/>
  </w:num>
  <w:num w:numId="29" w16cid:durableId="1971202156">
    <w:abstractNumId w:val="177"/>
  </w:num>
  <w:num w:numId="30" w16cid:durableId="748649458">
    <w:abstractNumId w:val="16"/>
  </w:num>
  <w:num w:numId="31" w16cid:durableId="507451150">
    <w:abstractNumId w:val="234"/>
  </w:num>
  <w:num w:numId="32" w16cid:durableId="1251425206">
    <w:abstractNumId w:val="25"/>
  </w:num>
  <w:num w:numId="33" w16cid:durableId="1719548277">
    <w:abstractNumId w:val="0"/>
  </w:num>
  <w:num w:numId="34" w16cid:durableId="1884634594">
    <w:abstractNumId w:val="14"/>
  </w:num>
  <w:num w:numId="35" w16cid:durableId="1878809610">
    <w:abstractNumId w:val="187"/>
  </w:num>
  <w:num w:numId="36" w16cid:durableId="729882645">
    <w:abstractNumId w:val="93"/>
  </w:num>
  <w:num w:numId="37" w16cid:durableId="662511869">
    <w:abstractNumId w:val="45"/>
  </w:num>
  <w:num w:numId="38" w16cid:durableId="1314141274">
    <w:abstractNumId w:val="68"/>
  </w:num>
  <w:num w:numId="39" w16cid:durableId="163134697">
    <w:abstractNumId w:val="119"/>
  </w:num>
  <w:num w:numId="40" w16cid:durableId="90471875">
    <w:abstractNumId w:val="232"/>
  </w:num>
  <w:num w:numId="41" w16cid:durableId="872771505">
    <w:abstractNumId w:val="42"/>
  </w:num>
  <w:num w:numId="42" w16cid:durableId="1080102891">
    <w:abstractNumId w:val="203"/>
  </w:num>
  <w:num w:numId="43" w16cid:durableId="941651372">
    <w:abstractNumId w:val="75"/>
  </w:num>
  <w:num w:numId="44" w16cid:durableId="202984311">
    <w:abstractNumId w:val="83"/>
  </w:num>
  <w:num w:numId="45" w16cid:durableId="670764675">
    <w:abstractNumId w:val="51"/>
  </w:num>
  <w:num w:numId="46" w16cid:durableId="22899870">
    <w:abstractNumId w:val="139"/>
  </w:num>
  <w:num w:numId="47" w16cid:durableId="594897494">
    <w:abstractNumId w:val="121"/>
  </w:num>
  <w:num w:numId="48" w16cid:durableId="1046181208">
    <w:abstractNumId w:val="184"/>
  </w:num>
  <w:num w:numId="49" w16cid:durableId="527791583">
    <w:abstractNumId w:val="118"/>
  </w:num>
  <w:num w:numId="50" w16cid:durableId="809438784">
    <w:abstractNumId w:val="58"/>
  </w:num>
  <w:num w:numId="51" w16cid:durableId="1375276283">
    <w:abstractNumId w:val="194"/>
  </w:num>
  <w:num w:numId="52" w16cid:durableId="1118791430">
    <w:abstractNumId w:val="249"/>
  </w:num>
  <w:num w:numId="53" w16cid:durableId="906500447">
    <w:abstractNumId w:val="6"/>
  </w:num>
  <w:num w:numId="54" w16cid:durableId="604532487">
    <w:abstractNumId w:val="19"/>
  </w:num>
  <w:num w:numId="55" w16cid:durableId="1424229020">
    <w:abstractNumId w:val="135"/>
  </w:num>
  <w:num w:numId="56" w16cid:durableId="412050158">
    <w:abstractNumId w:val="9"/>
  </w:num>
  <w:num w:numId="57" w16cid:durableId="271741903">
    <w:abstractNumId w:val="97"/>
  </w:num>
  <w:num w:numId="58" w16cid:durableId="611715386">
    <w:abstractNumId w:val="77"/>
  </w:num>
  <w:num w:numId="59" w16cid:durableId="432014363">
    <w:abstractNumId w:val="64"/>
  </w:num>
  <w:num w:numId="60" w16cid:durableId="1357072833">
    <w:abstractNumId w:val="88"/>
  </w:num>
  <w:num w:numId="61" w16cid:durableId="1083916185">
    <w:abstractNumId w:val="149"/>
  </w:num>
  <w:num w:numId="62" w16cid:durableId="434599134">
    <w:abstractNumId w:val="103"/>
  </w:num>
  <w:num w:numId="63" w16cid:durableId="1906333805">
    <w:abstractNumId w:val="27"/>
  </w:num>
  <w:num w:numId="64" w16cid:durableId="2007323139">
    <w:abstractNumId w:val="149"/>
  </w:num>
  <w:num w:numId="65" w16cid:durableId="1117287286">
    <w:abstractNumId w:val="22"/>
  </w:num>
  <w:num w:numId="66" w16cid:durableId="2034106498">
    <w:abstractNumId w:val="110"/>
  </w:num>
  <w:num w:numId="67" w16cid:durableId="828251500">
    <w:abstractNumId w:val="199"/>
  </w:num>
  <w:num w:numId="68" w16cid:durableId="1879971182">
    <w:abstractNumId w:val="163"/>
  </w:num>
  <w:num w:numId="69" w16cid:durableId="757793527">
    <w:abstractNumId w:val="222"/>
  </w:num>
  <w:num w:numId="70" w16cid:durableId="266739948">
    <w:abstractNumId w:val="138"/>
  </w:num>
  <w:num w:numId="71" w16cid:durableId="157355603">
    <w:abstractNumId w:val="114"/>
  </w:num>
  <w:num w:numId="72" w16cid:durableId="1820656487">
    <w:abstractNumId w:val="157"/>
  </w:num>
  <w:num w:numId="73" w16cid:durableId="651760037">
    <w:abstractNumId w:val="73"/>
  </w:num>
  <w:num w:numId="74" w16cid:durableId="249898313">
    <w:abstractNumId w:val="21"/>
  </w:num>
  <w:num w:numId="75" w16cid:durableId="652107625">
    <w:abstractNumId w:val="28"/>
  </w:num>
  <w:num w:numId="76" w16cid:durableId="2014717049">
    <w:abstractNumId w:val="192"/>
  </w:num>
  <w:num w:numId="77" w16cid:durableId="1376393224">
    <w:abstractNumId w:val="105"/>
  </w:num>
  <w:num w:numId="78" w16cid:durableId="432746525">
    <w:abstractNumId w:val="247"/>
  </w:num>
  <w:num w:numId="79" w16cid:durableId="1019740546">
    <w:abstractNumId w:val="20"/>
  </w:num>
  <w:num w:numId="80" w16cid:durableId="905457854">
    <w:abstractNumId w:val="101"/>
  </w:num>
  <w:num w:numId="81" w16cid:durableId="786852085">
    <w:abstractNumId w:val="151"/>
  </w:num>
  <w:num w:numId="82" w16cid:durableId="1749499393">
    <w:abstractNumId w:val="261"/>
  </w:num>
  <w:num w:numId="83" w16cid:durableId="1380086196">
    <w:abstractNumId w:val="180"/>
  </w:num>
  <w:num w:numId="84" w16cid:durableId="613631224">
    <w:abstractNumId w:val="67"/>
  </w:num>
  <w:num w:numId="85" w16cid:durableId="547686744">
    <w:abstractNumId w:val="108"/>
  </w:num>
  <w:num w:numId="86" w16cid:durableId="361827481">
    <w:abstractNumId w:val="257"/>
  </w:num>
  <w:num w:numId="87" w16cid:durableId="1513494410">
    <w:abstractNumId w:val="158"/>
  </w:num>
  <w:num w:numId="88" w16cid:durableId="1450468933">
    <w:abstractNumId w:val="76"/>
  </w:num>
  <w:num w:numId="89" w16cid:durableId="353725285">
    <w:abstractNumId w:val="143"/>
  </w:num>
  <w:num w:numId="90" w16cid:durableId="57361110">
    <w:abstractNumId w:val="87"/>
  </w:num>
  <w:num w:numId="91" w16cid:durableId="202523">
    <w:abstractNumId w:val="30"/>
  </w:num>
  <w:num w:numId="92" w16cid:durableId="552279996">
    <w:abstractNumId w:val="81"/>
  </w:num>
  <w:num w:numId="93" w16cid:durableId="448164797">
    <w:abstractNumId w:val="253"/>
  </w:num>
  <w:num w:numId="94" w16cid:durableId="887495297">
    <w:abstractNumId w:val="238"/>
  </w:num>
  <w:num w:numId="95" w16cid:durableId="1150754622">
    <w:abstractNumId w:val="109"/>
  </w:num>
  <w:num w:numId="96" w16cid:durableId="745540869">
    <w:abstractNumId w:val="123"/>
  </w:num>
  <w:num w:numId="97" w16cid:durableId="1452506872">
    <w:abstractNumId w:val="122"/>
  </w:num>
  <w:num w:numId="98" w16cid:durableId="2022076631">
    <w:abstractNumId w:val="120"/>
  </w:num>
  <w:num w:numId="99" w16cid:durableId="1532958662">
    <w:abstractNumId w:val="111"/>
  </w:num>
  <w:num w:numId="100" w16cid:durableId="553784121">
    <w:abstractNumId w:val="72"/>
  </w:num>
  <w:num w:numId="101" w16cid:durableId="1286548520">
    <w:abstractNumId w:val="85"/>
  </w:num>
  <w:num w:numId="102" w16cid:durableId="1166940313">
    <w:abstractNumId w:val="169"/>
  </w:num>
  <w:num w:numId="103" w16cid:durableId="1726292048">
    <w:abstractNumId w:val="20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95"/>
  </w:num>
  <w:num w:numId="105" w16cid:durableId="1769304798">
    <w:abstractNumId w:val="2"/>
  </w:num>
  <w:num w:numId="106" w16cid:durableId="1382247122">
    <w:abstractNumId w:val="186"/>
  </w:num>
  <w:num w:numId="107" w16cid:durableId="485706628">
    <w:abstractNumId w:val="182"/>
  </w:num>
  <w:num w:numId="108" w16cid:durableId="1784880731">
    <w:abstractNumId w:val="115"/>
  </w:num>
  <w:num w:numId="109" w16cid:durableId="311495275">
    <w:abstractNumId w:val="164"/>
  </w:num>
  <w:num w:numId="110" w16cid:durableId="836381801">
    <w:abstractNumId w:val="227"/>
  </w:num>
  <w:num w:numId="111" w16cid:durableId="114917717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91"/>
  </w:num>
  <w:num w:numId="113" w16cid:durableId="1653754296">
    <w:abstractNumId w:val="178"/>
  </w:num>
  <w:num w:numId="114" w16cid:durableId="2079671104">
    <w:abstractNumId w:val="137"/>
  </w:num>
  <w:num w:numId="115" w16cid:durableId="954139192">
    <w:abstractNumId w:val="162"/>
  </w:num>
  <w:num w:numId="116" w16cid:durableId="831287970">
    <w:abstractNumId w:val="259"/>
  </w:num>
  <w:num w:numId="117" w16cid:durableId="261764340">
    <w:abstractNumId w:val="141"/>
  </w:num>
  <w:num w:numId="118" w16cid:durableId="194007453">
    <w:abstractNumId w:val="117"/>
  </w:num>
  <w:num w:numId="119" w16cid:durableId="1207719176">
    <w:abstractNumId w:val="159"/>
  </w:num>
  <w:num w:numId="120" w16cid:durableId="657001351">
    <w:abstractNumId w:val="256"/>
  </w:num>
  <w:num w:numId="121" w16cid:durableId="372313555">
    <w:abstractNumId w:val="44"/>
  </w:num>
  <w:num w:numId="122" w16cid:durableId="832767206">
    <w:abstractNumId w:val="60"/>
  </w:num>
  <w:num w:numId="123" w16cid:durableId="1348753364">
    <w:abstractNumId w:val="112"/>
  </w:num>
  <w:num w:numId="124" w16cid:durableId="1134833004">
    <w:abstractNumId w:val="148"/>
  </w:num>
  <w:num w:numId="125" w16cid:durableId="297497455">
    <w:abstractNumId w:val="96"/>
  </w:num>
  <w:num w:numId="126" w16cid:durableId="944457216">
    <w:abstractNumId w:val="126"/>
  </w:num>
  <w:num w:numId="127" w16cid:durableId="1820608685">
    <w:abstractNumId w:val="201"/>
  </w:num>
  <w:num w:numId="128" w16cid:durableId="847718194">
    <w:abstractNumId w:val="195"/>
  </w:num>
  <w:num w:numId="129" w16cid:durableId="1231648769">
    <w:abstractNumId w:val="1"/>
  </w:num>
  <w:num w:numId="130" w16cid:durableId="350187520">
    <w:abstractNumId w:val="246"/>
  </w:num>
  <w:num w:numId="131" w16cid:durableId="1875851893">
    <w:abstractNumId w:val="214"/>
  </w:num>
  <w:num w:numId="132" w16cid:durableId="1967930772">
    <w:abstractNumId w:val="53"/>
  </w:num>
  <w:num w:numId="133" w16cid:durableId="127866335">
    <w:abstractNumId w:val="176"/>
  </w:num>
  <w:num w:numId="134" w16cid:durableId="1258364761">
    <w:abstractNumId w:val="206"/>
  </w:num>
  <w:num w:numId="135" w16cid:durableId="980156695">
    <w:abstractNumId w:val="251"/>
  </w:num>
  <w:num w:numId="136" w16cid:durableId="710154690">
    <w:abstractNumId w:val="116"/>
  </w:num>
  <w:num w:numId="137" w16cid:durableId="1529874923">
    <w:abstractNumId w:val="124"/>
  </w:num>
  <w:num w:numId="138" w16cid:durableId="1893423753">
    <w:abstractNumId w:val="233"/>
  </w:num>
  <w:num w:numId="139" w16cid:durableId="516045994">
    <w:abstractNumId w:val="47"/>
  </w:num>
  <w:num w:numId="140" w16cid:durableId="883642790">
    <w:abstractNumId w:val="79"/>
  </w:num>
  <w:num w:numId="141" w16cid:durableId="1421634944">
    <w:abstractNumId w:val="33"/>
  </w:num>
  <w:num w:numId="142" w16cid:durableId="601570139">
    <w:abstractNumId w:val="181"/>
  </w:num>
  <w:num w:numId="143" w16cid:durableId="886255118">
    <w:abstractNumId w:val="40"/>
  </w:num>
  <w:num w:numId="144" w16cid:durableId="1423180347">
    <w:abstractNumId w:val="104"/>
  </w:num>
  <w:num w:numId="145" w16cid:durableId="1918830005">
    <w:abstractNumId w:val="78"/>
  </w:num>
  <w:num w:numId="146" w16cid:durableId="746028019">
    <w:abstractNumId w:val="226"/>
  </w:num>
  <w:num w:numId="147" w16cid:durableId="763572526">
    <w:abstractNumId w:val="80"/>
  </w:num>
  <w:num w:numId="148" w16cid:durableId="470295107">
    <w:abstractNumId w:val="23"/>
  </w:num>
  <w:num w:numId="149" w16cid:durableId="979649348">
    <w:abstractNumId w:val="147"/>
  </w:num>
  <w:num w:numId="150" w16cid:durableId="467557211">
    <w:abstractNumId w:val="12"/>
  </w:num>
  <w:num w:numId="151" w16cid:durableId="500776751">
    <w:abstractNumId w:val="133"/>
  </w:num>
  <w:num w:numId="152" w16cid:durableId="1599174241">
    <w:abstractNumId w:val="200"/>
  </w:num>
  <w:num w:numId="153" w16cid:durableId="327948249">
    <w:abstractNumId w:val="37"/>
  </w:num>
  <w:num w:numId="154" w16cid:durableId="90442814">
    <w:abstractNumId w:val="183"/>
  </w:num>
  <w:num w:numId="155" w16cid:durableId="203445860">
    <w:abstractNumId w:val="8"/>
  </w:num>
  <w:num w:numId="156" w16cid:durableId="1758089003">
    <w:abstractNumId w:val="255"/>
  </w:num>
  <w:num w:numId="157" w16cid:durableId="1868523583">
    <w:abstractNumId w:val="43"/>
  </w:num>
  <w:num w:numId="158" w16cid:durableId="1928347209">
    <w:abstractNumId w:val="102"/>
  </w:num>
  <w:num w:numId="159" w16cid:durableId="1943757673">
    <w:abstractNumId w:val="32"/>
  </w:num>
  <w:num w:numId="160" w16cid:durableId="1182470899">
    <w:abstractNumId w:val="66"/>
  </w:num>
  <w:num w:numId="161" w16cid:durableId="1196695196">
    <w:abstractNumId w:val="244"/>
  </w:num>
  <w:num w:numId="162" w16cid:durableId="1315791027">
    <w:abstractNumId w:val="10"/>
  </w:num>
  <w:num w:numId="163" w16cid:durableId="724598541">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235"/>
  </w:num>
  <w:num w:numId="181" w16cid:durableId="887568200">
    <w:abstractNumId w:val="34"/>
  </w:num>
  <w:num w:numId="182" w16cid:durableId="1655987284">
    <w:abstractNumId w:val="193"/>
  </w:num>
  <w:num w:numId="183" w16cid:durableId="1909682050">
    <w:abstractNumId w:val="69"/>
  </w:num>
  <w:num w:numId="184" w16cid:durableId="1583493874">
    <w:abstractNumId w:val="99"/>
  </w:num>
  <w:num w:numId="185" w16cid:durableId="1483543110">
    <w:abstractNumId w:val="150"/>
  </w:num>
  <w:num w:numId="186" w16cid:durableId="1859466105">
    <w:abstractNumId w:val="202"/>
  </w:num>
  <w:num w:numId="187" w16cid:durableId="1251042792">
    <w:abstractNumId w:val="130"/>
  </w:num>
  <w:num w:numId="188" w16cid:durableId="63376275">
    <w:abstractNumId w:val="92"/>
  </w:num>
  <w:num w:numId="189" w16cid:durableId="1703247340">
    <w:abstractNumId w:val="24"/>
  </w:num>
  <w:num w:numId="190" w16cid:durableId="633289759">
    <w:abstractNumId w:val="113"/>
  </w:num>
  <w:num w:numId="191" w16cid:durableId="738527071">
    <w:abstractNumId w:val="212"/>
  </w:num>
  <w:num w:numId="192" w16cid:durableId="1359314078">
    <w:abstractNumId w:val="57"/>
  </w:num>
  <w:num w:numId="193" w16cid:durableId="1134907835">
    <w:abstractNumId w:val="131"/>
  </w:num>
  <w:num w:numId="194" w16cid:durableId="907114633">
    <w:abstractNumId w:val="225"/>
  </w:num>
  <w:num w:numId="195" w16cid:durableId="1234855130">
    <w:abstractNumId w:val="248"/>
  </w:num>
  <w:num w:numId="196" w16cid:durableId="560677013">
    <w:abstractNumId w:val="142"/>
  </w:num>
  <w:num w:numId="197" w16cid:durableId="955017847">
    <w:abstractNumId w:val="128"/>
  </w:num>
  <w:num w:numId="198" w16cid:durableId="618798958">
    <w:abstractNumId w:val="231"/>
  </w:num>
  <w:num w:numId="199" w16cid:durableId="532423332">
    <w:abstractNumId w:val="152"/>
  </w:num>
  <w:num w:numId="200" w16cid:durableId="1579439492">
    <w:abstractNumId w:val="39"/>
  </w:num>
  <w:num w:numId="201" w16cid:durableId="624697974">
    <w:abstractNumId w:val="173"/>
  </w:num>
  <w:num w:numId="202" w16cid:durableId="1818373359">
    <w:abstractNumId w:val="89"/>
  </w:num>
  <w:num w:numId="203" w16cid:durableId="412699127">
    <w:abstractNumId w:val="189"/>
  </w:num>
  <w:num w:numId="204" w16cid:durableId="553392979">
    <w:abstractNumId w:val="221"/>
  </w:num>
  <w:num w:numId="205" w16cid:durableId="1320232317">
    <w:abstractNumId w:val="218"/>
  </w:num>
  <w:num w:numId="206" w16cid:durableId="23870834">
    <w:abstractNumId w:val="229"/>
  </w:num>
  <w:num w:numId="207" w16cid:durableId="186916660">
    <w:abstractNumId w:val="129"/>
  </w:num>
  <w:num w:numId="208" w16cid:durableId="268659981">
    <w:abstractNumId w:val="215"/>
  </w:num>
  <w:num w:numId="209" w16cid:durableId="370687772">
    <w:abstractNumId w:val="216"/>
  </w:num>
  <w:num w:numId="210" w16cid:durableId="2074692537">
    <w:abstractNumId w:val="134"/>
  </w:num>
  <w:num w:numId="211" w16cid:durableId="600647604">
    <w:abstractNumId w:val="179"/>
  </w:num>
  <w:num w:numId="212" w16cid:durableId="668097258">
    <w:abstractNumId w:val="204"/>
  </w:num>
  <w:num w:numId="213" w16cid:durableId="844899633">
    <w:abstractNumId w:val="18"/>
  </w:num>
  <w:num w:numId="214" w16cid:durableId="61105925">
    <w:abstractNumId w:val="160"/>
  </w:num>
  <w:num w:numId="215" w16cid:durableId="141972088">
    <w:abstractNumId w:val="26"/>
  </w:num>
  <w:num w:numId="216" w16cid:durableId="619993198">
    <w:abstractNumId w:val="198"/>
  </w:num>
  <w:num w:numId="217" w16cid:durableId="182667858">
    <w:abstractNumId w:val="250"/>
  </w:num>
  <w:num w:numId="218" w16cid:durableId="1577864419">
    <w:abstractNumId w:val="7"/>
  </w:num>
  <w:num w:numId="219" w16cid:durableId="1852178612">
    <w:abstractNumId w:val="70"/>
  </w:num>
  <w:num w:numId="220" w16cid:durableId="762339707">
    <w:abstractNumId w:val="239"/>
  </w:num>
  <w:num w:numId="221" w16cid:durableId="560990471">
    <w:abstractNumId w:val="243"/>
  </w:num>
  <w:num w:numId="222" w16cid:durableId="1225331874">
    <w:abstractNumId w:val="236"/>
  </w:num>
  <w:num w:numId="223" w16cid:durableId="1144935500">
    <w:abstractNumId w:val="65"/>
  </w:num>
  <w:num w:numId="224" w16cid:durableId="866219466">
    <w:abstractNumId w:val="11"/>
  </w:num>
  <w:num w:numId="225" w16cid:durableId="794719881">
    <w:abstractNumId w:val="153"/>
  </w:num>
  <w:num w:numId="226" w16cid:durableId="1587303533">
    <w:abstractNumId w:val="50"/>
  </w:num>
  <w:num w:numId="227" w16cid:durableId="193471334">
    <w:abstractNumId w:val="127"/>
  </w:num>
  <w:num w:numId="228" w16cid:durableId="1654330807">
    <w:abstractNumId w:val="245"/>
  </w:num>
  <w:num w:numId="229" w16cid:durableId="30111125">
    <w:abstractNumId w:val="224"/>
  </w:num>
  <w:num w:numId="230" w16cid:durableId="1009064458">
    <w:abstractNumId w:val="125"/>
  </w:num>
  <w:num w:numId="231" w16cid:durableId="4594382">
    <w:abstractNumId w:val="36"/>
  </w:num>
  <w:num w:numId="232" w16cid:durableId="750859315">
    <w:abstractNumId w:val="161"/>
  </w:num>
  <w:num w:numId="233" w16cid:durableId="1383748199">
    <w:abstractNumId w:val="17"/>
  </w:num>
  <w:num w:numId="234" w16cid:durableId="674890614">
    <w:abstractNumId w:val="240"/>
  </w:num>
  <w:num w:numId="235" w16cid:durableId="1140540800">
    <w:abstractNumId w:val="207"/>
  </w:num>
  <w:num w:numId="236" w16cid:durableId="1227449693">
    <w:abstractNumId w:val="155"/>
  </w:num>
  <w:num w:numId="237" w16cid:durableId="496576075">
    <w:abstractNumId w:val="15"/>
  </w:num>
  <w:num w:numId="238" w16cid:durableId="1812749130">
    <w:abstractNumId w:val="185"/>
  </w:num>
  <w:num w:numId="239" w16cid:durableId="988945358">
    <w:abstractNumId w:val="197"/>
  </w:num>
  <w:num w:numId="240" w16cid:durableId="933901765">
    <w:abstractNumId w:val="54"/>
  </w:num>
  <w:num w:numId="241" w16cid:durableId="327753430">
    <w:abstractNumId w:val="165"/>
  </w:num>
  <w:num w:numId="242" w16cid:durableId="2088846763">
    <w:abstractNumId w:val="168"/>
  </w:num>
  <w:num w:numId="243" w16cid:durableId="522207173">
    <w:abstractNumId w:val="90"/>
  </w:num>
  <w:num w:numId="244" w16cid:durableId="201332091">
    <w:abstractNumId w:val="136"/>
  </w:num>
  <w:num w:numId="245" w16cid:durableId="875697964">
    <w:abstractNumId w:val="223"/>
  </w:num>
  <w:num w:numId="246" w16cid:durableId="364018634">
    <w:abstractNumId w:val="254"/>
  </w:num>
  <w:num w:numId="247" w16cid:durableId="484198614">
    <w:abstractNumId w:val="84"/>
  </w:num>
  <w:num w:numId="248" w16cid:durableId="2135320517">
    <w:abstractNumId w:val="106"/>
  </w:num>
  <w:num w:numId="249" w16cid:durableId="1253128167">
    <w:abstractNumId w:val="220"/>
  </w:num>
  <w:num w:numId="250" w16cid:durableId="2058577652">
    <w:abstractNumId w:val="82"/>
  </w:num>
  <w:num w:numId="251" w16cid:durableId="2011332163">
    <w:abstractNumId w:val="62"/>
  </w:num>
  <w:num w:numId="252" w16cid:durableId="438913582">
    <w:abstractNumId w:val="61"/>
  </w:num>
  <w:num w:numId="253" w16cid:durableId="527715742">
    <w:abstractNumId w:val="211"/>
  </w:num>
  <w:num w:numId="254" w16cid:durableId="155659180">
    <w:abstractNumId w:val="48"/>
  </w:num>
  <w:num w:numId="255" w16cid:durableId="1228416750">
    <w:abstractNumId w:val="100"/>
  </w:num>
  <w:num w:numId="256" w16cid:durableId="522979771">
    <w:abstractNumId w:val="4"/>
  </w:num>
  <w:num w:numId="257" w16cid:durableId="52505007">
    <w:abstractNumId w:val="166"/>
  </w:num>
  <w:num w:numId="258" w16cid:durableId="1944605485">
    <w:abstractNumId w:val="132"/>
  </w:num>
  <w:num w:numId="259" w16cid:durableId="173033775">
    <w:abstractNumId w:val="213"/>
  </w:num>
  <w:num w:numId="260" w16cid:durableId="697000848">
    <w:abstractNumId w:val="91"/>
  </w:num>
  <w:num w:numId="261" w16cid:durableId="439764871">
    <w:abstractNumId w:val="167"/>
  </w:num>
  <w:num w:numId="262" w16cid:durableId="548149403">
    <w:abstractNumId w:val="74"/>
  </w:num>
  <w:num w:numId="263" w16cid:durableId="456023899">
    <w:abstractNumId w:val="175"/>
  </w:num>
  <w:num w:numId="264" w16cid:durableId="1340111753">
    <w:abstractNumId w:val="3"/>
  </w:num>
  <w:num w:numId="265" w16cid:durableId="1660108569">
    <w:abstractNumId w:val="217"/>
  </w:num>
  <w:num w:numId="266" w16cid:durableId="1035353170">
    <w:abstractNumId w:val="174"/>
  </w:num>
  <w:num w:numId="267" w16cid:durableId="1180662030">
    <w:abstractNumId w:val="208"/>
  </w:num>
  <w:num w:numId="268" w16cid:durableId="531573304">
    <w:abstractNumId w:val="188"/>
  </w:num>
  <w:num w:numId="269" w16cid:durableId="752967355">
    <w:abstractNumId w:val="13"/>
  </w:num>
  <w:num w:numId="270" w16cid:durableId="1463882445">
    <w:abstractNumId w:val="146"/>
  </w:num>
  <w:num w:numId="271" w16cid:durableId="1991399718">
    <w:abstractNumId w:val="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6BF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1353"/>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403"/>
    <w:rsid w:val="0030579E"/>
    <w:rsid w:val="00305C06"/>
    <w:rsid w:val="00307CEE"/>
    <w:rsid w:val="0031452D"/>
    <w:rsid w:val="0031592B"/>
    <w:rsid w:val="00320833"/>
    <w:rsid w:val="00324177"/>
    <w:rsid w:val="003316AB"/>
    <w:rsid w:val="00331C8A"/>
    <w:rsid w:val="00332AF6"/>
    <w:rsid w:val="003367FD"/>
    <w:rsid w:val="00342A91"/>
    <w:rsid w:val="00344110"/>
    <w:rsid w:val="00346618"/>
    <w:rsid w:val="00350920"/>
    <w:rsid w:val="00352A17"/>
    <w:rsid w:val="00352E5E"/>
    <w:rsid w:val="00352EE6"/>
    <w:rsid w:val="0035310E"/>
    <w:rsid w:val="003562C4"/>
    <w:rsid w:val="00360086"/>
    <w:rsid w:val="00362BB0"/>
    <w:rsid w:val="003651AC"/>
    <w:rsid w:val="0036719F"/>
    <w:rsid w:val="00370ECE"/>
    <w:rsid w:val="003729DF"/>
    <w:rsid w:val="003755C9"/>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42B3"/>
    <w:rsid w:val="004A6140"/>
    <w:rsid w:val="004B2801"/>
    <w:rsid w:val="004B6CA8"/>
    <w:rsid w:val="004B746E"/>
    <w:rsid w:val="004C2511"/>
    <w:rsid w:val="004C3AC9"/>
    <w:rsid w:val="004C6A98"/>
    <w:rsid w:val="004C6D93"/>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2040"/>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373C"/>
    <w:rsid w:val="00614302"/>
    <w:rsid w:val="006148A3"/>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5DBB"/>
    <w:rsid w:val="007F6B0E"/>
    <w:rsid w:val="007F6C7D"/>
    <w:rsid w:val="0080349B"/>
    <w:rsid w:val="00811D97"/>
    <w:rsid w:val="00812DEA"/>
    <w:rsid w:val="0081308C"/>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A4B13"/>
    <w:rsid w:val="00AB039A"/>
    <w:rsid w:val="00AB14A5"/>
    <w:rsid w:val="00AB28B1"/>
    <w:rsid w:val="00AB4102"/>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212A"/>
    <w:rsid w:val="00B34139"/>
    <w:rsid w:val="00B40CAF"/>
    <w:rsid w:val="00B42064"/>
    <w:rsid w:val="00B47E8A"/>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A4F28"/>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3A2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37B"/>
    <w:rsid w:val="00C57773"/>
    <w:rsid w:val="00C73C6D"/>
    <w:rsid w:val="00C753F8"/>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D7360"/>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24A5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B2D71"/>
    <w:rsid w:val="00EC1601"/>
    <w:rsid w:val="00EC485B"/>
    <w:rsid w:val="00EC65FA"/>
    <w:rsid w:val="00ED03EB"/>
    <w:rsid w:val="00EE2F3B"/>
    <w:rsid w:val="00EE52BB"/>
    <w:rsid w:val="00EE5E95"/>
    <w:rsid w:val="00EE794E"/>
    <w:rsid w:val="00EF0203"/>
    <w:rsid w:val="00EF78DB"/>
    <w:rsid w:val="00F027B4"/>
    <w:rsid w:val="00F11664"/>
    <w:rsid w:val="00F118FB"/>
    <w:rsid w:val="00F1353E"/>
    <w:rsid w:val="00F21071"/>
    <w:rsid w:val="00F21245"/>
    <w:rsid w:val="00F224B8"/>
    <w:rsid w:val="00F231FC"/>
    <w:rsid w:val="00F274B4"/>
    <w:rsid w:val="00F3027D"/>
    <w:rsid w:val="00F30571"/>
    <w:rsid w:val="00F3304A"/>
    <w:rsid w:val="00F33EE8"/>
    <w:rsid w:val="00F471F1"/>
    <w:rsid w:val="00F5315B"/>
    <w:rsid w:val="00F54273"/>
    <w:rsid w:val="00F54F83"/>
    <w:rsid w:val="00F5658D"/>
    <w:rsid w:val="00F56CCE"/>
    <w:rsid w:val="00F65ADB"/>
    <w:rsid w:val="00F6655F"/>
    <w:rsid w:val="00F67377"/>
    <w:rsid w:val="00F70D5A"/>
    <w:rsid w:val="00F7102B"/>
    <w:rsid w:val="00F73AA6"/>
    <w:rsid w:val="00F837FE"/>
    <w:rsid w:val="00FA477D"/>
    <w:rsid w:val="00FA5A97"/>
    <w:rsid w:val="00FA658F"/>
    <w:rsid w:val="00FB279A"/>
    <w:rsid w:val="00FB29B3"/>
    <w:rsid w:val="00FB540D"/>
    <w:rsid w:val="00FB73AE"/>
    <w:rsid w:val="00FC2D3C"/>
    <w:rsid w:val="00FD26A2"/>
    <w:rsid w:val="00FD2F58"/>
    <w:rsid w:val="00FD5D65"/>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353"/>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ges.nist.gov/800-63-4/"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hyperlink" Target="https://csrc.nist.gov/pubs/sp/800/116/r1/final" TargetMode="External"/><Relationship Id="rId2" Type="http://schemas.openxmlformats.org/officeDocument/2006/relationships/customXml" Target="../customXml/item2.xml"/><Relationship Id="rId16" Type="http://schemas.openxmlformats.org/officeDocument/2006/relationships/hyperlink" Target="https://csrc.nist.gov/pubs/sp/800/78/5/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84/final" TargetMode="External"/><Relationship Id="rId5" Type="http://schemas.openxmlformats.org/officeDocument/2006/relationships/numbering" Target="numbering.xml"/><Relationship Id="rId15" Type="http://schemas.openxmlformats.org/officeDocument/2006/relationships/hyperlink" Target="https://csrc.nist.gov/pubs/sp/800/76/2/fina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73/pt3/5/fina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70642"/>
    <w:rsid w:val="002C5862"/>
    <w:rsid w:val="002D554D"/>
    <w:rsid w:val="002E2CC9"/>
    <w:rsid w:val="003A7898"/>
    <w:rsid w:val="003E26C0"/>
    <w:rsid w:val="003E5700"/>
    <w:rsid w:val="00462C67"/>
    <w:rsid w:val="00514507"/>
    <w:rsid w:val="00590B50"/>
    <w:rsid w:val="005A0CCC"/>
    <w:rsid w:val="00603186"/>
    <w:rsid w:val="00666F23"/>
    <w:rsid w:val="00684768"/>
    <w:rsid w:val="00756219"/>
    <w:rsid w:val="007A6E49"/>
    <w:rsid w:val="007B6361"/>
    <w:rsid w:val="007F3F5D"/>
    <w:rsid w:val="008A150F"/>
    <w:rsid w:val="008E09B4"/>
    <w:rsid w:val="008E65C9"/>
    <w:rsid w:val="008F60AB"/>
    <w:rsid w:val="00910EA2"/>
    <w:rsid w:val="0096366A"/>
    <w:rsid w:val="009822FE"/>
    <w:rsid w:val="00A0480E"/>
    <w:rsid w:val="00A31AA0"/>
    <w:rsid w:val="00A6201B"/>
    <w:rsid w:val="00AA4B13"/>
    <w:rsid w:val="00AC29CB"/>
    <w:rsid w:val="00B26C96"/>
    <w:rsid w:val="00B703B3"/>
    <w:rsid w:val="00B80350"/>
    <w:rsid w:val="00C5737B"/>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986</TotalTime>
  <Pages>7</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5</cp:revision>
  <dcterms:created xsi:type="dcterms:W3CDTF">2024-10-29T00:31:00Z</dcterms:created>
  <dcterms:modified xsi:type="dcterms:W3CDTF">2024-10-29T17:12:00Z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