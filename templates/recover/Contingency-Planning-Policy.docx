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42D3CF6F" w:rsidR="001728DD" w:rsidRPr="002C0B67" w:rsidRDefault="00F05AA6" w:rsidP="0040512B">
      <w:pPr>
        <w:spacing w:after="0" w:line="240" w:lineRule="auto"/>
        <w:ind w:left="720" w:hanging="720"/>
        <w:rPr>
          <w:rFonts w:ascii="Arial" w:hAnsi="Arial" w:cs="Arial"/>
          <w:b/>
          <w:sz w:val="40"/>
        </w:rPr>
      </w:pPr>
      <w:r>
        <w:rPr>
          <w:rFonts w:ascii="Arial" w:hAnsi="Arial" w:cs="Arial"/>
          <w:bCs/>
          <w:sz w:val="28"/>
          <w:szCs w:val="28"/>
        </w:rPr>
        <w:t>Contingency Planning</w:t>
      </w:r>
      <w:r w:rsidR="001F79AE">
        <w:rPr>
          <w:rFonts w:ascii="Arial" w:hAnsi="Arial" w:cs="Arial"/>
          <w:bCs/>
          <w:sz w:val="28"/>
          <w:szCs w:val="28"/>
        </w:rPr>
        <w:t xml:space="preserve">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09A5CAC3"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298C6FC4"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w:t>
      </w:r>
      <w:r w:rsidR="000C0F83">
        <w:rPr>
          <w:rFonts w:ascii="Arial" w:hAnsi="Arial" w:cs="Arial"/>
          <w:sz w:val="24"/>
          <w:szCs w:val="24"/>
        </w:rPr>
        <w:t>policies, procedures, and standards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51D7D55F"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0C0F83">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F05AA6" w:rsidRPr="00D62A1C" w14:paraId="3C671691" w14:textId="77777777" w:rsidTr="0065432F">
        <w:trPr>
          <w:trHeight w:val="620"/>
        </w:trPr>
        <w:tc>
          <w:tcPr>
            <w:tcW w:w="5328" w:type="dxa"/>
            <w:shd w:val="clear" w:color="auto" w:fill="auto"/>
          </w:tcPr>
          <w:p w14:paraId="6D107922" w14:textId="77777777" w:rsidR="00F05AA6" w:rsidRPr="00D02583" w:rsidRDefault="00F05AA6" w:rsidP="0065432F">
            <w:pPr>
              <w:spacing w:after="0"/>
              <w:jc w:val="center"/>
              <w:rPr>
                <w:rFonts w:ascii="Arial" w:hAnsi="Arial" w:cs="Arial"/>
                <w:b/>
                <w:bCs/>
                <w:sz w:val="12"/>
                <w:szCs w:val="12"/>
              </w:rPr>
            </w:pPr>
            <w:bookmarkStart w:id="2" w:name="OLE_LINK3"/>
            <w:bookmarkStart w:id="3" w:name="OLE_LINK4"/>
            <w:bookmarkStart w:id="4" w:name="_Hlk180749885"/>
          </w:p>
          <w:p w14:paraId="2C0402FE" w14:textId="77777777" w:rsidR="00F05AA6" w:rsidRPr="002B48A3" w:rsidRDefault="00000000" w:rsidP="0065432F">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C28A2C3347C14AAFAA637AF0613EBE39"/>
                </w:placeholder>
                <w:showingPlcHdr/>
                <w:dataBinding w:prefixMappings="xmlns:ns0='http://DocumentContentControl.htm' " w:xpath="/ns0:DocumentContentControl[1]/ns0:OrganizationName[1]" w:storeItemID="{29C4647F-0984-4EA0-BA29-908A06C1BEAF}"/>
                <w:text/>
              </w:sdtPr>
              <w:sdtContent>
                <w:r w:rsidR="00F05AA6" w:rsidRPr="0051200E">
                  <w:rPr>
                    <w:rFonts w:ascii="Arial" w:hAnsi="Arial" w:cs="Arial"/>
                  </w:rPr>
                  <w:t>[</w:t>
                </w:r>
                <w:r w:rsidR="00F05AA6" w:rsidRPr="0051200E">
                  <w:rPr>
                    <w:rStyle w:val="PlaceholderText"/>
                  </w:rPr>
                  <w:t>Organization Name]</w:t>
                </w:r>
              </w:sdtContent>
            </w:sdt>
          </w:p>
        </w:tc>
        <w:tc>
          <w:tcPr>
            <w:tcW w:w="4837" w:type="dxa"/>
            <w:vAlign w:val="center"/>
          </w:tcPr>
          <w:p w14:paraId="30F384A5" w14:textId="77777777" w:rsidR="00F05AA6" w:rsidRPr="002B48A3" w:rsidRDefault="00F05AA6" w:rsidP="0065432F">
            <w:pPr>
              <w:spacing w:after="0"/>
              <w:rPr>
                <w:rFonts w:ascii="Arial" w:hAnsi="Arial" w:cs="Arial"/>
                <w:b/>
                <w:sz w:val="12"/>
                <w:szCs w:val="12"/>
              </w:rPr>
            </w:pPr>
          </w:p>
          <w:p w14:paraId="09347487" w14:textId="77777777" w:rsidR="00F05AA6" w:rsidRPr="002B48A3" w:rsidRDefault="00F05AA6" w:rsidP="0065432F">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AECDCEB2C8094570A72C91B6257FB48C"/>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F05AA6" w:rsidRPr="00D62A1C" w14:paraId="11531B28" w14:textId="77777777" w:rsidTr="0065432F">
        <w:trPr>
          <w:trHeight w:val="617"/>
        </w:trPr>
        <w:tc>
          <w:tcPr>
            <w:tcW w:w="5328" w:type="dxa"/>
            <w:vMerge w:val="restart"/>
            <w:shd w:val="clear" w:color="auto" w:fill="auto"/>
          </w:tcPr>
          <w:p w14:paraId="59D98301" w14:textId="77777777" w:rsidR="00F05AA6" w:rsidRPr="003C417C" w:rsidRDefault="00F05AA6" w:rsidP="0065432F">
            <w:pPr>
              <w:spacing w:after="0" w:line="240" w:lineRule="auto"/>
              <w:jc w:val="center"/>
              <w:rPr>
                <w:rFonts w:ascii="Arial" w:hAnsi="Arial" w:cs="Arial"/>
                <w:sz w:val="24"/>
                <w:szCs w:val="40"/>
              </w:rPr>
            </w:pPr>
          </w:p>
          <w:p w14:paraId="08839E66" w14:textId="77777777" w:rsidR="00F05AA6" w:rsidRPr="003C417C" w:rsidRDefault="00F05AA6" w:rsidP="0065432F">
            <w:pPr>
              <w:spacing w:after="0" w:line="240" w:lineRule="auto"/>
              <w:jc w:val="center"/>
              <w:rPr>
                <w:rFonts w:ascii="Arial" w:hAnsi="Arial" w:cs="Arial"/>
                <w:sz w:val="24"/>
                <w:szCs w:val="40"/>
              </w:rPr>
            </w:pPr>
            <w:r w:rsidRPr="003C417C">
              <w:rPr>
                <w:rFonts w:ascii="Arial" w:hAnsi="Arial" w:cs="Arial"/>
                <w:b/>
                <w:sz w:val="24"/>
                <w:szCs w:val="40"/>
              </w:rPr>
              <w:t xml:space="preserve">IT </w:t>
            </w:r>
            <w:r>
              <w:rPr>
                <w:rFonts w:ascii="Arial" w:hAnsi="Arial" w:cs="Arial"/>
                <w:b/>
                <w:sz w:val="24"/>
                <w:szCs w:val="40"/>
              </w:rPr>
              <w:t>Policy</w:t>
            </w:r>
            <w:r w:rsidRPr="003C417C">
              <w:rPr>
                <w:rFonts w:ascii="Arial" w:hAnsi="Arial" w:cs="Arial"/>
                <w:sz w:val="24"/>
                <w:szCs w:val="40"/>
              </w:rPr>
              <w:t>:</w:t>
            </w:r>
          </w:p>
          <w:p w14:paraId="3C606B26" w14:textId="77777777" w:rsidR="00F05AA6" w:rsidRDefault="00F05AA6" w:rsidP="0065432F">
            <w:pPr>
              <w:spacing w:after="0" w:line="240" w:lineRule="auto"/>
              <w:jc w:val="center"/>
              <w:rPr>
                <w:rFonts w:ascii="Arial" w:hAnsi="Arial" w:cs="Arial"/>
                <w:sz w:val="16"/>
                <w:szCs w:val="16"/>
              </w:rPr>
            </w:pPr>
          </w:p>
          <w:p w14:paraId="59FB5E34" w14:textId="77777777" w:rsidR="00F05AA6" w:rsidRDefault="00F05AA6" w:rsidP="0065432F">
            <w:pPr>
              <w:spacing w:after="0" w:line="240" w:lineRule="auto"/>
              <w:jc w:val="center"/>
              <w:rPr>
                <w:rFonts w:ascii="Arial" w:hAnsi="Arial" w:cs="Arial"/>
                <w:sz w:val="16"/>
                <w:szCs w:val="16"/>
              </w:rPr>
            </w:pPr>
          </w:p>
          <w:p w14:paraId="1B59E315" w14:textId="77777777" w:rsidR="00F05AA6" w:rsidRPr="00D02583" w:rsidRDefault="00F05AA6" w:rsidP="0065432F">
            <w:pPr>
              <w:spacing w:after="0" w:line="240" w:lineRule="auto"/>
              <w:jc w:val="center"/>
              <w:rPr>
                <w:rFonts w:ascii="Arial" w:hAnsi="Arial" w:cs="Arial"/>
                <w:sz w:val="16"/>
                <w:szCs w:val="16"/>
              </w:rPr>
            </w:pPr>
          </w:p>
          <w:p w14:paraId="62696F93" w14:textId="77777777" w:rsidR="00F05AA6" w:rsidRPr="00A75C2A" w:rsidRDefault="00F05AA6" w:rsidP="0065432F">
            <w:pPr>
              <w:spacing w:after="0" w:line="240" w:lineRule="auto"/>
              <w:jc w:val="center"/>
              <w:rPr>
                <w:rFonts w:ascii="Arial" w:hAnsi="Arial" w:cs="Arial"/>
                <w:b/>
                <w:sz w:val="40"/>
                <w:szCs w:val="40"/>
              </w:rPr>
            </w:pPr>
            <w:r>
              <w:rPr>
                <w:rFonts w:ascii="Arial" w:hAnsi="Arial" w:cs="Arial"/>
                <w:b/>
                <w:sz w:val="40"/>
                <w:szCs w:val="40"/>
              </w:rPr>
              <w:t>Contingency Planning</w:t>
            </w:r>
          </w:p>
        </w:tc>
        <w:tc>
          <w:tcPr>
            <w:tcW w:w="4837" w:type="dxa"/>
            <w:vAlign w:val="center"/>
          </w:tcPr>
          <w:p w14:paraId="01EA372B" w14:textId="3C8AAB91" w:rsidR="00F05AA6" w:rsidRPr="003C417C" w:rsidRDefault="00F05AA6" w:rsidP="0065432F">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0C0F83">
              <w:rPr>
                <w:rFonts w:ascii="Arial" w:hAnsi="Arial" w:cs="Arial"/>
                <w:bCs/>
                <w:noProof/>
                <w:sz w:val="24"/>
              </w:rPr>
              <w:t>11/1/2024</w:t>
            </w:r>
            <w:r w:rsidRPr="002B48A3">
              <w:rPr>
                <w:rFonts w:ascii="Arial" w:hAnsi="Arial" w:cs="Arial"/>
                <w:bCs/>
                <w:sz w:val="24"/>
              </w:rPr>
              <w:fldChar w:fldCharType="end"/>
            </w:r>
          </w:p>
        </w:tc>
      </w:tr>
      <w:tr w:rsidR="00F05AA6" w:rsidRPr="00D62A1C" w14:paraId="72C12DCE" w14:textId="77777777" w:rsidTr="0065432F">
        <w:trPr>
          <w:trHeight w:val="1620"/>
        </w:trPr>
        <w:tc>
          <w:tcPr>
            <w:tcW w:w="5328" w:type="dxa"/>
            <w:vMerge/>
            <w:shd w:val="clear" w:color="auto" w:fill="auto"/>
          </w:tcPr>
          <w:p w14:paraId="3C45794B" w14:textId="77777777" w:rsidR="00F05AA6" w:rsidRPr="003C417C" w:rsidRDefault="00F05AA6" w:rsidP="0065432F">
            <w:pPr>
              <w:spacing w:after="0" w:line="240" w:lineRule="auto"/>
              <w:rPr>
                <w:rFonts w:ascii="Arial" w:hAnsi="Arial" w:cs="Arial"/>
              </w:rPr>
            </w:pPr>
          </w:p>
        </w:tc>
        <w:tc>
          <w:tcPr>
            <w:tcW w:w="4837" w:type="dxa"/>
          </w:tcPr>
          <w:p w14:paraId="504AFFB9" w14:textId="77777777" w:rsidR="00F05AA6" w:rsidRPr="002B48A3" w:rsidRDefault="00F05AA6" w:rsidP="0065432F">
            <w:pPr>
              <w:spacing w:after="0"/>
              <w:rPr>
                <w:rFonts w:ascii="Arial" w:hAnsi="Arial" w:cs="Arial"/>
                <w:b/>
                <w:sz w:val="16"/>
                <w:szCs w:val="16"/>
              </w:rPr>
            </w:pPr>
          </w:p>
          <w:p w14:paraId="68412F00" w14:textId="77777777" w:rsidR="00F05AA6" w:rsidRPr="00D02583" w:rsidRDefault="00F05AA6" w:rsidP="0065432F">
            <w:pPr>
              <w:spacing w:after="0"/>
              <w:rPr>
                <w:rFonts w:ascii="Arial" w:hAnsi="Arial" w:cs="Arial"/>
                <w:b/>
                <w:sz w:val="10"/>
                <w:szCs w:val="10"/>
              </w:rPr>
            </w:pPr>
          </w:p>
          <w:p w14:paraId="27B50831" w14:textId="77777777" w:rsidR="00F05AA6" w:rsidRPr="002B48A3" w:rsidRDefault="00F05AA6" w:rsidP="0065432F">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CB795481539B4021BFDAF424B2F8845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6707F692" w14:textId="77777777" w:rsidR="00F05AA6" w:rsidRDefault="00F05AA6" w:rsidP="0065432F">
            <w:pPr>
              <w:spacing w:after="0"/>
              <w:rPr>
                <w:rFonts w:ascii="Arial" w:hAnsi="Arial" w:cs="Arial"/>
                <w:b/>
                <w:sz w:val="24"/>
              </w:rPr>
            </w:pPr>
          </w:p>
          <w:p w14:paraId="378B36C6" w14:textId="77777777" w:rsidR="00F05AA6" w:rsidRPr="002B48A3" w:rsidRDefault="00F05AA6" w:rsidP="0065432F">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29FFCAF5B2C842E888B1333D969BA42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78073CE8" w14:textId="77777777" w:rsidR="00F05AA6" w:rsidRPr="001F6975" w:rsidRDefault="00F05AA6" w:rsidP="00F05AA6">
      <w:pPr>
        <w:pStyle w:val="Heading1"/>
      </w:pPr>
      <w:r w:rsidRPr="001F6975">
        <w:t>1.0 Purpose and Benefits</w:t>
      </w:r>
    </w:p>
    <w:p w14:paraId="48B880E6" w14:textId="111544CF" w:rsidR="00F05AA6" w:rsidRDefault="00F05AA6" w:rsidP="00F05AA6">
      <w:pPr>
        <w:pStyle w:val="ParagraphSections"/>
      </w:pPr>
      <w:r w:rsidRPr="00C51C3C">
        <w:t xml:space="preserve">The purpose of the </w:t>
      </w:r>
      <w:r w:rsidR="00860814">
        <w:t>Contingency Planning Po</w:t>
      </w:r>
      <w:r w:rsidRPr="00C51C3C">
        <w:t>licy is to establish a structured framework for ensuring the availability of critical Information Technology (IT) resources and information systems during unexpected disruptions. This policy aims to minimize the impact of service interruptions on essential business functions by outlining clear procedures for recovery, restoration, and maintenance of operations. By proactively planning for various types of disruptions—whether due to cyber incidents, natural disasters, or technical failures—the organization can safeguard its information assets and ensure continuity of operations, ultimately supporting its mission and strategic objectives.</w:t>
      </w:r>
    </w:p>
    <w:p w14:paraId="6935D1B1" w14:textId="145BA113" w:rsidR="00F05AA6" w:rsidRPr="002E7C7E" w:rsidRDefault="00F05AA6" w:rsidP="00F05AA6">
      <w:pPr>
        <w:pStyle w:val="ParagraphSections"/>
      </w:pPr>
      <w:r w:rsidRPr="00C51C3C">
        <w:t xml:space="preserve">Implementing this </w:t>
      </w:r>
      <w:r w:rsidR="00860814">
        <w:t>Contingency Planning Po</w:t>
      </w:r>
      <w:r w:rsidR="00860814" w:rsidRPr="00C51C3C">
        <w:t xml:space="preserve">licy </w:t>
      </w:r>
      <w:r w:rsidRPr="00C51C3C">
        <w:t>provides numerous benefits, including enhanced resilience against service disruptions and a systematic approach to recovery. With clearly defined roles, responsibilities, and procedures, the organization can respond swiftly and effectively to incidents, thereby reducing downtime and associated losses. Regular testing and updates to the contingency plan foster a culture of preparedness among employees, ensuring they are equipped to act in emergencies. Additionally, this policy aids in compliance with industry standards and regulatory requirements, which often mandate the existence of contingency plans. By ensuring that essential functions remain operational, the organization can maintain stakeholder trust and protect its reputation in the face of challenges.</w:t>
      </w:r>
    </w:p>
    <w:p w14:paraId="50BA60D8" w14:textId="77777777" w:rsidR="00F05AA6" w:rsidRPr="001F6975" w:rsidRDefault="00F05AA6" w:rsidP="00F05AA6">
      <w:pPr>
        <w:pStyle w:val="Heading1"/>
      </w:pPr>
      <w:r w:rsidRPr="001F6975">
        <w:t>2.0 Authority</w:t>
      </w:r>
    </w:p>
    <w:p w14:paraId="19222DBD" w14:textId="77777777" w:rsidR="00F05AA6" w:rsidRPr="00341FFE" w:rsidRDefault="00F05AA6" w:rsidP="00F05AA6">
      <w:pPr>
        <w:pStyle w:val="ParagraphSections"/>
      </w:pPr>
      <w:r w:rsidRPr="00341FFE">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t xml:space="preserve"> the</w:t>
      </w:r>
      <w:r w:rsidRPr="00341FFE">
        <w:t xml:space="preserve"> </w:t>
      </w:r>
      <w:sdt>
        <w:sdtPr>
          <w:alias w:val="Policy Authority"/>
          <w:tag w:val="Policy Authority"/>
          <w:id w:val="855780104"/>
          <w:placeholder>
            <w:docPart w:val="74A5DAD7166B419892384EAD696A893F"/>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341FFE">
        <w:t xml:space="preserve">, who </w:t>
      </w:r>
      <w:r>
        <w:t>is</w:t>
      </w:r>
      <w:r w:rsidRPr="00341FFE">
        <w:t xml:space="preserve"> responsible for ensuring compliance across all departments.</w:t>
      </w:r>
    </w:p>
    <w:p w14:paraId="4F417B62" w14:textId="77777777" w:rsidR="00F05AA6" w:rsidRPr="001F6975" w:rsidRDefault="00F05AA6" w:rsidP="00F05AA6">
      <w:pPr>
        <w:pStyle w:val="Heading1"/>
      </w:pPr>
      <w:r w:rsidRPr="001F6975">
        <w:lastRenderedPageBreak/>
        <w:t>3.0 Scope</w:t>
      </w:r>
    </w:p>
    <w:p w14:paraId="1E2742A2" w14:textId="77777777" w:rsidR="00F05AA6" w:rsidRPr="0041714C" w:rsidRDefault="00F05AA6" w:rsidP="00F05AA6">
      <w:pPr>
        <w:pStyle w:val="ParagraphSections"/>
      </w:pPr>
      <w:r w:rsidRPr="0041714C">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63340722" w14:textId="77777777" w:rsidR="00F05AA6" w:rsidRPr="0041714C" w:rsidRDefault="00F05AA6" w:rsidP="00F05AA6">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5E028BBA" w14:textId="77777777" w:rsidR="00F05AA6" w:rsidRDefault="00F05AA6" w:rsidP="00F05AA6">
      <w:pPr>
        <w:pStyle w:val="ParagraphSections"/>
      </w:pPr>
      <w:r w:rsidRPr="0041714C">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22B73963" w14:textId="77777777" w:rsidR="00F05AA6" w:rsidRPr="001F6975" w:rsidRDefault="00F05AA6" w:rsidP="00F05AA6">
      <w:pPr>
        <w:pStyle w:val="Heading1"/>
      </w:pPr>
      <w:r>
        <w:t>4</w:t>
      </w:r>
      <w:r w:rsidRPr="001F6975">
        <w:t xml:space="preserve">.0 </w:t>
      </w:r>
      <w:r>
        <w:t>Information Statement</w:t>
      </w:r>
    </w:p>
    <w:p w14:paraId="6A214422" w14:textId="77777777" w:rsidR="00F05AA6" w:rsidRPr="00F05AA6" w:rsidRDefault="00F05AA6" w:rsidP="00F05AA6">
      <w:pPr>
        <w:pStyle w:val="ParagraphSections"/>
      </w:pPr>
      <w:r w:rsidRPr="00F05AA6">
        <w:t>This Cybersecurity Contingency Planning Policy is designed to ensure the continued availability of critical Information Technology (IT) resources and information systems during disruptions. It establishes procedures for recovery, restoration, and the maintenance of essential business functions in the event of incidents such as cyberattacks, natural disasters, or technical failures. All employees, contractors, and third-party vendors are required to familiarize themselves with this policy and adhere to its guidelines to protect organizational assets and ensure operational continuity. Compliance with this policy is essential for safeguarding the integrity and availability of the organization’s information systems.</w:t>
      </w:r>
    </w:p>
    <w:p w14:paraId="193FBCE6" w14:textId="77777777" w:rsidR="00F05AA6" w:rsidRDefault="00F05AA6" w:rsidP="00F05AA6">
      <w:pPr>
        <w:pStyle w:val="InfoSections"/>
      </w:pPr>
      <w:r>
        <w:t>Contingency Plan</w:t>
      </w:r>
    </w:p>
    <w:p w14:paraId="3D3E704A" w14:textId="77777777" w:rsidR="00F05AA6" w:rsidRDefault="00F05AA6" w:rsidP="00F05AA6">
      <w:pPr>
        <w:pStyle w:val="ParagraphSections"/>
      </w:pPr>
      <w:r w:rsidRPr="002E7C7E">
        <w:t xml:space="preserve">The </w:t>
      </w:r>
      <w:sdt>
        <w:sdtPr>
          <w:alias w:val="Policy Owner"/>
          <w:tag w:val="Policy Owner"/>
          <w:id w:val="344986590"/>
          <w:placeholder>
            <w:docPart w:val="7EEDF0DA2F3F43A496DC62B7388686F0"/>
          </w:placeholder>
          <w:showingPlcHdr/>
          <w:dataBinding w:prefixMappings="xmlns:ns0='http://DocumentContentControl.htm' " w:xpath="/ns0:DocumentContentControl[1]/ns0:PolicyOwner[1]" w:storeItemID="{29C4647F-0984-4EA0-BA29-908A06C1BEAF}"/>
          <w:text/>
        </w:sdtPr>
        <w:sdtContent>
          <w:r w:rsidRPr="002E7C7E">
            <w:t>[</w:t>
          </w:r>
          <w:r w:rsidRPr="002E7C7E">
            <w:rPr>
              <w:rStyle w:val="PlaceholderText"/>
            </w:rPr>
            <w:t>Policy Owner]</w:t>
          </w:r>
        </w:sdtContent>
      </w:sdt>
      <w:r w:rsidRPr="002E7C7E">
        <w:t xml:space="preserve"> shall:</w:t>
      </w:r>
    </w:p>
    <w:p w14:paraId="1F668B38" w14:textId="77777777" w:rsidR="00F05AA6" w:rsidRDefault="00F05AA6" w:rsidP="00F05AA6">
      <w:pPr>
        <w:pStyle w:val="Bullets"/>
        <w:numPr>
          <w:ilvl w:val="0"/>
          <w:numId w:val="30"/>
        </w:numPr>
      </w:pPr>
      <w:r w:rsidRPr="002E7C7E">
        <w:t>Develop a contingency plan for the information system, in direct guidance and association with the information system owner, that:</w:t>
      </w:r>
    </w:p>
    <w:p w14:paraId="3BF7AFFF" w14:textId="77777777" w:rsidR="00F05AA6" w:rsidRDefault="00F05AA6" w:rsidP="00F05AA6">
      <w:pPr>
        <w:pStyle w:val="Bullets"/>
        <w:numPr>
          <w:ilvl w:val="1"/>
          <w:numId w:val="30"/>
        </w:numPr>
      </w:pPr>
      <w:r>
        <w:t>Identifies essential missions and business functions and associated contingency requirements.</w:t>
      </w:r>
    </w:p>
    <w:p w14:paraId="28279C82" w14:textId="77777777" w:rsidR="00F05AA6" w:rsidRDefault="00F05AA6" w:rsidP="00F05AA6">
      <w:pPr>
        <w:pStyle w:val="Bullets"/>
        <w:numPr>
          <w:ilvl w:val="1"/>
          <w:numId w:val="30"/>
        </w:numPr>
      </w:pPr>
      <w:r>
        <w:t>Provides recovery objectives, restoration priorities, and metrics.</w:t>
      </w:r>
    </w:p>
    <w:p w14:paraId="12ABFD06" w14:textId="77777777" w:rsidR="00F05AA6" w:rsidRDefault="00F05AA6" w:rsidP="00F05AA6">
      <w:pPr>
        <w:pStyle w:val="Bullets"/>
        <w:numPr>
          <w:ilvl w:val="1"/>
          <w:numId w:val="30"/>
        </w:numPr>
      </w:pPr>
      <w:r>
        <w:t>Addresses contingency roles, responsibilities, assigned individuals with contact information.</w:t>
      </w:r>
    </w:p>
    <w:p w14:paraId="6B1681D4" w14:textId="77777777" w:rsidR="00F05AA6" w:rsidRDefault="00F05AA6" w:rsidP="00F05AA6">
      <w:pPr>
        <w:pStyle w:val="Bullets"/>
        <w:numPr>
          <w:ilvl w:val="1"/>
          <w:numId w:val="30"/>
        </w:numPr>
      </w:pPr>
      <w:r>
        <w:lastRenderedPageBreak/>
        <w:t>Addresses maintaining essential missions and business functions despite an information system disruption, compromise, or failure.</w:t>
      </w:r>
    </w:p>
    <w:p w14:paraId="597F9A20" w14:textId="77777777" w:rsidR="00F05AA6" w:rsidRDefault="00F05AA6" w:rsidP="00F05AA6">
      <w:pPr>
        <w:pStyle w:val="Bullets"/>
        <w:numPr>
          <w:ilvl w:val="1"/>
          <w:numId w:val="30"/>
        </w:numPr>
      </w:pPr>
      <w:r>
        <w:t>Addresses eventual, full information system restoration without deterioration of the security safeguards originally planned and implemented.</w:t>
      </w:r>
    </w:p>
    <w:p w14:paraId="0F489E10" w14:textId="51C12F19" w:rsidR="00F05AA6" w:rsidRDefault="00F05AA6" w:rsidP="00F05AA6">
      <w:pPr>
        <w:pStyle w:val="Bullets"/>
        <w:numPr>
          <w:ilvl w:val="1"/>
          <w:numId w:val="30"/>
        </w:numPr>
      </w:pPr>
      <w:r>
        <w:t xml:space="preserve">Is reviewed and approved by the </w:t>
      </w:r>
      <w:sdt>
        <w:sdtPr>
          <w:alias w:val="Policy Owner"/>
          <w:tag w:val="Policy Owner"/>
          <w:id w:val="-1506822458"/>
          <w:placeholder>
            <w:docPart w:val="3D3D89F1EC9C45AD899D78CFFBF357E8"/>
          </w:placeholder>
          <w:showingPlcHdr/>
          <w:dataBinding w:prefixMappings="xmlns:ns0='http://DocumentContentControl.htm' " w:xpath="/ns0:DocumentContentControl[1]/ns0:PolicyOwner[1]" w:storeItemID="{29C4647F-0984-4EA0-BA29-908A06C1BEAF}"/>
          <w:text/>
        </w:sdtPr>
        <w:sdtContent>
          <w:r w:rsidR="00F403B3" w:rsidRPr="002E7C7E">
            <w:t>[</w:t>
          </w:r>
          <w:r w:rsidR="00F403B3" w:rsidRPr="002E7C7E">
            <w:rPr>
              <w:rStyle w:val="PlaceholderText"/>
            </w:rPr>
            <w:t>Policy Owner]</w:t>
          </w:r>
        </w:sdtContent>
      </w:sdt>
      <w:r>
        <w:t>, and information system’s owner management on at least an annual basis.</w:t>
      </w:r>
    </w:p>
    <w:p w14:paraId="6FE47685" w14:textId="77777777" w:rsidR="00F05AA6" w:rsidRDefault="00F05AA6" w:rsidP="00F05AA6">
      <w:pPr>
        <w:pStyle w:val="Bullets"/>
        <w:numPr>
          <w:ilvl w:val="0"/>
          <w:numId w:val="30"/>
        </w:numPr>
      </w:pPr>
      <w:r>
        <w:t>Distribute copies of contingency plans to key contingency personnel, identified by name and/or by business role.</w:t>
      </w:r>
    </w:p>
    <w:p w14:paraId="2AA3BAB0" w14:textId="77777777" w:rsidR="00F05AA6" w:rsidRDefault="00F05AA6" w:rsidP="00F05AA6">
      <w:pPr>
        <w:pStyle w:val="Bullets"/>
        <w:numPr>
          <w:ilvl w:val="0"/>
          <w:numId w:val="30"/>
        </w:numPr>
      </w:pPr>
      <w:r>
        <w:t>Coordinate contingency planning activities with incident handling activities.</w:t>
      </w:r>
    </w:p>
    <w:p w14:paraId="663DBAD7" w14:textId="77777777" w:rsidR="00F05AA6" w:rsidRDefault="00F05AA6" w:rsidP="00F05AA6">
      <w:pPr>
        <w:pStyle w:val="Bullets"/>
        <w:numPr>
          <w:ilvl w:val="0"/>
          <w:numId w:val="30"/>
        </w:numPr>
      </w:pPr>
      <w:r>
        <w:t>Update the contingency plan to address changes to the business owner’s mission, information system, or environment of operation and problems encountered during contingency plan implementation, execution, or testing.</w:t>
      </w:r>
    </w:p>
    <w:p w14:paraId="6935C031" w14:textId="77777777" w:rsidR="00F05AA6" w:rsidRDefault="00F05AA6" w:rsidP="00F05AA6">
      <w:pPr>
        <w:pStyle w:val="Bullets"/>
        <w:numPr>
          <w:ilvl w:val="0"/>
          <w:numId w:val="30"/>
        </w:numPr>
      </w:pPr>
      <w:r>
        <w:t>Communicate contingency plan changes to key contingency personnel identified by name and/or by business role.</w:t>
      </w:r>
    </w:p>
    <w:p w14:paraId="4E1AFBD4" w14:textId="77777777" w:rsidR="00F05AA6" w:rsidRDefault="00F05AA6" w:rsidP="00F05AA6">
      <w:pPr>
        <w:pStyle w:val="Bullets"/>
        <w:numPr>
          <w:ilvl w:val="0"/>
          <w:numId w:val="30"/>
        </w:numPr>
        <w:spacing w:after="200"/>
      </w:pPr>
      <w:r>
        <w:t>Protect the contingency plan from unauthorized disclosure and modification.</w:t>
      </w:r>
    </w:p>
    <w:p w14:paraId="7C3BE0A9" w14:textId="77777777" w:rsidR="00F05AA6" w:rsidRDefault="00F05AA6" w:rsidP="00F05AA6">
      <w:pPr>
        <w:pStyle w:val="InfoSections"/>
      </w:pPr>
      <w:r>
        <w:t>Contingency Training</w:t>
      </w:r>
    </w:p>
    <w:p w14:paraId="20269BC6" w14:textId="77777777" w:rsidR="00F05AA6" w:rsidRDefault="00F05AA6" w:rsidP="00F05AA6">
      <w:pPr>
        <w:pStyle w:val="ParagraphSections"/>
      </w:pPr>
      <w:r>
        <w:t>T</w:t>
      </w:r>
      <w:r w:rsidRPr="002E7C7E">
        <w:t xml:space="preserve">he </w:t>
      </w:r>
      <w:sdt>
        <w:sdtPr>
          <w:alias w:val="Policy Owner"/>
          <w:tag w:val="Policy Owner"/>
          <w:id w:val="-1174343261"/>
          <w:placeholder>
            <w:docPart w:val="FBFE1329C40D45B88992161F053FAE99"/>
          </w:placeholder>
          <w:showingPlcHdr/>
          <w:dataBinding w:prefixMappings="xmlns:ns0='http://DocumentContentControl.htm' " w:xpath="/ns0:DocumentContentControl[1]/ns0:PolicyOwner[1]" w:storeItemID="{29C4647F-0984-4EA0-BA29-908A06C1BEAF}"/>
          <w:text/>
        </w:sdtPr>
        <w:sdtContent>
          <w:r w:rsidRPr="002E7C7E">
            <w:t>[</w:t>
          </w:r>
          <w:r w:rsidRPr="002E7C7E">
            <w:rPr>
              <w:rStyle w:val="PlaceholderText"/>
            </w:rPr>
            <w:t>Policy Owner]</w:t>
          </w:r>
        </w:sdtContent>
      </w:sdt>
      <w:r w:rsidRPr="002E7C7E">
        <w:t xml:space="preserve"> shall:</w:t>
      </w:r>
    </w:p>
    <w:p w14:paraId="0432AF75" w14:textId="77777777" w:rsidR="00F05AA6" w:rsidRDefault="00F05AA6" w:rsidP="00F05AA6">
      <w:pPr>
        <w:pStyle w:val="Bullets"/>
        <w:numPr>
          <w:ilvl w:val="0"/>
          <w:numId w:val="31"/>
        </w:numPr>
      </w:pPr>
      <w:r>
        <w:t>Provide contingency training to information system users consistent with assigned roles and responsibilities</w:t>
      </w:r>
    </w:p>
    <w:p w14:paraId="2781DBA5" w14:textId="77777777" w:rsidR="00F05AA6" w:rsidRDefault="00F05AA6" w:rsidP="00F05AA6">
      <w:pPr>
        <w:pStyle w:val="Bullets"/>
        <w:numPr>
          <w:ilvl w:val="0"/>
          <w:numId w:val="31"/>
        </w:numPr>
        <w:spacing w:after="200"/>
      </w:pPr>
      <w:r>
        <w:t>Ensure designated personnel receive contingency training at least biannually of assuming a contingency role or responsibility, and when required by information system changes.</w:t>
      </w:r>
    </w:p>
    <w:p w14:paraId="3BD40F00" w14:textId="77777777" w:rsidR="00F05AA6" w:rsidRDefault="00F05AA6" w:rsidP="00F05AA6">
      <w:pPr>
        <w:pStyle w:val="InfoSections"/>
      </w:pPr>
      <w:r w:rsidRPr="002E7C7E">
        <w:t>Contingency Plan Testing</w:t>
      </w:r>
    </w:p>
    <w:p w14:paraId="51504678" w14:textId="77777777" w:rsidR="00F05AA6" w:rsidRDefault="00F05AA6" w:rsidP="00F05AA6">
      <w:pPr>
        <w:pStyle w:val="ParagraphSections"/>
      </w:pPr>
      <w:r>
        <w:t>T</w:t>
      </w:r>
      <w:r w:rsidRPr="002E7C7E">
        <w:t xml:space="preserve">he </w:t>
      </w:r>
      <w:sdt>
        <w:sdtPr>
          <w:alias w:val="Policy Owner"/>
          <w:tag w:val="Policy Owner"/>
          <w:id w:val="-1349631324"/>
          <w:placeholder>
            <w:docPart w:val="3FD2317815FF4A3280A5FEA1E751DA75"/>
          </w:placeholder>
          <w:showingPlcHdr/>
          <w:dataBinding w:prefixMappings="xmlns:ns0='http://DocumentContentControl.htm' " w:xpath="/ns0:DocumentContentControl[1]/ns0:PolicyOwner[1]" w:storeItemID="{29C4647F-0984-4EA0-BA29-908A06C1BEAF}"/>
          <w:text/>
        </w:sdtPr>
        <w:sdtContent>
          <w:r w:rsidRPr="002E7C7E">
            <w:t>[</w:t>
          </w:r>
          <w:r w:rsidRPr="002E7C7E">
            <w:rPr>
              <w:rStyle w:val="PlaceholderText"/>
            </w:rPr>
            <w:t>Policy Owner]</w:t>
          </w:r>
        </w:sdtContent>
      </w:sdt>
      <w:r>
        <w:t>, along with information systems owners,</w:t>
      </w:r>
      <w:r w:rsidRPr="002E7C7E">
        <w:t xml:space="preserve"> shall:</w:t>
      </w:r>
    </w:p>
    <w:p w14:paraId="0FAC50C6" w14:textId="77777777" w:rsidR="00F05AA6" w:rsidRDefault="00F05AA6" w:rsidP="00F05AA6">
      <w:pPr>
        <w:pStyle w:val="Bullets"/>
        <w:numPr>
          <w:ilvl w:val="0"/>
          <w:numId w:val="32"/>
        </w:numPr>
      </w:pPr>
      <w:r>
        <w:t>Test the contingency plan for the information system, as determined by the mission critical nature of the business system(s) no less than annually.</w:t>
      </w:r>
    </w:p>
    <w:p w14:paraId="60A373F9" w14:textId="77777777" w:rsidR="00F05AA6" w:rsidRDefault="00F05AA6" w:rsidP="00F05AA6">
      <w:pPr>
        <w:pStyle w:val="Bullets"/>
        <w:numPr>
          <w:ilvl w:val="0"/>
          <w:numId w:val="32"/>
        </w:numPr>
      </w:pPr>
      <w:r>
        <w:t>Use strategic and tactical planning during testing to simulate a production information system to determine the effectiveness of the plan and the organizational readiness to execute the plan.</w:t>
      </w:r>
    </w:p>
    <w:p w14:paraId="79A51290" w14:textId="77777777" w:rsidR="00F05AA6" w:rsidRDefault="00F05AA6" w:rsidP="00F05AA6">
      <w:pPr>
        <w:pStyle w:val="Bullets"/>
        <w:numPr>
          <w:ilvl w:val="0"/>
          <w:numId w:val="32"/>
        </w:numPr>
      </w:pPr>
      <w:r>
        <w:t>Review the contingency plan test results.</w:t>
      </w:r>
    </w:p>
    <w:p w14:paraId="4CC608DC" w14:textId="77777777" w:rsidR="00F05AA6" w:rsidRDefault="00F05AA6" w:rsidP="00F05AA6">
      <w:pPr>
        <w:pStyle w:val="Bullets"/>
        <w:numPr>
          <w:ilvl w:val="0"/>
          <w:numId w:val="32"/>
        </w:numPr>
      </w:pPr>
      <w:r>
        <w:t>Initiate corrective actions, as needed.</w:t>
      </w:r>
    </w:p>
    <w:p w14:paraId="644EC526" w14:textId="77777777" w:rsidR="00F05AA6" w:rsidRDefault="00F05AA6" w:rsidP="00F05AA6">
      <w:pPr>
        <w:pStyle w:val="Bullets"/>
        <w:numPr>
          <w:ilvl w:val="0"/>
          <w:numId w:val="32"/>
        </w:numPr>
        <w:spacing w:after="200"/>
      </w:pPr>
      <w:r>
        <w:t>Coordinate contingency plan testing with organizational elements responsible for related plans; plans related to contingency plans for information systems include, for example, Business Continuity Plans, Disaster Recovery Plans, Continuity of Operations Plans, Crisis Communications Plans, Critical Infrastructure Plans, Cyber Incident Response Plans, and Occupant Emergency Plans.</w:t>
      </w:r>
    </w:p>
    <w:p w14:paraId="3CEE2BDB" w14:textId="77777777" w:rsidR="00F05AA6" w:rsidRDefault="00F05AA6" w:rsidP="00F05AA6">
      <w:pPr>
        <w:pStyle w:val="InfoSections"/>
      </w:pPr>
      <w:r w:rsidRPr="00945196">
        <w:lastRenderedPageBreak/>
        <w:t>Alternate Storage Site</w:t>
      </w:r>
    </w:p>
    <w:p w14:paraId="18153D5D" w14:textId="77777777" w:rsidR="00F05AA6" w:rsidRDefault="00F05AA6" w:rsidP="00F05AA6">
      <w:pPr>
        <w:pStyle w:val="ParagraphSections"/>
      </w:pPr>
      <w:r>
        <w:t>T</w:t>
      </w:r>
      <w:r w:rsidRPr="002E7C7E">
        <w:t xml:space="preserve">he </w:t>
      </w:r>
      <w:sdt>
        <w:sdtPr>
          <w:alias w:val="Policy Owner"/>
          <w:tag w:val="Policy Owner"/>
          <w:id w:val="-1704626545"/>
          <w:placeholder>
            <w:docPart w:val="12B9B2844C1846DBA95A0C3E235EF472"/>
          </w:placeholder>
          <w:showingPlcHdr/>
          <w:dataBinding w:prefixMappings="xmlns:ns0='http://DocumentContentControl.htm' " w:xpath="/ns0:DocumentContentControl[1]/ns0:PolicyOwner[1]" w:storeItemID="{29C4647F-0984-4EA0-BA29-908A06C1BEAF}"/>
          <w:text/>
        </w:sdtPr>
        <w:sdtContent>
          <w:r w:rsidRPr="002E7C7E">
            <w:t>[</w:t>
          </w:r>
          <w:r w:rsidRPr="002E7C7E">
            <w:rPr>
              <w:rStyle w:val="PlaceholderText"/>
            </w:rPr>
            <w:t>Policy Owner]</w:t>
          </w:r>
        </w:sdtContent>
      </w:sdt>
      <w:r>
        <w:t xml:space="preserve"> </w:t>
      </w:r>
      <w:r w:rsidRPr="002E7C7E">
        <w:t>shall:</w:t>
      </w:r>
    </w:p>
    <w:p w14:paraId="01DFD33C" w14:textId="77777777" w:rsidR="00F05AA6" w:rsidRDefault="00F05AA6" w:rsidP="00F05AA6">
      <w:pPr>
        <w:pStyle w:val="Bullets"/>
        <w:numPr>
          <w:ilvl w:val="0"/>
          <w:numId w:val="33"/>
        </w:numPr>
      </w:pPr>
      <w:r>
        <w:t>Establish an alternate storage site including necessary agreements to permit the storage and retrieval of information system backup information.</w:t>
      </w:r>
    </w:p>
    <w:p w14:paraId="02B74BFD" w14:textId="77777777" w:rsidR="00F05AA6" w:rsidRDefault="00F05AA6" w:rsidP="00F05AA6">
      <w:pPr>
        <w:pStyle w:val="Bullets"/>
        <w:numPr>
          <w:ilvl w:val="0"/>
          <w:numId w:val="33"/>
        </w:numPr>
      </w:pPr>
      <w:r>
        <w:t>Ensure that the alternate storage site provides information security safeguards equivalent to that of the primary site.</w:t>
      </w:r>
    </w:p>
    <w:p w14:paraId="4CEADC50" w14:textId="77777777" w:rsidR="00F05AA6" w:rsidRDefault="00F05AA6" w:rsidP="00F05AA6">
      <w:pPr>
        <w:pStyle w:val="Bullets"/>
        <w:numPr>
          <w:ilvl w:val="0"/>
          <w:numId w:val="33"/>
        </w:numPr>
      </w:pPr>
      <w:r>
        <w:t>Identify an alternate storage site that is separated from the primary storage site to reduce susceptibility to the same threats.</w:t>
      </w:r>
    </w:p>
    <w:p w14:paraId="6912CAC3" w14:textId="77777777" w:rsidR="00F05AA6" w:rsidRDefault="00F05AA6" w:rsidP="00F05AA6">
      <w:pPr>
        <w:pStyle w:val="Bullets"/>
        <w:numPr>
          <w:ilvl w:val="0"/>
          <w:numId w:val="33"/>
        </w:numPr>
        <w:spacing w:after="200"/>
      </w:pPr>
      <w:r>
        <w:t>Identify and document potential accessibility problems to the alternate storage site in the event of an area-wide disruption or disaster and outline explicit mitigation actions.</w:t>
      </w:r>
    </w:p>
    <w:p w14:paraId="10F98E02" w14:textId="77777777" w:rsidR="00F05AA6" w:rsidRDefault="00F05AA6" w:rsidP="00F05AA6">
      <w:pPr>
        <w:pStyle w:val="InfoSections"/>
      </w:pPr>
      <w:r w:rsidRPr="00945196">
        <w:t>Alternate Processing Site</w:t>
      </w:r>
    </w:p>
    <w:p w14:paraId="50C99D2C" w14:textId="77777777" w:rsidR="00F05AA6" w:rsidRDefault="00F05AA6" w:rsidP="00F05AA6">
      <w:pPr>
        <w:pStyle w:val="ParagraphSections"/>
      </w:pPr>
      <w:r>
        <w:t>T</w:t>
      </w:r>
      <w:r w:rsidRPr="002E7C7E">
        <w:t xml:space="preserve">he </w:t>
      </w:r>
      <w:sdt>
        <w:sdtPr>
          <w:alias w:val="Policy Owner"/>
          <w:tag w:val="Policy Owner"/>
          <w:id w:val="441036907"/>
          <w:placeholder>
            <w:docPart w:val="212F2178D11846689BB26D227E9BEAEF"/>
          </w:placeholder>
          <w:showingPlcHdr/>
          <w:dataBinding w:prefixMappings="xmlns:ns0='http://DocumentContentControl.htm' " w:xpath="/ns0:DocumentContentControl[1]/ns0:PolicyOwner[1]" w:storeItemID="{29C4647F-0984-4EA0-BA29-908A06C1BEAF}"/>
          <w:text/>
        </w:sdtPr>
        <w:sdtContent>
          <w:r w:rsidRPr="002E7C7E">
            <w:t>[</w:t>
          </w:r>
          <w:r w:rsidRPr="002E7C7E">
            <w:rPr>
              <w:rStyle w:val="PlaceholderText"/>
            </w:rPr>
            <w:t>Policy Owner]</w:t>
          </w:r>
        </w:sdtContent>
      </w:sdt>
      <w:r>
        <w:t xml:space="preserve"> </w:t>
      </w:r>
      <w:r w:rsidRPr="002E7C7E">
        <w:t>shall:</w:t>
      </w:r>
    </w:p>
    <w:p w14:paraId="619F6E89" w14:textId="77777777" w:rsidR="00F05AA6" w:rsidRDefault="00F05AA6" w:rsidP="00F05AA6">
      <w:pPr>
        <w:pStyle w:val="Bullets"/>
        <w:numPr>
          <w:ilvl w:val="0"/>
          <w:numId w:val="34"/>
        </w:numPr>
      </w:pPr>
      <w:r>
        <w:t>Establish an alternate processing site including necessary agreements to permit the transfer and resumption of the information system operations for essential missions/business functions within the time period consistent with recovery time and recovery point objectives when the primary processing capabilities are unavailable.</w:t>
      </w:r>
    </w:p>
    <w:p w14:paraId="3C605789" w14:textId="77777777" w:rsidR="00F05AA6" w:rsidRDefault="00F05AA6" w:rsidP="00F05AA6">
      <w:pPr>
        <w:pStyle w:val="Bullets"/>
        <w:numPr>
          <w:ilvl w:val="0"/>
          <w:numId w:val="34"/>
        </w:numPr>
      </w:pPr>
      <w:r>
        <w:t>Ensure that equipment and supplies required to transfer and resume operations are available at the alternate processing site or contracts are in place to support delivery to the site within the agreed upon time period for transfer/resumption.</w:t>
      </w:r>
    </w:p>
    <w:p w14:paraId="570AED79" w14:textId="77777777" w:rsidR="00F05AA6" w:rsidRDefault="00F05AA6" w:rsidP="00F05AA6">
      <w:pPr>
        <w:pStyle w:val="Bullets"/>
        <w:numPr>
          <w:ilvl w:val="0"/>
          <w:numId w:val="34"/>
        </w:numPr>
      </w:pPr>
      <w:r>
        <w:t>Ensure that the alternate processing site provides information security safeguards equivalent to that of the primary site.</w:t>
      </w:r>
    </w:p>
    <w:p w14:paraId="59451877" w14:textId="77777777" w:rsidR="00F05AA6" w:rsidRDefault="00F05AA6" w:rsidP="00F05AA6">
      <w:pPr>
        <w:pStyle w:val="Bullets"/>
        <w:numPr>
          <w:ilvl w:val="0"/>
          <w:numId w:val="34"/>
        </w:numPr>
      </w:pPr>
      <w:r>
        <w:t>Identify an alternate processing site that is separated from the primary processing site to reduce susceptibility to the same threats.</w:t>
      </w:r>
    </w:p>
    <w:p w14:paraId="4AC88172" w14:textId="77777777" w:rsidR="00F05AA6" w:rsidRDefault="00F05AA6" w:rsidP="00F05AA6">
      <w:pPr>
        <w:pStyle w:val="Bullets"/>
        <w:numPr>
          <w:ilvl w:val="0"/>
          <w:numId w:val="34"/>
        </w:numPr>
      </w:pPr>
      <w:r>
        <w:t>Identify potential accessibility problems to the alternate processing site in the event of an area-wide disruption or disaster and outline explicit mitigation actions.</w:t>
      </w:r>
    </w:p>
    <w:p w14:paraId="091AC1B1" w14:textId="77777777" w:rsidR="00F05AA6" w:rsidRDefault="00F05AA6" w:rsidP="00F05AA6">
      <w:pPr>
        <w:pStyle w:val="Bullets"/>
        <w:numPr>
          <w:ilvl w:val="0"/>
          <w:numId w:val="34"/>
        </w:numPr>
        <w:spacing w:after="200"/>
      </w:pPr>
      <w:r>
        <w:t>Develop alternate processing site agreements that contain priority-of-service provisions in accordance with business objectives and availability requirements.</w:t>
      </w:r>
    </w:p>
    <w:p w14:paraId="62855D85" w14:textId="77777777" w:rsidR="00F05AA6" w:rsidRDefault="00F05AA6" w:rsidP="00F05AA6">
      <w:pPr>
        <w:pStyle w:val="InfoSections"/>
      </w:pPr>
      <w:r w:rsidRPr="00945196">
        <w:t>Telecommunications Services</w:t>
      </w:r>
    </w:p>
    <w:p w14:paraId="31619654" w14:textId="77777777" w:rsidR="00F05AA6" w:rsidRDefault="00F05AA6" w:rsidP="00F05AA6">
      <w:pPr>
        <w:pStyle w:val="ParagraphSections"/>
      </w:pPr>
      <w:r>
        <w:t>T</w:t>
      </w:r>
      <w:r w:rsidRPr="002E7C7E">
        <w:t xml:space="preserve">he </w:t>
      </w:r>
      <w:sdt>
        <w:sdtPr>
          <w:alias w:val="Policy Owner"/>
          <w:tag w:val="Policy Owner"/>
          <w:id w:val="-287128380"/>
          <w:placeholder>
            <w:docPart w:val="3C637B826F8E417EA8C45DBC0AE7978E"/>
          </w:placeholder>
          <w:showingPlcHdr/>
          <w:dataBinding w:prefixMappings="xmlns:ns0='http://DocumentContentControl.htm' " w:xpath="/ns0:DocumentContentControl[1]/ns0:PolicyOwner[1]" w:storeItemID="{29C4647F-0984-4EA0-BA29-908A06C1BEAF}"/>
          <w:text/>
        </w:sdtPr>
        <w:sdtContent>
          <w:r w:rsidRPr="002E7C7E">
            <w:t>[</w:t>
          </w:r>
          <w:r w:rsidRPr="002E7C7E">
            <w:rPr>
              <w:rStyle w:val="PlaceholderText"/>
            </w:rPr>
            <w:t>Policy Owner]</w:t>
          </w:r>
        </w:sdtContent>
      </w:sdt>
      <w:r>
        <w:t xml:space="preserve"> </w:t>
      </w:r>
      <w:r w:rsidRPr="002E7C7E">
        <w:t>shall:</w:t>
      </w:r>
    </w:p>
    <w:p w14:paraId="07D0D449" w14:textId="77777777" w:rsidR="00F05AA6" w:rsidRDefault="00F05AA6" w:rsidP="00F05AA6">
      <w:pPr>
        <w:pStyle w:val="Bullets"/>
        <w:numPr>
          <w:ilvl w:val="0"/>
          <w:numId w:val="35"/>
        </w:numPr>
      </w:pPr>
      <w:r>
        <w:t>Establish alternate telecommunications services including necessary agreements to permit the resumption of information system operations for essential missions and business functions within agreed upon recovery timeframes when the primary telecommunications capabilities are unavailable at either the primary or alternate processing or storage sites.</w:t>
      </w:r>
    </w:p>
    <w:p w14:paraId="716C97BC" w14:textId="77777777" w:rsidR="00F05AA6" w:rsidRDefault="00F05AA6" w:rsidP="00F05AA6">
      <w:pPr>
        <w:pStyle w:val="Bullets"/>
        <w:numPr>
          <w:ilvl w:val="0"/>
          <w:numId w:val="35"/>
        </w:numPr>
      </w:pPr>
      <w:r>
        <w:lastRenderedPageBreak/>
        <w:t>Develop primary and alternate telecommunications service agreements that contain priority-of-service provisions in accordance with agreed upon recovery objectives and availability requirements.</w:t>
      </w:r>
    </w:p>
    <w:p w14:paraId="6E05EF5F" w14:textId="77777777" w:rsidR="00F05AA6" w:rsidRDefault="00F05AA6" w:rsidP="00F05AA6">
      <w:pPr>
        <w:pStyle w:val="Bullets"/>
        <w:numPr>
          <w:ilvl w:val="0"/>
          <w:numId w:val="35"/>
        </w:numPr>
        <w:spacing w:after="200"/>
      </w:pPr>
      <w:r>
        <w:t>Request Telecommunications Service Priority for all telecommunications services used for national security emergency preparedness in the event that the primary and/or alternate telecommunications services are provided by a common carrier. </w:t>
      </w:r>
    </w:p>
    <w:p w14:paraId="74BCF4E3" w14:textId="77777777" w:rsidR="00F05AA6" w:rsidRDefault="00F05AA6" w:rsidP="00F05AA6">
      <w:pPr>
        <w:pStyle w:val="InfoSections"/>
      </w:pPr>
      <w:r>
        <w:t>Information System Backup</w:t>
      </w:r>
    </w:p>
    <w:p w14:paraId="100B9F87" w14:textId="77777777" w:rsidR="00F05AA6" w:rsidRDefault="00F05AA6" w:rsidP="00F05AA6">
      <w:pPr>
        <w:pStyle w:val="ParagraphSections"/>
      </w:pPr>
      <w:r>
        <w:t>T</w:t>
      </w:r>
      <w:r w:rsidRPr="002E7C7E">
        <w:t xml:space="preserve">he </w:t>
      </w:r>
      <w:sdt>
        <w:sdtPr>
          <w:alias w:val="Policy Owner"/>
          <w:tag w:val="Policy Owner"/>
          <w:id w:val="174696899"/>
          <w:placeholder>
            <w:docPart w:val="DA88CF6BEA1243E0B57D39D986491B20"/>
          </w:placeholder>
          <w:showingPlcHdr/>
          <w:dataBinding w:prefixMappings="xmlns:ns0='http://DocumentContentControl.htm' " w:xpath="/ns0:DocumentContentControl[1]/ns0:PolicyOwner[1]" w:storeItemID="{29C4647F-0984-4EA0-BA29-908A06C1BEAF}"/>
          <w:text/>
        </w:sdtPr>
        <w:sdtContent>
          <w:r w:rsidRPr="002E7C7E">
            <w:t>[</w:t>
          </w:r>
          <w:r w:rsidRPr="002E7C7E">
            <w:rPr>
              <w:rStyle w:val="PlaceholderText"/>
            </w:rPr>
            <w:t>Policy Owner]</w:t>
          </w:r>
        </w:sdtContent>
      </w:sdt>
      <w:r>
        <w:t xml:space="preserve"> </w:t>
      </w:r>
      <w:r w:rsidRPr="002E7C7E">
        <w:t>shall:</w:t>
      </w:r>
    </w:p>
    <w:p w14:paraId="28F3C9A6" w14:textId="77777777" w:rsidR="00F05AA6" w:rsidRDefault="00F05AA6" w:rsidP="00F05AA6">
      <w:pPr>
        <w:pStyle w:val="Bullets"/>
        <w:numPr>
          <w:ilvl w:val="0"/>
          <w:numId w:val="36"/>
        </w:numPr>
      </w:pPr>
      <w:r>
        <w:t>Conduct backups of user-level information contained in the information system defined by frequency consistent with recovery time and recovery point objectives.</w:t>
      </w:r>
    </w:p>
    <w:p w14:paraId="2B8BA359" w14:textId="77777777" w:rsidR="00F05AA6" w:rsidRDefault="00F05AA6" w:rsidP="00F05AA6">
      <w:pPr>
        <w:pStyle w:val="Bullets"/>
        <w:numPr>
          <w:ilvl w:val="0"/>
          <w:numId w:val="36"/>
        </w:numPr>
      </w:pPr>
      <w:r>
        <w:t>Conduct backups of system-level information contained in the information system defined by frequency consistent with recovery time and recovery point objectives.</w:t>
      </w:r>
    </w:p>
    <w:p w14:paraId="27065018" w14:textId="77777777" w:rsidR="00F05AA6" w:rsidRDefault="00F05AA6" w:rsidP="00F05AA6">
      <w:pPr>
        <w:pStyle w:val="Bullets"/>
        <w:numPr>
          <w:ilvl w:val="0"/>
          <w:numId w:val="36"/>
        </w:numPr>
      </w:pPr>
      <w:r>
        <w:t>Conduct backups of information system documentation including security-related documentation defined by frequency consistent with recovery time and recovery point objectives.</w:t>
      </w:r>
    </w:p>
    <w:p w14:paraId="383B7C7D" w14:textId="77777777" w:rsidR="00F05AA6" w:rsidRDefault="00F05AA6" w:rsidP="00F05AA6">
      <w:pPr>
        <w:pStyle w:val="Bullets"/>
        <w:numPr>
          <w:ilvl w:val="0"/>
          <w:numId w:val="36"/>
        </w:numPr>
      </w:pPr>
      <w:r>
        <w:t>Protect the confidentiality, integrity, and availability of backup information at storage locations.</w:t>
      </w:r>
    </w:p>
    <w:p w14:paraId="5D23A418" w14:textId="77777777" w:rsidR="00F05AA6" w:rsidRDefault="00F05AA6" w:rsidP="00F05AA6">
      <w:pPr>
        <w:pStyle w:val="Bullets"/>
        <w:numPr>
          <w:ilvl w:val="0"/>
          <w:numId w:val="36"/>
        </w:numPr>
        <w:spacing w:after="200"/>
      </w:pPr>
      <w:r>
        <w:t>Test backup information to verify media reliability and information integrity.</w:t>
      </w:r>
    </w:p>
    <w:p w14:paraId="3B5B2102" w14:textId="77777777" w:rsidR="00F05AA6" w:rsidRDefault="00F05AA6" w:rsidP="00F05AA6">
      <w:pPr>
        <w:pStyle w:val="InfoSections"/>
      </w:pPr>
      <w:r w:rsidRPr="00945196">
        <w:t>Information System Recovery and Reconstitution</w:t>
      </w:r>
    </w:p>
    <w:p w14:paraId="320E1FF8" w14:textId="77777777" w:rsidR="00F05AA6" w:rsidRDefault="00F05AA6" w:rsidP="00F05AA6">
      <w:pPr>
        <w:pStyle w:val="ParagraphSections"/>
      </w:pPr>
      <w:r>
        <w:t>T</w:t>
      </w:r>
      <w:r w:rsidRPr="002E7C7E">
        <w:t xml:space="preserve">he </w:t>
      </w:r>
      <w:sdt>
        <w:sdtPr>
          <w:alias w:val="Policy Owner"/>
          <w:tag w:val="Policy Owner"/>
          <w:id w:val="-608052463"/>
          <w:placeholder>
            <w:docPart w:val="2B832026F24141589523ACC955C94D97"/>
          </w:placeholder>
          <w:showingPlcHdr/>
          <w:dataBinding w:prefixMappings="xmlns:ns0='http://DocumentContentControl.htm' " w:xpath="/ns0:DocumentContentControl[1]/ns0:PolicyOwner[1]" w:storeItemID="{29C4647F-0984-4EA0-BA29-908A06C1BEAF}"/>
          <w:text/>
        </w:sdtPr>
        <w:sdtContent>
          <w:r w:rsidRPr="002E7C7E">
            <w:t>[</w:t>
          </w:r>
          <w:r w:rsidRPr="002E7C7E">
            <w:rPr>
              <w:rStyle w:val="PlaceholderText"/>
            </w:rPr>
            <w:t>Policy Owner]</w:t>
          </w:r>
        </w:sdtContent>
      </w:sdt>
      <w:r>
        <w:t xml:space="preserve"> </w:t>
      </w:r>
      <w:r w:rsidRPr="002E7C7E">
        <w:t>shall:</w:t>
      </w:r>
    </w:p>
    <w:p w14:paraId="62ED498E" w14:textId="77777777" w:rsidR="00F05AA6" w:rsidRDefault="00F05AA6" w:rsidP="00F05AA6">
      <w:pPr>
        <w:pStyle w:val="Bullets"/>
        <w:numPr>
          <w:ilvl w:val="0"/>
          <w:numId w:val="37"/>
        </w:numPr>
      </w:pPr>
      <w:r>
        <w:t>Provide for the recovery and reconstitution of the information system to a known state after a disruption, compromise, or failure.</w:t>
      </w:r>
    </w:p>
    <w:p w14:paraId="442BABF8" w14:textId="77777777" w:rsidR="00F05AA6" w:rsidRPr="00481350" w:rsidRDefault="00F05AA6" w:rsidP="00F05AA6">
      <w:pPr>
        <w:pStyle w:val="Bullets"/>
        <w:numPr>
          <w:ilvl w:val="0"/>
          <w:numId w:val="37"/>
        </w:numPr>
        <w:spacing w:after="200"/>
      </w:pPr>
      <w:r>
        <w:t>Provide that the information system implements transaction recovery for systems that are transaction-based.</w:t>
      </w:r>
    </w:p>
    <w:p w14:paraId="5A712BB3" w14:textId="77777777" w:rsidR="00F05AA6" w:rsidRPr="001F6975" w:rsidRDefault="00F05AA6" w:rsidP="00F05AA6">
      <w:pPr>
        <w:pStyle w:val="Heading1"/>
      </w:pPr>
      <w:r w:rsidRPr="001F6975">
        <w:t>5.0 Compliance</w:t>
      </w:r>
    </w:p>
    <w:p w14:paraId="42A64D5D" w14:textId="77777777" w:rsidR="00F05AA6" w:rsidRPr="004F0D6F" w:rsidRDefault="00F05AA6" w:rsidP="00F05AA6">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00F2D2BD" w14:textId="77777777" w:rsidR="00F05AA6" w:rsidRDefault="00F05AA6" w:rsidP="00F05AA6">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7E8B49FD" w14:textId="77777777" w:rsidR="00F05AA6" w:rsidRDefault="00F05AA6" w:rsidP="00F05AA6">
      <w:pPr>
        <w:pStyle w:val="Heading1"/>
      </w:pPr>
      <w:r>
        <w:t>6</w:t>
      </w:r>
      <w:r w:rsidRPr="006E0CEF">
        <w:t xml:space="preserve">.0 </w:t>
      </w:r>
      <w:r>
        <w:t>Policy Exceptions</w:t>
      </w:r>
    </w:p>
    <w:p w14:paraId="4D54DC72" w14:textId="77777777" w:rsidR="00F05AA6" w:rsidRDefault="00F05AA6" w:rsidP="00F05AA6">
      <w:pPr>
        <w:pStyle w:val="ParagraphSections"/>
      </w:pPr>
      <w:r w:rsidRPr="00624772">
        <w:t>Requests for exceptions to this policy must be submitted to the</w:t>
      </w:r>
      <w:r w:rsidRPr="00341FFE">
        <w:t xml:space="preserve"> </w:t>
      </w:r>
      <w:sdt>
        <w:sdtPr>
          <w:alias w:val="Policy Authority"/>
          <w:tag w:val="Policy Authority"/>
          <w:id w:val="-452479653"/>
          <w:placeholder>
            <w:docPart w:val="B3F943F6802E4170A8B87AB5B0888C80"/>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 xml:space="preserve"> </w:t>
      </w:r>
      <w:r w:rsidRPr="00624772">
        <w:t xml:space="preserve">by the requesting department. Each request should include the scope and justification for the </w:t>
      </w:r>
      <w:r w:rsidRPr="00624772">
        <w:lastRenderedPageBreak/>
        <w:t xml:space="preserve">exception, potential risks, proposed mitigation measures, and a timeframe for achieving compliance. The </w:t>
      </w:r>
      <w:sdt>
        <w:sdtPr>
          <w:alias w:val="Policy Authority"/>
          <w:tag w:val="Policy Authority"/>
          <w:id w:val="-455412218"/>
          <w:placeholder>
            <w:docPart w:val="A34A18EF2002443C9BA23B7BEB528532"/>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341FFE">
        <w:t xml:space="preserve"> </w:t>
      </w:r>
      <w:r w:rsidRPr="00624772">
        <w:t>will review and discuss these requests with the department</w:t>
      </w:r>
      <w:r>
        <w:t>.</w:t>
      </w:r>
    </w:p>
    <w:p w14:paraId="31EF6FDC" w14:textId="77777777" w:rsidR="00F05AA6" w:rsidRPr="00B81B99" w:rsidRDefault="00F05AA6" w:rsidP="00F05AA6">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F05AA6" w:rsidRPr="009739EC" w14:paraId="791FAA4D" w14:textId="77777777" w:rsidTr="0065432F">
        <w:tc>
          <w:tcPr>
            <w:tcW w:w="1189" w:type="pct"/>
          </w:tcPr>
          <w:p w14:paraId="49A31FBE" w14:textId="77777777" w:rsidR="00F05AA6" w:rsidRPr="009739EC" w:rsidRDefault="00F05AA6" w:rsidP="0065432F">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1205872E" w14:textId="77777777" w:rsidR="00F05AA6" w:rsidRPr="007F6C7D" w:rsidRDefault="00F05AA6" w:rsidP="0065432F">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F05AA6" w:rsidRPr="009739EC" w14:paraId="652D8EAB" w14:textId="77777777" w:rsidTr="0065432F">
        <w:tc>
          <w:tcPr>
            <w:tcW w:w="1189" w:type="pct"/>
          </w:tcPr>
          <w:p w14:paraId="4ED54DD3" w14:textId="77777777" w:rsidR="00F05AA6" w:rsidRPr="009739EC" w:rsidRDefault="00F05AA6" w:rsidP="0065432F">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6817693F" w14:textId="77777777" w:rsidR="00F05AA6" w:rsidRPr="009739EC" w:rsidRDefault="00F05AA6" w:rsidP="0065432F">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F05AA6" w:rsidRPr="009739EC" w14:paraId="6FC51DF9" w14:textId="77777777" w:rsidTr="0065432F">
        <w:tc>
          <w:tcPr>
            <w:tcW w:w="1189" w:type="pct"/>
          </w:tcPr>
          <w:p w14:paraId="1FC72ED5" w14:textId="77777777" w:rsidR="00F05AA6" w:rsidRDefault="00F05AA6" w:rsidP="0065432F">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375C6CC2" w14:textId="77777777" w:rsidR="00F05AA6" w:rsidRPr="00925DB7" w:rsidRDefault="00F05AA6" w:rsidP="0065432F">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F05AA6" w:rsidRPr="009739EC" w14:paraId="4C261146" w14:textId="77777777" w:rsidTr="0065432F">
        <w:tc>
          <w:tcPr>
            <w:tcW w:w="1189" w:type="pct"/>
          </w:tcPr>
          <w:p w14:paraId="781BCEF1" w14:textId="77777777" w:rsidR="00F05AA6" w:rsidRDefault="00F05AA6" w:rsidP="0065432F">
            <w:pPr>
              <w:keepNext/>
              <w:keepLines/>
              <w:spacing w:before="60" w:after="60" w:line="240" w:lineRule="auto"/>
              <w:ind w:left="40"/>
              <w:rPr>
                <w:rFonts w:ascii="Arial" w:hAnsi="Arial" w:cs="Arial"/>
                <w:color w:val="373738"/>
                <w:sz w:val="24"/>
                <w:szCs w:val="24"/>
              </w:rPr>
            </w:pPr>
          </w:p>
        </w:tc>
        <w:tc>
          <w:tcPr>
            <w:tcW w:w="3811" w:type="pct"/>
          </w:tcPr>
          <w:p w14:paraId="5DDEEC8F" w14:textId="77777777" w:rsidR="00F05AA6" w:rsidRPr="00925DB7" w:rsidRDefault="00F05AA6" w:rsidP="0065432F">
            <w:pPr>
              <w:keepNext/>
              <w:keepLines/>
              <w:spacing w:before="60" w:after="60" w:line="240" w:lineRule="auto"/>
              <w:ind w:left="43"/>
              <w:jc w:val="both"/>
              <w:rPr>
                <w:rFonts w:ascii="Arial" w:eastAsia="Times New Roman" w:hAnsi="Arial" w:cs="Arial"/>
                <w:color w:val="000000"/>
                <w:sz w:val="24"/>
                <w:szCs w:val="24"/>
              </w:rPr>
            </w:pPr>
          </w:p>
        </w:tc>
      </w:tr>
    </w:tbl>
    <w:p w14:paraId="6B7196C6" w14:textId="77777777" w:rsidR="00F05AA6" w:rsidRPr="00B81B99" w:rsidRDefault="00F05AA6" w:rsidP="00F05AA6">
      <w:pPr>
        <w:pStyle w:val="Heading1"/>
      </w:pPr>
      <w:bookmarkStart w:id="6" w:name="_Hlk179891905"/>
      <w:r>
        <w:t>8</w:t>
      </w:r>
      <w:r w:rsidRPr="00B81B99">
        <w:t>.0 Contact Information</w:t>
      </w:r>
    </w:p>
    <w:p w14:paraId="793D1F63" w14:textId="77777777" w:rsidR="00F05AA6" w:rsidRPr="00153D4C" w:rsidRDefault="00F05AA6" w:rsidP="00F05AA6">
      <w:pPr>
        <w:pStyle w:val="ParagraphSections"/>
      </w:pPr>
      <w:bookmarkStart w:id="7" w:name="_Hlk179891534"/>
      <w:bookmarkEnd w:id="6"/>
      <w:r w:rsidRPr="00153D4C">
        <w:t>Submit all inquiries and requests for future enhancements to the policy owner at:</w:t>
      </w:r>
    </w:p>
    <w:p w14:paraId="38EA0217" w14:textId="77777777" w:rsidR="00F05AA6" w:rsidRPr="00153D4C" w:rsidRDefault="00000000" w:rsidP="00F05AA6">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7AFF46B335EE40B7A8D710F67C8618E7"/>
          </w:placeholder>
          <w:showingPlcHdr/>
          <w:dataBinding w:prefixMappings="xmlns:ns0='http://DocumentContentControl.htm' " w:xpath="/ns0:DocumentContentControl[1]/ns0:PolicyOwner[1]" w:storeItemID="{29C4647F-0984-4EA0-BA29-908A06C1BEAF}"/>
          <w:text/>
        </w:sdtPr>
        <w:sdtContent>
          <w:r w:rsidR="00F05AA6" w:rsidRPr="0051200E">
            <w:rPr>
              <w:rFonts w:ascii="Arial" w:hAnsi="Arial" w:cs="Arial"/>
              <w:sz w:val="24"/>
              <w:szCs w:val="24"/>
            </w:rPr>
            <w:t>[</w:t>
          </w:r>
          <w:r w:rsidR="00F05AA6" w:rsidRPr="0051200E">
            <w:rPr>
              <w:rStyle w:val="PlaceholderText"/>
              <w:rFonts w:cs="Arial"/>
              <w:sz w:val="24"/>
              <w:szCs w:val="24"/>
            </w:rPr>
            <w:t>Policy Owner]</w:t>
          </w:r>
        </w:sdtContent>
      </w:sdt>
    </w:p>
    <w:p w14:paraId="045F0034" w14:textId="77777777" w:rsidR="00F05AA6" w:rsidRPr="00153D4C" w:rsidRDefault="00000000" w:rsidP="00F05AA6">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9B180F41219C42F9887DBAFAD8F65609"/>
          </w:placeholder>
          <w:showingPlcHdr/>
          <w:dataBinding w:prefixMappings="xmlns:ns0='http://DocumentContentControl.htm' " w:xpath="/ns0:DocumentContentControl[1]/ns0:OwnerContactInfo[1]" w:storeItemID="{29C4647F-0984-4EA0-BA29-908A06C1BEAF}"/>
          <w:text/>
        </w:sdtPr>
        <w:sdtContent>
          <w:r w:rsidR="00F05AA6" w:rsidRPr="0051200E">
            <w:rPr>
              <w:rFonts w:ascii="Arial" w:hAnsi="Arial" w:cs="Arial"/>
            </w:rPr>
            <w:t>[</w:t>
          </w:r>
          <w:r w:rsidR="00F05AA6">
            <w:rPr>
              <w:rStyle w:val="PlaceholderText"/>
              <w:rFonts w:cs="Arial"/>
            </w:rPr>
            <w:t>Owner Contact Info</w:t>
          </w:r>
          <w:r w:rsidR="00F05AA6" w:rsidRPr="0051200E">
            <w:rPr>
              <w:rStyle w:val="PlaceholderText"/>
              <w:rFonts w:cs="Arial"/>
            </w:rPr>
            <w:t>]</w:t>
          </w:r>
        </w:sdtContent>
      </w:sdt>
    </w:p>
    <w:bookmarkEnd w:id="7" w:displacedByCustomXml="next"/>
    <w:sdt>
      <w:sdtPr>
        <w:rPr>
          <w:rFonts w:ascii="Arial" w:hAnsi="Arial" w:cs="Arial"/>
          <w:sz w:val="24"/>
          <w:szCs w:val="24"/>
        </w:rPr>
        <w:alias w:val="Organization Address"/>
        <w:tag w:val="Organization Address"/>
        <w:id w:val="1495448943"/>
        <w:placeholder>
          <w:docPart w:val="8178B2B03A3E42F6877ABBCF27DF8231"/>
        </w:placeholder>
        <w:showingPlcHdr/>
        <w:dataBinding w:prefixMappings="xmlns:ns0='http://DocumentContentControl.htm' " w:xpath="/ns0:DocumentContentControl[1]/ns0:OrganizationAddress[1]" w:storeItemID="{29C4647F-0984-4EA0-BA29-908A06C1BEAF}"/>
        <w:text/>
      </w:sdtPr>
      <w:sdtContent>
        <w:p w14:paraId="4B97882E" w14:textId="77777777" w:rsidR="00F05AA6" w:rsidRPr="00153D4C" w:rsidRDefault="00F05AA6" w:rsidP="00F05AA6">
          <w:pPr>
            <w:jc w:val="center"/>
            <w:rPr>
              <w:rFonts w:ascii="Arial" w:hAnsi="Arial" w:cs="Arial"/>
              <w:sz w:val="24"/>
              <w:szCs w:val="24"/>
            </w:rPr>
          </w:pPr>
          <w:r w:rsidRPr="0051200E">
            <w:rPr>
              <w:rFonts w:ascii="Arial" w:hAnsi="Arial" w:cs="Arial"/>
            </w:rPr>
            <w:t>[</w:t>
          </w:r>
          <w:r w:rsidRPr="0051200E">
            <w:rPr>
              <w:rStyle w:val="PlaceholderText"/>
              <w:rFonts w:cs="Arial"/>
            </w:rPr>
            <w:t>Organization Address]</w:t>
          </w:r>
        </w:p>
      </w:sdtContent>
    </w:sdt>
    <w:p w14:paraId="7AD22401" w14:textId="77777777" w:rsidR="00F05AA6" w:rsidRPr="00B81B99" w:rsidRDefault="00F05AA6" w:rsidP="00F05AA6">
      <w:pPr>
        <w:pStyle w:val="Heading1"/>
      </w:pPr>
      <w:r>
        <w:t>9</w:t>
      </w:r>
      <w:r w:rsidRPr="00B81B99">
        <w:t>.0 Rev</w:t>
      </w:r>
      <w:r>
        <w:t>iew and Rev</w:t>
      </w:r>
      <w:r w:rsidRPr="00B81B99">
        <w:t>ision</w:t>
      </w:r>
    </w:p>
    <w:p w14:paraId="6ABC3CBC" w14:textId="77777777" w:rsidR="00F05AA6" w:rsidRDefault="00F05AA6" w:rsidP="00F05AA6">
      <w:pPr>
        <w:pStyle w:val="ParagraphSections"/>
      </w:pPr>
      <w:r w:rsidRPr="004B0A96">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F05AA6" w:rsidRPr="009739EC" w14:paraId="7268DBC6" w14:textId="77777777" w:rsidTr="0065432F">
        <w:trPr>
          <w:trHeight w:val="304"/>
        </w:trPr>
        <w:tc>
          <w:tcPr>
            <w:tcW w:w="1710" w:type="dxa"/>
          </w:tcPr>
          <w:p w14:paraId="5272FA99" w14:textId="77777777" w:rsidR="00F05AA6" w:rsidRPr="009739EC" w:rsidRDefault="00F05AA6" w:rsidP="0065432F">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2004948E" w14:textId="77777777" w:rsidR="00F05AA6" w:rsidRPr="009739EC" w:rsidRDefault="00F05AA6" w:rsidP="0065432F">
            <w:pPr>
              <w:pStyle w:val="Default"/>
              <w:jc w:val="both"/>
            </w:pPr>
            <w:r w:rsidRPr="009739EC">
              <w:rPr>
                <w:b/>
                <w:bCs/>
              </w:rPr>
              <w:t xml:space="preserve">Description of Change </w:t>
            </w:r>
          </w:p>
        </w:tc>
        <w:tc>
          <w:tcPr>
            <w:tcW w:w="2340" w:type="dxa"/>
          </w:tcPr>
          <w:p w14:paraId="6AC3BE4F" w14:textId="77777777" w:rsidR="00F05AA6" w:rsidRPr="009739EC" w:rsidRDefault="00F05AA6" w:rsidP="0065432F">
            <w:pPr>
              <w:pStyle w:val="Default"/>
              <w:jc w:val="both"/>
              <w:rPr>
                <w:b/>
                <w:bCs/>
              </w:rPr>
            </w:pPr>
            <w:r w:rsidRPr="009739EC">
              <w:rPr>
                <w:b/>
                <w:bCs/>
              </w:rPr>
              <w:t>Reviewer</w:t>
            </w:r>
          </w:p>
        </w:tc>
      </w:tr>
      <w:tr w:rsidR="00F05AA6" w:rsidRPr="009739EC" w14:paraId="7C0B63CA" w14:textId="77777777" w:rsidTr="0065432F">
        <w:trPr>
          <w:trHeight w:val="457"/>
        </w:trPr>
        <w:tc>
          <w:tcPr>
            <w:tcW w:w="1710" w:type="dxa"/>
          </w:tcPr>
          <w:p w14:paraId="3BC43D88" w14:textId="77777777" w:rsidR="00F05AA6" w:rsidRPr="009739EC" w:rsidRDefault="00F05AA6" w:rsidP="0065432F">
            <w:pPr>
              <w:pStyle w:val="Default"/>
            </w:pPr>
          </w:p>
        </w:tc>
        <w:tc>
          <w:tcPr>
            <w:tcW w:w="5400" w:type="dxa"/>
          </w:tcPr>
          <w:p w14:paraId="727954F5" w14:textId="77777777" w:rsidR="00F05AA6" w:rsidRPr="009739EC" w:rsidRDefault="00F05AA6" w:rsidP="0065432F">
            <w:pPr>
              <w:pStyle w:val="Default"/>
              <w:rPr>
                <w:i/>
              </w:rPr>
            </w:pPr>
          </w:p>
        </w:tc>
        <w:tc>
          <w:tcPr>
            <w:tcW w:w="2340" w:type="dxa"/>
          </w:tcPr>
          <w:p w14:paraId="33BD30F1" w14:textId="77777777" w:rsidR="00F05AA6" w:rsidRPr="009739EC" w:rsidRDefault="00F05AA6" w:rsidP="0065432F">
            <w:pPr>
              <w:pStyle w:val="Default"/>
            </w:pPr>
          </w:p>
        </w:tc>
      </w:tr>
    </w:tbl>
    <w:bookmarkEnd w:id="5"/>
    <w:p w14:paraId="5C003F35" w14:textId="77777777" w:rsidR="00F05AA6" w:rsidRDefault="00F05AA6" w:rsidP="00F05AA6">
      <w:pPr>
        <w:pStyle w:val="Heading1"/>
      </w:pPr>
      <w:r>
        <w:t>10</w:t>
      </w:r>
      <w:r w:rsidRPr="001E17F5">
        <w:t>.0 Related Documents</w:t>
      </w:r>
    </w:p>
    <w:p w14:paraId="1085B3CA" w14:textId="77777777" w:rsidR="00F05AA6" w:rsidRDefault="00F05AA6" w:rsidP="00F05AA6">
      <w:pPr>
        <w:pStyle w:val="ParagraphSections"/>
      </w:pPr>
      <w:hyperlink r:id="rId13" w:history="1">
        <w:r w:rsidRPr="00CA284F">
          <w:rPr>
            <w:rStyle w:val="Hyperlink"/>
          </w:rPr>
          <w:t>National Institute of Standards and Technology (NIST) SP 800-34, Contingency Planning Guide for Federal Information Systems</w:t>
        </w:r>
      </w:hyperlink>
    </w:p>
    <w:p w14:paraId="744F168F" w14:textId="77777777" w:rsidR="00F05AA6" w:rsidRDefault="00F05AA6" w:rsidP="00F05AA6">
      <w:pPr>
        <w:pStyle w:val="ParagraphSections"/>
      </w:pPr>
      <w:hyperlink r:id="rId14" w:history="1">
        <w:r w:rsidRPr="00CA284F">
          <w:rPr>
            <w:rStyle w:val="Hyperlink"/>
          </w:rPr>
          <w:t>National Institute of Standards and Technology (NIST) SP 800-</w:t>
        </w:r>
        <w:r>
          <w:rPr>
            <w:rStyle w:val="Hyperlink"/>
          </w:rPr>
          <w:t>50</w:t>
        </w:r>
        <w:r w:rsidRPr="00CA284F">
          <w:rPr>
            <w:rStyle w:val="Hyperlink"/>
          </w:rPr>
          <w:t>, Building a Cybersecurity and Privacy Learning Program</w:t>
        </w:r>
      </w:hyperlink>
    </w:p>
    <w:p w14:paraId="61931452" w14:textId="7BB65576" w:rsidR="00C80CF6" w:rsidRPr="00C80CF6" w:rsidRDefault="00F05AA6" w:rsidP="00F403B3">
      <w:pPr>
        <w:pStyle w:val="ParagraphSections"/>
      </w:pPr>
      <w:hyperlink r:id="rId15" w:history="1">
        <w:r w:rsidRPr="00CA284F">
          <w:rPr>
            <w:rStyle w:val="Hyperlink"/>
          </w:rPr>
          <w:t>National Institute of Standards and Technology (NIST) SP 800-84, Guide to Test, Training, and Exercise Programs for IT Plans and Capabilities</w:t>
        </w:r>
      </w:hyperlink>
      <w:bookmarkEnd w:id="4"/>
    </w:p>
    <w:sectPr w:rsidR="00C80CF6" w:rsidRPr="00C80CF6"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EE2E4" w14:textId="77777777" w:rsidR="008B6578" w:rsidRDefault="008B6578" w:rsidP="001728DD">
      <w:pPr>
        <w:spacing w:after="0" w:line="240" w:lineRule="auto"/>
      </w:pPr>
      <w:r>
        <w:separator/>
      </w:r>
    </w:p>
  </w:endnote>
  <w:endnote w:type="continuationSeparator" w:id="0">
    <w:p w14:paraId="394E95ED" w14:textId="77777777" w:rsidR="008B6578" w:rsidRDefault="008B6578"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0392AD16" w:rsidR="00F45B92" w:rsidRPr="001C71E4" w:rsidRDefault="00F05AA6">
    <w:pPr>
      <w:pStyle w:val="Footer"/>
      <w:rPr>
        <w:rFonts w:ascii="Arial" w:hAnsi="Arial" w:cs="Arial"/>
        <w:b/>
        <w:sz w:val="20"/>
        <w:szCs w:val="16"/>
      </w:rPr>
    </w:pPr>
    <w:r>
      <w:rPr>
        <w:rFonts w:ascii="Arial" w:hAnsi="Arial" w:cs="Arial"/>
        <w:b/>
        <w:sz w:val="20"/>
        <w:szCs w:val="16"/>
      </w:rPr>
      <w:t>Contingency Planning</w:t>
    </w:r>
    <w:r w:rsidR="001C71E4">
      <w:rPr>
        <w:rFonts w:ascii="Arial" w:hAnsi="Arial" w:cs="Arial"/>
        <w:b/>
        <w:sz w:val="20"/>
        <w:szCs w:val="16"/>
      </w:rPr>
      <w:t xml:space="preserve"> Policy</w:t>
    </w:r>
    <w:r w:rsidR="00F45B92">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0C0F83">
      <w:rPr>
        <w:rFonts w:ascii="Arial" w:hAnsi="Arial" w:cs="Arial"/>
        <w:b/>
        <w:noProof/>
        <w:sz w:val="20"/>
        <w:szCs w:val="16"/>
      </w:rPr>
      <w:t>7</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46B21" w14:textId="77777777" w:rsidR="008B6578" w:rsidRDefault="008B6578" w:rsidP="001728DD">
      <w:pPr>
        <w:spacing w:after="0" w:line="240" w:lineRule="auto"/>
      </w:pPr>
      <w:r>
        <w:separator/>
      </w:r>
    </w:p>
  </w:footnote>
  <w:footnote w:type="continuationSeparator" w:id="0">
    <w:p w14:paraId="7B2D5BFF" w14:textId="77777777" w:rsidR="008B6578" w:rsidRDefault="008B6578"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7A64ED"/>
    <w:multiLevelType w:val="hybridMultilevel"/>
    <w:tmpl w:val="484E3AE2"/>
    <w:lvl w:ilvl="0" w:tplc="8B781840">
      <w:start w:val="7"/>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D1A30"/>
    <w:multiLevelType w:val="hybridMultilevel"/>
    <w:tmpl w:val="87ECFC4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C74496"/>
    <w:multiLevelType w:val="hybridMultilevel"/>
    <w:tmpl w:val="F41C9B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F40F80"/>
    <w:multiLevelType w:val="hybridMultilevel"/>
    <w:tmpl w:val="CC92A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26"/>
  </w:num>
  <w:num w:numId="2" w16cid:durableId="1720590224">
    <w:abstractNumId w:val="36"/>
  </w:num>
  <w:num w:numId="3" w16cid:durableId="1117681564">
    <w:abstractNumId w:val="7"/>
  </w:num>
  <w:num w:numId="4" w16cid:durableId="22899870">
    <w:abstractNumId w:val="21"/>
  </w:num>
  <w:num w:numId="5" w16cid:durableId="594897494">
    <w:abstractNumId w:val="17"/>
  </w:num>
  <w:num w:numId="6" w16cid:durableId="1118791430">
    <w:abstractNumId w:val="32"/>
  </w:num>
  <w:num w:numId="7" w16cid:durableId="906500447">
    <w:abstractNumId w:val="0"/>
  </w:num>
  <w:num w:numId="8" w16cid:durableId="604532487">
    <w:abstractNumId w:val="2"/>
  </w:num>
  <w:num w:numId="9" w16cid:durableId="1376393224">
    <w:abstractNumId w:val="13"/>
  </w:num>
  <w:num w:numId="10" w16cid:durableId="432746525">
    <w:abstractNumId w:val="31"/>
  </w:num>
  <w:num w:numId="11" w16cid:durableId="1019740546">
    <w:abstractNumId w:val="3"/>
  </w:num>
  <w:num w:numId="12" w16cid:durableId="266739948">
    <w:abstractNumId w:val="20"/>
  </w:num>
  <w:num w:numId="13" w16cid:durableId="157355603">
    <w:abstractNumId w:val="16"/>
  </w:num>
  <w:num w:numId="14" w16cid:durableId="1820656487">
    <w:abstractNumId w:val="24"/>
  </w:num>
  <w:num w:numId="15" w16cid:durableId="651760037">
    <w:abstractNumId w:val="8"/>
  </w:num>
  <w:num w:numId="16" w16cid:durableId="249898313">
    <w:abstractNumId w:val="4"/>
  </w:num>
  <w:num w:numId="17" w16cid:durableId="652107625">
    <w:abstractNumId w:val="5"/>
  </w:num>
  <w:num w:numId="18" w16cid:durableId="2014717049">
    <w:abstractNumId w:val="28"/>
  </w:num>
  <w:num w:numId="19" w16cid:durableId="202523">
    <w:abstractNumId w:val="6"/>
  </w:num>
  <w:num w:numId="20" w16cid:durableId="552279996">
    <w:abstractNumId w:val="10"/>
  </w:num>
  <w:num w:numId="21" w16cid:durableId="448164797">
    <w:abstractNumId w:val="33"/>
  </w:num>
  <w:num w:numId="22" w16cid:durableId="887495297">
    <w:abstractNumId w:val="30"/>
  </w:num>
  <w:num w:numId="23" w16cid:durableId="1150754622">
    <w:abstractNumId w:val="15"/>
  </w:num>
  <w:num w:numId="24" w16cid:durableId="745540869">
    <w:abstractNumId w:val="19"/>
  </w:num>
  <w:num w:numId="25" w16cid:durableId="1452506872">
    <w:abstractNumId w:val="18"/>
  </w:num>
  <w:num w:numId="26" w16cid:durableId="1653866794">
    <w:abstractNumId w:val="29"/>
  </w:num>
  <w:num w:numId="27" w16cid:durableId="1374958406">
    <w:abstractNumId w:val="25"/>
  </w:num>
  <w:num w:numId="28" w16cid:durableId="1499078829">
    <w:abstractNumId w:val="12"/>
  </w:num>
  <w:num w:numId="29" w16cid:durableId="1308123422">
    <w:abstractNumId w:val="1"/>
  </w:num>
  <w:num w:numId="30" w16cid:durableId="905457854">
    <w:abstractNumId w:val="11"/>
  </w:num>
  <w:num w:numId="31" w16cid:durableId="786852085">
    <w:abstractNumId w:val="23"/>
  </w:num>
  <w:num w:numId="32" w16cid:durableId="1749499393">
    <w:abstractNumId w:val="35"/>
  </w:num>
  <w:num w:numId="33" w16cid:durableId="1380086196">
    <w:abstractNumId w:val="27"/>
  </w:num>
  <w:num w:numId="34" w16cid:durableId="547686744">
    <w:abstractNumId w:val="14"/>
  </w:num>
  <w:num w:numId="35" w16cid:durableId="361827481">
    <w:abstractNumId w:val="34"/>
  </w:num>
  <w:num w:numId="36" w16cid:durableId="1450468933">
    <w:abstractNumId w:val="9"/>
  </w:num>
  <w:num w:numId="37" w16cid:durableId="35372528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56B24"/>
    <w:rsid w:val="00076F9D"/>
    <w:rsid w:val="00084001"/>
    <w:rsid w:val="000C0F83"/>
    <w:rsid w:val="000D39F7"/>
    <w:rsid w:val="000F2C95"/>
    <w:rsid w:val="00151657"/>
    <w:rsid w:val="00153D4C"/>
    <w:rsid w:val="0016796B"/>
    <w:rsid w:val="001728DD"/>
    <w:rsid w:val="001A2026"/>
    <w:rsid w:val="001A637A"/>
    <w:rsid w:val="001C71E4"/>
    <w:rsid w:val="001F4DAD"/>
    <w:rsid w:val="001F79AE"/>
    <w:rsid w:val="00237407"/>
    <w:rsid w:val="00250D0B"/>
    <w:rsid w:val="002A5457"/>
    <w:rsid w:val="002B0EA4"/>
    <w:rsid w:val="002D37D6"/>
    <w:rsid w:val="003230BF"/>
    <w:rsid w:val="00325ADE"/>
    <w:rsid w:val="0034224E"/>
    <w:rsid w:val="00343621"/>
    <w:rsid w:val="0040512B"/>
    <w:rsid w:val="00420264"/>
    <w:rsid w:val="00421FED"/>
    <w:rsid w:val="00442168"/>
    <w:rsid w:val="00477F83"/>
    <w:rsid w:val="004C6D80"/>
    <w:rsid w:val="004C7266"/>
    <w:rsid w:val="0051200E"/>
    <w:rsid w:val="0058026D"/>
    <w:rsid w:val="005C7D98"/>
    <w:rsid w:val="005D2818"/>
    <w:rsid w:val="005E1450"/>
    <w:rsid w:val="005E65B6"/>
    <w:rsid w:val="00625C36"/>
    <w:rsid w:val="00661341"/>
    <w:rsid w:val="006A4583"/>
    <w:rsid w:val="006F5434"/>
    <w:rsid w:val="007007C5"/>
    <w:rsid w:val="00705121"/>
    <w:rsid w:val="00733936"/>
    <w:rsid w:val="00755890"/>
    <w:rsid w:val="007C0EC3"/>
    <w:rsid w:val="007D3195"/>
    <w:rsid w:val="007D7C4B"/>
    <w:rsid w:val="007E4CBD"/>
    <w:rsid w:val="00840153"/>
    <w:rsid w:val="00860814"/>
    <w:rsid w:val="008824DB"/>
    <w:rsid w:val="008B6578"/>
    <w:rsid w:val="008D08BC"/>
    <w:rsid w:val="008E49E6"/>
    <w:rsid w:val="008F4D55"/>
    <w:rsid w:val="008F60AB"/>
    <w:rsid w:val="00962EAC"/>
    <w:rsid w:val="009822FE"/>
    <w:rsid w:val="00A802C4"/>
    <w:rsid w:val="00AC2090"/>
    <w:rsid w:val="00AD7E84"/>
    <w:rsid w:val="00AF36FD"/>
    <w:rsid w:val="00B3119B"/>
    <w:rsid w:val="00BD5D21"/>
    <w:rsid w:val="00BF3D18"/>
    <w:rsid w:val="00C157DC"/>
    <w:rsid w:val="00C21723"/>
    <w:rsid w:val="00C2321D"/>
    <w:rsid w:val="00C524C9"/>
    <w:rsid w:val="00C80CF6"/>
    <w:rsid w:val="00C927ED"/>
    <w:rsid w:val="00CD300F"/>
    <w:rsid w:val="00D1741D"/>
    <w:rsid w:val="00DB7EB1"/>
    <w:rsid w:val="00DE7B89"/>
    <w:rsid w:val="00E46D9D"/>
    <w:rsid w:val="00E93D51"/>
    <w:rsid w:val="00EB776B"/>
    <w:rsid w:val="00F05AA6"/>
    <w:rsid w:val="00F27CC7"/>
    <w:rsid w:val="00F403B3"/>
    <w:rsid w:val="00F45B92"/>
    <w:rsid w:val="00F80E81"/>
    <w:rsid w:val="00FD3B0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csrc/media/events/hipaa-2010-safeguarding-health-information-buil/documents/2-2b-contingency-planning-swanson-nist.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src.nist.gov/pubs/sp/800/84/final"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50/r1/fina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C28A2C3347C14AAFAA637AF0613EBE39"/>
        <w:category>
          <w:name w:val="General"/>
          <w:gallery w:val="placeholder"/>
        </w:category>
        <w:types>
          <w:type w:val="bbPlcHdr"/>
        </w:types>
        <w:behaviors>
          <w:behavior w:val="content"/>
        </w:behaviors>
        <w:guid w:val="{9E7FED3F-278D-44C3-8C99-D409CC197DCE}"/>
      </w:docPartPr>
      <w:docPartBody>
        <w:p w:rsidR="00C87C0C" w:rsidRDefault="00DB4E30" w:rsidP="00DB4E30">
          <w:pPr>
            <w:pStyle w:val="C28A2C3347C14AAFAA637AF0613EBE39"/>
          </w:pPr>
          <w:r w:rsidRPr="0051200E">
            <w:rPr>
              <w:rFonts w:ascii="Arial" w:hAnsi="Arial" w:cs="Arial"/>
            </w:rPr>
            <w:t>[</w:t>
          </w:r>
          <w:r w:rsidRPr="0051200E">
            <w:rPr>
              <w:rStyle w:val="PlaceholderText"/>
              <w:rFonts w:ascii="Arial" w:hAnsi="Arial" w:cs="Arial"/>
            </w:rPr>
            <w:t>Organization Name]</w:t>
          </w:r>
        </w:p>
      </w:docPartBody>
    </w:docPart>
    <w:docPart>
      <w:docPartPr>
        <w:name w:val="AECDCEB2C8094570A72C91B6257FB48C"/>
        <w:category>
          <w:name w:val="General"/>
          <w:gallery w:val="placeholder"/>
        </w:category>
        <w:types>
          <w:type w:val="bbPlcHdr"/>
        </w:types>
        <w:behaviors>
          <w:behavior w:val="content"/>
        </w:behaviors>
        <w:guid w:val="{97F9927D-24B3-4D7D-AECC-3D4DFF35D499}"/>
      </w:docPartPr>
      <w:docPartBody>
        <w:p w:rsidR="00C87C0C" w:rsidRDefault="00DB4E30" w:rsidP="00DB4E30">
          <w:pPr>
            <w:pStyle w:val="AECDCEB2C8094570A72C91B6257FB48C"/>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CB795481539B4021BFDAF424B2F8845C"/>
        <w:category>
          <w:name w:val="General"/>
          <w:gallery w:val="placeholder"/>
        </w:category>
        <w:types>
          <w:type w:val="bbPlcHdr"/>
        </w:types>
        <w:behaviors>
          <w:behavior w:val="content"/>
        </w:behaviors>
        <w:guid w:val="{2C9072C0-0C33-4C1F-8CA5-CC3B143FA123}"/>
      </w:docPartPr>
      <w:docPartBody>
        <w:p w:rsidR="00C87C0C" w:rsidRDefault="00DB4E30" w:rsidP="00DB4E30">
          <w:pPr>
            <w:pStyle w:val="CB795481539B4021BFDAF424B2F8845C"/>
          </w:pPr>
          <w:r w:rsidRPr="0051200E">
            <w:rPr>
              <w:rFonts w:ascii="Arial" w:hAnsi="Arial" w:cs="Arial"/>
            </w:rPr>
            <w:t>[</w:t>
          </w:r>
          <w:r w:rsidRPr="0051200E">
            <w:rPr>
              <w:rStyle w:val="PlaceholderText"/>
              <w:rFonts w:ascii="Arial" w:hAnsi="Arial" w:cs="Arial"/>
            </w:rPr>
            <w:t>Policy Authority]</w:t>
          </w:r>
        </w:p>
      </w:docPartBody>
    </w:docPart>
    <w:docPart>
      <w:docPartPr>
        <w:name w:val="29FFCAF5B2C842E888B1333D969BA42F"/>
        <w:category>
          <w:name w:val="General"/>
          <w:gallery w:val="placeholder"/>
        </w:category>
        <w:types>
          <w:type w:val="bbPlcHdr"/>
        </w:types>
        <w:behaviors>
          <w:behavior w:val="content"/>
        </w:behaviors>
        <w:guid w:val="{EF707B09-A64E-4FFA-A8F1-EE1CD7ADD673}"/>
      </w:docPartPr>
      <w:docPartBody>
        <w:p w:rsidR="00C87C0C" w:rsidRDefault="00DB4E30" w:rsidP="00DB4E30">
          <w:pPr>
            <w:pStyle w:val="29FFCAF5B2C842E888B1333D969BA42F"/>
          </w:pPr>
          <w:r w:rsidRPr="00B446E9">
            <w:rPr>
              <w:rFonts w:ascii="Arial" w:hAnsi="Arial" w:cs="Arial"/>
            </w:rPr>
            <w:t>[</w:t>
          </w:r>
          <w:r w:rsidRPr="00B446E9">
            <w:rPr>
              <w:rStyle w:val="PlaceholderText"/>
              <w:rFonts w:ascii="Arial" w:hAnsi="Arial" w:cs="Arial"/>
            </w:rPr>
            <w:t>Policy Owner]</w:t>
          </w:r>
        </w:p>
      </w:docPartBody>
    </w:docPart>
    <w:docPart>
      <w:docPartPr>
        <w:name w:val="74A5DAD7166B419892384EAD696A893F"/>
        <w:category>
          <w:name w:val="General"/>
          <w:gallery w:val="placeholder"/>
        </w:category>
        <w:types>
          <w:type w:val="bbPlcHdr"/>
        </w:types>
        <w:behaviors>
          <w:behavior w:val="content"/>
        </w:behaviors>
        <w:guid w:val="{A4B557EB-D686-440C-BA3A-A15CCBB6858D}"/>
      </w:docPartPr>
      <w:docPartBody>
        <w:p w:rsidR="00C87C0C" w:rsidRDefault="00DB4E30" w:rsidP="00DB4E30">
          <w:pPr>
            <w:pStyle w:val="74A5DAD7166B419892384EAD696A893F"/>
          </w:pPr>
          <w:r w:rsidRPr="0051200E">
            <w:rPr>
              <w:rFonts w:ascii="Arial" w:hAnsi="Arial" w:cs="Arial"/>
            </w:rPr>
            <w:t>[</w:t>
          </w:r>
          <w:r w:rsidRPr="0051200E">
            <w:rPr>
              <w:rStyle w:val="PlaceholderText"/>
              <w:rFonts w:ascii="Arial" w:hAnsi="Arial" w:cs="Arial"/>
            </w:rPr>
            <w:t>Policy Authority]</w:t>
          </w:r>
        </w:p>
      </w:docPartBody>
    </w:docPart>
    <w:docPart>
      <w:docPartPr>
        <w:name w:val="7EEDF0DA2F3F43A496DC62B7388686F0"/>
        <w:category>
          <w:name w:val="General"/>
          <w:gallery w:val="placeholder"/>
        </w:category>
        <w:types>
          <w:type w:val="bbPlcHdr"/>
        </w:types>
        <w:behaviors>
          <w:behavior w:val="content"/>
        </w:behaviors>
        <w:guid w:val="{E32ECC0A-C439-47F2-A744-23CFE122906C}"/>
      </w:docPartPr>
      <w:docPartBody>
        <w:p w:rsidR="00C87C0C" w:rsidRDefault="00DB4E30" w:rsidP="00DB4E30">
          <w:pPr>
            <w:pStyle w:val="7EEDF0DA2F3F43A496DC62B7388686F0"/>
          </w:pPr>
          <w:r w:rsidRPr="00B446E9">
            <w:rPr>
              <w:rFonts w:ascii="Arial" w:hAnsi="Arial" w:cs="Arial"/>
            </w:rPr>
            <w:t>[</w:t>
          </w:r>
          <w:r w:rsidRPr="00B446E9">
            <w:rPr>
              <w:rStyle w:val="PlaceholderText"/>
              <w:rFonts w:ascii="Arial" w:hAnsi="Arial" w:cs="Arial"/>
            </w:rPr>
            <w:t>Policy Owner]</w:t>
          </w:r>
        </w:p>
      </w:docPartBody>
    </w:docPart>
    <w:docPart>
      <w:docPartPr>
        <w:name w:val="FBFE1329C40D45B88992161F053FAE99"/>
        <w:category>
          <w:name w:val="General"/>
          <w:gallery w:val="placeholder"/>
        </w:category>
        <w:types>
          <w:type w:val="bbPlcHdr"/>
        </w:types>
        <w:behaviors>
          <w:behavior w:val="content"/>
        </w:behaviors>
        <w:guid w:val="{696C1D88-882E-4408-AF20-3030647CF196}"/>
      </w:docPartPr>
      <w:docPartBody>
        <w:p w:rsidR="00C87C0C" w:rsidRDefault="00DB4E30" w:rsidP="00DB4E30">
          <w:pPr>
            <w:pStyle w:val="FBFE1329C40D45B88992161F053FAE99"/>
          </w:pPr>
          <w:r w:rsidRPr="00B446E9">
            <w:rPr>
              <w:rFonts w:ascii="Arial" w:hAnsi="Arial" w:cs="Arial"/>
            </w:rPr>
            <w:t>[</w:t>
          </w:r>
          <w:r w:rsidRPr="00B446E9">
            <w:rPr>
              <w:rStyle w:val="PlaceholderText"/>
              <w:rFonts w:ascii="Arial" w:hAnsi="Arial" w:cs="Arial"/>
            </w:rPr>
            <w:t>Policy Owner]</w:t>
          </w:r>
        </w:p>
      </w:docPartBody>
    </w:docPart>
    <w:docPart>
      <w:docPartPr>
        <w:name w:val="3FD2317815FF4A3280A5FEA1E751DA75"/>
        <w:category>
          <w:name w:val="General"/>
          <w:gallery w:val="placeholder"/>
        </w:category>
        <w:types>
          <w:type w:val="bbPlcHdr"/>
        </w:types>
        <w:behaviors>
          <w:behavior w:val="content"/>
        </w:behaviors>
        <w:guid w:val="{8F2E3B94-20B0-45A2-8A54-AF6923A48B4C}"/>
      </w:docPartPr>
      <w:docPartBody>
        <w:p w:rsidR="00C87C0C" w:rsidRDefault="00DB4E30" w:rsidP="00DB4E30">
          <w:pPr>
            <w:pStyle w:val="3FD2317815FF4A3280A5FEA1E751DA75"/>
          </w:pPr>
          <w:r w:rsidRPr="00B446E9">
            <w:rPr>
              <w:rFonts w:ascii="Arial" w:hAnsi="Arial" w:cs="Arial"/>
            </w:rPr>
            <w:t>[</w:t>
          </w:r>
          <w:r w:rsidRPr="00B446E9">
            <w:rPr>
              <w:rStyle w:val="PlaceholderText"/>
              <w:rFonts w:ascii="Arial" w:hAnsi="Arial" w:cs="Arial"/>
            </w:rPr>
            <w:t>Policy Owner]</w:t>
          </w:r>
        </w:p>
      </w:docPartBody>
    </w:docPart>
    <w:docPart>
      <w:docPartPr>
        <w:name w:val="12B9B2844C1846DBA95A0C3E235EF472"/>
        <w:category>
          <w:name w:val="General"/>
          <w:gallery w:val="placeholder"/>
        </w:category>
        <w:types>
          <w:type w:val="bbPlcHdr"/>
        </w:types>
        <w:behaviors>
          <w:behavior w:val="content"/>
        </w:behaviors>
        <w:guid w:val="{9F6ED3A3-A5EB-4ADD-9AC9-5141E180F6BC}"/>
      </w:docPartPr>
      <w:docPartBody>
        <w:p w:rsidR="00C87C0C" w:rsidRDefault="00DB4E30" w:rsidP="00DB4E30">
          <w:pPr>
            <w:pStyle w:val="12B9B2844C1846DBA95A0C3E235EF472"/>
          </w:pPr>
          <w:r w:rsidRPr="00B446E9">
            <w:rPr>
              <w:rFonts w:ascii="Arial" w:hAnsi="Arial" w:cs="Arial"/>
            </w:rPr>
            <w:t>[</w:t>
          </w:r>
          <w:r w:rsidRPr="00B446E9">
            <w:rPr>
              <w:rStyle w:val="PlaceholderText"/>
              <w:rFonts w:ascii="Arial" w:hAnsi="Arial" w:cs="Arial"/>
            </w:rPr>
            <w:t>Policy Owner]</w:t>
          </w:r>
        </w:p>
      </w:docPartBody>
    </w:docPart>
    <w:docPart>
      <w:docPartPr>
        <w:name w:val="212F2178D11846689BB26D227E9BEAEF"/>
        <w:category>
          <w:name w:val="General"/>
          <w:gallery w:val="placeholder"/>
        </w:category>
        <w:types>
          <w:type w:val="bbPlcHdr"/>
        </w:types>
        <w:behaviors>
          <w:behavior w:val="content"/>
        </w:behaviors>
        <w:guid w:val="{0F4EDFB1-AC10-4431-A6AA-0E15389C717B}"/>
      </w:docPartPr>
      <w:docPartBody>
        <w:p w:rsidR="00C87C0C" w:rsidRDefault="00DB4E30" w:rsidP="00DB4E30">
          <w:pPr>
            <w:pStyle w:val="212F2178D11846689BB26D227E9BEAEF"/>
          </w:pPr>
          <w:r w:rsidRPr="00B446E9">
            <w:rPr>
              <w:rFonts w:ascii="Arial" w:hAnsi="Arial" w:cs="Arial"/>
            </w:rPr>
            <w:t>[</w:t>
          </w:r>
          <w:r w:rsidRPr="00B446E9">
            <w:rPr>
              <w:rStyle w:val="PlaceholderText"/>
              <w:rFonts w:ascii="Arial" w:hAnsi="Arial" w:cs="Arial"/>
            </w:rPr>
            <w:t>Policy Owner]</w:t>
          </w:r>
        </w:p>
      </w:docPartBody>
    </w:docPart>
    <w:docPart>
      <w:docPartPr>
        <w:name w:val="3C637B826F8E417EA8C45DBC0AE7978E"/>
        <w:category>
          <w:name w:val="General"/>
          <w:gallery w:val="placeholder"/>
        </w:category>
        <w:types>
          <w:type w:val="bbPlcHdr"/>
        </w:types>
        <w:behaviors>
          <w:behavior w:val="content"/>
        </w:behaviors>
        <w:guid w:val="{2A05AB7A-B6E7-44C7-A401-A279C58DCDD8}"/>
      </w:docPartPr>
      <w:docPartBody>
        <w:p w:rsidR="00C87C0C" w:rsidRDefault="00DB4E30" w:rsidP="00DB4E30">
          <w:pPr>
            <w:pStyle w:val="3C637B826F8E417EA8C45DBC0AE7978E"/>
          </w:pPr>
          <w:r w:rsidRPr="00B446E9">
            <w:rPr>
              <w:rFonts w:ascii="Arial" w:hAnsi="Arial" w:cs="Arial"/>
            </w:rPr>
            <w:t>[</w:t>
          </w:r>
          <w:r w:rsidRPr="00B446E9">
            <w:rPr>
              <w:rStyle w:val="PlaceholderText"/>
              <w:rFonts w:ascii="Arial" w:hAnsi="Arial" w:cs="Arial"/>
            </w:rPr>
            <w:t>Policy Owner]</w:t>
          </w:r>
        </w:p>
      </w:docPartBody>
    </w:docPart>
    <w:docPart>
      <w:docPartPr>
        <w:name w:val="DA88CF6BEA1243E0B57D39D986491B20"/>
        <w:category>
          <w:name w:val="General"/>
          <w:gallery w:val="placeholder"/>
        </w:category>
        <w:types>
          <w:type w:val="bbPlcHdr"/>
        </w:types>
        <w:behaviors>
          <w:behavior w:val="content"/>
        </w:behaviors>
        <w:guid w:val="{AD5293F1-41E8-470D-A77E-4A18D7084E7F}"/>
      </w:docPartPr>
      <w:docPartBody>
        <w:p w:rsidR="00C87C0C" w:rsidRDefault="00DB4E30" w:rsidP="00DB4E30">
          <w:pPr>
            <w:pStyle w:val="DA88CF6BEA1243E0B57D39D986491B20"/>
          </w:pPr>
          <w:r w:rsidRPr="00B446E9">
            <w:rPr>
              <w:rFonts w:ascii="Arial" w:hAnsi="Arial" w:cs="Arial"/>
            </w:rPr>
            <w:t>[</w:t>
          </w:r>
          <w:r w:rsidRPr="00B446E9">
            <w:rPr>
              <w:rStyle w:val="PlaceholderText"/>
              <w:rFonts w:ascii="Arial" w:hAnsi="Arial" w:cs="Arial"/>
            </w:rPr>
            <w:t>Policy Owner]</w:t>
          </w:r>
        </w:p>
      </w:docPartBody>
    </w:docPart>
    <w:docPart>
      <w:docPartPr>
        <w:name w:val="2B832026F24141589523ACC955C94D97"/>
        <w:category>
          <w:name w:val="General"/>
          <w:gallery w:val="placeholder"/>
        </w:category>
        <w:types>
          <w:type w:val="bbPlcHdr"/>
        </w:types>
        <w:behaviors>
          <w:behavior w:val="content"/>
        </w:behaviors>
        <w:guid w:val="{085D4D1B-0F8E-4F88-B396-E29B8AC387FB}"/>
      </w:docPartPr>
      <w:docPartBody>
        <w:p w:rsidR="00C87C0C" w:rsidRDefault="00DB4E30" w:rsidP="00DB4E30">
          <w:pPr>
            <w:pStyle w:val="2B832026F24141589523ACC955C94D97"/>
          </w:pPr>
          <w:r w:rsidRPr="00B446E9">
            <w:rPr>
              <w:rFonts w:ascii="Arial" w:hAnsi="Arial" w:cs="Arial"/>
            </w:rPr>
            <w:t>[</w:t>
          </w:r>
          <w:r w:rsidRPr="00B446E9">
            <w:rPr>
              <w:rStyle w:val="PlaceholderText"/>
              <w:rFonts w:ascii="Arial" w:hAnsi="Arial" w:cs="Arial"/>
            </w:rPr>
            <w:t>Policy Owner]</w:t>
          </w:r>
        </w:p>
      </w:docPartBody>
    </w:docPart>
    <w:docPart>
      <w:docPartPr>
        <w:name w:val="B3F943F6802E4170A8B87AB5B0888C80"/>
        <w:category>
          <w:name w:val="General"/>
          <w:gallery w:val="placeholder"/>
        </w:category>
        <w:types>
          <w:type w:val="bbPlcHdr"/>
        </w:types>
        <w:behaviors>
          <w:behavior w:val="content"/>
        </w:behaviors>
        <w:guid w:val="{26027E13-DFD9-4B36-BBFB-E4ADFEB04290}"/>
      </w:docPartPr>
      <w:docPartBody>
        <w:p w:rsidR="00C87C0C" w:rsidRDefault="00DB4E30" w:rsidP="00DB4E30">
          <w:pPr>
            <w:pStyle w:val="B3F943F6802E4170A8B87AB5B0888C80"/>
          </w:pPr>
          <w:r w:rsidRPr="0051200E">
            <w:rPr>
              <w:rFonts w:ascii="Arial" w:hAnsi="Arial" w:cs="Arial"/>
            </w:rPr>
            <w:t>[</w:t>
          </w:r>
          <w:r w:rsidRPr="0051200E">
            <w:rPr>
              <w:rStyle w:val="PlaceholderText"/>
              <w:rFonts w:ascii="Arial" w:hAnsi="Arial" w:cs="Arial"/>
            </w:rPr>
            <w:t>Policy Authority]</w:t>
          </w:r>
        </w:p>
      </w:docPartBody>
    </w:docPart>
    <w:docPart>
      <w:docPartPr>
        <w:name w:val="A34A18EF2002443C9BA23B7BEB528532"/>
        <w:category>
          <w:name w:val="General"/>
          <w:gallery w:val="placeholder"/>
        </w:category>
        <w:types>
          <w:type w:val="bbPlcHdr"/>
        </w:types>
        <w:behaviors>
          <w:behavior w:val="content"/>
        </w:behaviors>
        <w:guid w:val="{8488BC2E-D562-4A14-9D8A-2DF342C3DA9F}"/>
      </w:docPartPr>
      <w:docPartBody>
        <w:p w:rsidR="00C87C0C" w:rsidRDefault="00DB4E30" w:rsidP="00DB4E30">
          <w:pPr>
            <w:pStyle w:val="A34A18EF2002443C9BA23B7BEB528532"/>
          </w:pPr>
          <w:r w:rsidRPr="0051200E">
            <w:rPr>
              <w:rFonts w:ascii="Arial" w:hAnsi="Arial" w:cs="Arial"/>
            </w:rPr>
            <w:t>[</w:t>
          </w:r>
          <w:r w:rsidRPr="0051200E">
            <w:rPr>
              <w:rStyle w:val="PlaceholderText"/>
              <w:rFonts w:ascii="Arial" w:hAnsi="Arial" w:cs="Arial"/>
            </w:rPr>
            <w:t>Policy Authority]</w:t>
          </w:r>
        </w:p>
      </w:docPartBody>
    </w:docPart>
    <w:docPart>
      <w:docPartPr>
        <w:name w:val="7AFF46B335EE40B7A8D710F67C8618E7"/>
        <w:category>
          <w:name w:val="General"/>
          <w:gallery w:val="placeholder"/>
        </w:category>
        <w:types>
          <w:type w:val="bbPlcHdr"/>
        </w:types>
        <w:behaviors>
          <w:behavior w:val="content"/>
        </w:behaviors>
        <w:guid w:val="{0B2A0568-4F36-449F-AA08-3A88FBEB1EAA}"/>
      </w:docPartPr>
      <w:docPartBody>
        <w:p w:rsidR="00C87C0C" w:rsidRDefault="00DB4E30" w:rsidP="00DB4E30">
          <w:pPr>
            <w:pStyle w:val="7AFF46B335EE40B7A8D710F67C8618E7"/>
          </w:pPr>
          <w:r w:rsidRPr="0051200E">
            <w:rPr>
              <w:rFonts w:ascii="Arial" w:hAnsi="Arial" w:cs="Arial"/>
            </w:rPr>
            <w:t>[</w:t>
          </w:r>
          <w:r w:rsidRPr="0051200E">
            <w:rPr>
              <w:rStyle w:val="PlaceholderText"/>
              <w:rFonts w:ascii="Arial" w:hAnsi="Arial" w:cs="Arial"/>
            </w:rPr>
            <w:t>Policy Owner]</w:t>
          </w:r>
        </w:p>
      </w:docPartBody>
    </w:docPart>
    <w:docPart>
      <w:docPartPr>
        <w:name w:val="9B180F41219C42F9887DBAFAD8F65609"/>
        <w:category>
          <w:name w:val="General"/>
          <w:gallery w:val="placeholder"/>
        </w:category>
        <w:types>
          <w:type w:val="bbPlcHdr"/>
        </w:types>
        <w:behaviors>
          <w:behavior w:val="content"/>
        </w:behaviors>
        <w:guid w:val="{01D37D63-DF62-4F96-8FA5-C95BA09F4DF5}"/>
      </w:docPartPr>
      <w:docPartBody>
        <w:p w:rsidR="00C87C0C" w:rsidRDefault="00DB4E30" w:rsidP="00DB4E30">
          <w:pPr>
            <w:pStyle w:val="9B180F41219C42F9887DBAFAD8F65609"/>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8178B2B03A3E42F6877ABBCF27DF8231"/>
        <w:category>
          <w:name w:val="General"/>
          <w:gallery w:val="placeholder"/>
        </w:category>
        <w:types>
          <w:type w:val="bbPlcHdr"/>
        </w:types>
        <w:behaviors>
          <w:behavior w:val="content"/>
        </w:behaviors>
        <w:guid w:val="{E00ECEBB-ECD2-4BBC-9320-6823AC7946D7}"/>
      </w:docPartPr>
      <w:docPartBody>
        <w:p w:rsidR="00C87C0C" w:rsidRDefault="00DB4E30" w:rsidP="00DB4E30">
          <w:pPr>
            <w:pStyle w:val="8178B2B03A3E42F6877ABBCF27DF8231"/>
          </w:pPr>
          <w:r w:rsidRPr="0051200E">
            <w:rPr>
              <w:rFonts w:ascii="Arial" w:hAnsi="Arial" w:cs="Arial"/>
            </w:rPr>
            <w:t>[</w:t>
          </w:r>
          <w:r w:rsidRPr="0051200E">
            <w:rPr>
              <w:rStyle w:val="PlaceholderText"/>
              <w:rFonts w:ascii="Arial" w:hAnsi="Arial" w:cs="Arial"/>
            </w:rPr>
            <w:t>Organization Address]</w:t>
          </w:r>
        </w:p>
      </w:docPartBody>
    </w:docPart>
    <w:docPart>
      <w:docPartPr>
        <w:name w:val="3D3D89F1EC9C45AD899D78CFFBF357E8"/>
        <w:category>
          <w:name w:val="General"/>
          <w:gallery w:val="placeholder"/>
        </w:category>
        <w:types>
          <w:type w:val="bbPlcHdr"/>
        </w:types>
        <w:behaviors>
          <w:behavior w:val="content"/>
        </w:behaviors>
        <w:guid w:val="{08AD7290-29D1-48B0-A6D3-B1E60F30CF8C}"/>
      </w:docPartPr>
      <w:docPartBody>
        <w:p w:rsidR="00C87C0C" w:rsidRDefault="00DB4E30" w:rsidP="00DB4E30">
          <w:pPr>
            <w:pStyle w:val="3D3D89F1EC9C45AD899D78CFFBF357E8"/>
          </w:pPr>
          <w:r w:rsidRPr="00B446E9">
            <w:rPr>
              <w:rFonts w:ascii="Arial" w:hAnsi="Arial" w:cs="Arial"/>
            </w:rPr>
            <w:t>[</w:t>
          </w:r>
          <w:r w:rsidRPr="00B446E9">
            <w:rPr>
              <w:rStyle w:val="PlaceholderText"/>
              <w:rFonts w:ascii="Arial" w:hAnsi="Arial" w:cs="Arial"/>
            </w:rPr>
            <w:t>Policy Owner]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16796B"/>
    <w:rsid w:val="00194B83"/>
    <w:rsid w:val="001D3479"/>
    <w:rsid w:val="00253FD1"/>
    <w:rsid w:val="00432626"/>
    <w:rsid w:val="00442168"/>
    <w:rsid w:val="00477F83"/>
    <w:rsid w:val="005D5CA2"/>
    <w:rsid w:val="006B4796"/>
    <w:rsid w:val="006B6F50"/>
    <w:rsid w:val="006C5AE9"/>
    <w:rsid w:val="007E0326"/>
    <w:rsid w:val="00884873"/>
    <w:rsid w:val="00897BD4"/>
    <w:rsid w:val="008E49E6"/>
    <w:rsid w:val="008F60AB"/>
    <w:rsid w:val="009544E5"/>
    <w:rsid w:val="00962EAC"/>
    <w:rsid w:val="009822FE"/>
    <w:rsid w:val="00982527"/>
    <w:rsid w:val="00A802C4"/>
    <w:rsid w:val="00A84934"/>
    <w:rsid w:val="00B5644A"/>
    <w:rsid w:val="00C16450"/>
    <w:rsid w:val="00C2321D"/>
    <w:rsid w:val="00C87C0C"/>
    <w:rsid w:val="00C927ED"/>
    <w:rsid w:val="00DB4E30"/>
    <w:rsid w:val="00E8236C"/>
    <w:rsid w:val="00E95FB7"/>
    <w:rsid w:val="00EB776B"/>
    <w:rsid w:val="00F20A08"/>
    <w:rsid w:val="00F26F4A"/>
    <w:rsid w:val="00F3710F"/>
    <w:rsid w:val="00FB456C"/>
    <w:rsid w:val="00FB7CC2"/>
    <w:rsid w:val="00FD3B0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4E30"/>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28A2C3347C14AAFAA637AF0613EBE39">
    <w:name w:val="C28A2C3347C14AAFAA637AF0613EBE39"/>
    <w:rsid w:val="00DB4E30"/>
  </w:style>
  <w:style w:type="paragraph" w:customStyle="1" w:styleId="AECDCEB2C8094570A72C91B6257FB48C">
    <w:name w:val="AECDCEB2C8094570A72C91B6257FB48C"/>
    <w:rsid w:val="00DB4E30"/>
  </w:style>
  <w:style w:type="paragraph" w:customStyle="1" w:styleId="CB795481539B4021BFDAF424B2F8845C">
    <w:name w:val="CB795481539B4021BFDAF424B2F8845C"/>
    <w:rsid w:val="00DB4E30"/>
  </w:style>
  <w:style w:type="paragraph" w:customStyle="1" w:styleId="29FFCAF5B2C842E888B1333D969BA42F">
    <w:name w:val="29FFCAF5B2C842E888B1333D969BA42F"/>
    <w:rsid w:val="00DB4E30"/>
  </w:style>
  <w:style w:type="paragraph" w:customStyle="1" w:styleId="74A5DAD7166B419892384EAD696A893F">
    <w:name w:val="74A5DAD7166B419892384EAD696A893F"/>
    <w:rsid w:val="00DB4E30"/>
  </w:style>
  <w:style w:type="paragraph" w:customStyle="1" w:styleId="7EEDF0DA2F3F43A496DC62B7388686F0">
    <w:name w:val="7EEDF0DA2F3F43A496DC62B7388686F0"/>
    <w:rsid w:val="00DB4E30"/>
  </w:style>
  <w:style w:type="paragraph" w:customStyle="1" w:styleId="FBFE1329C40D45B88992161F053FAE99">
    <w:name w:val="FBFE1329C40D45B88992161F053FAE99"/>
    <w:rsid w:val="00DB4E30"/>
  </w:style>
  <w:style w:type="paragraph" w:customStyle="1" w:styleId="3FD2317815FF4A3280A5FEA1E751DA75">
    <w:name w:val="3FD2317815FF4A3280A5FEA1E751DA75"/>
    <w:rsid w:val="00DB4E30"/>
  </w:style>
  <w:style w:type="paragraph" w:customStyle="1" w:styleId="12B9B2844C1846DBA95A0C3E235EF472">
    <w:name w:val="12B9B2844C1846DBA95A0C3E235EF472"/>
    <w:rsid w:val="00DB4E30"/>
  </w:style>
  <w:style w:type="paragraph" w:customStyle="1" w:styleId="212F2178D11846689BB26D227E9BEAEF">
    <w:name w:val="212F2178D11846689BB26D227E9BEAEF"/>
    <w:rsid w:val="00DB4E30"/>
  </w:style>
  <w:style w:type="paragraph" w:customStyle="1" w:styleId="3C637B826F8E417EA8C45DBC0AE7978E">
    <w:name w:val="3C637B826F8E417EA8C45DBC0AE7978E"/>
    <w:rsid w:val="00DB4E30"/>
  </w:style>
  <w:style w:type="paragraph" w:customStyle="1" w:styleId="DA88CF6BEA1243E0B57D39D986491B20">
    <w:name w:val="DA88CF6BEA1243E0B57D39D986491B20"/>
    <w:rsid w:val="00DB4E30"/>
  </w:style>
  <w:style w:type="paragraph" w:customStyle="1" w:styleId="2B832026F24141589523ACC955C94D97">
    <w:name w:val="2B832026F24141589523ACC955C94D97"/>
    <w:rsid w:val="00DB4E30"/>
  </w:style>
  <w:style w:type="paragraph" w:customStyle="1" w:styleId="B3F943F6802E4170A8B87AB5B0888C80">
    <w:name w:val="B3F943F6802E4170A8B87AB5B0888C80"/>
    <w:rsid w:val="00DB4E30"/>
  </w:style>
  <w:style w:type="paragraph" w:customStyle="1" w:styleId="A34A18EF2002443C9BA23B7BEB528532">
    <w:name w:val="A34A18EF2002443C9BA23B7BEB528532"/>
    <w:rsid w:val="00DB4E30"/>
  </w:style>
  <w:style w:type="paragraph" w:customStyle="1" w:styleId="7AFF46B335EE40B7A8D710F67C8618E7">
    <w:name w:val="7AFF46B335EE40B7A8D710F67C8618E7"/>
    <w:rsid w:val="00DB4E30"/>
  </w:style>
  <w:style w:type="paragraph" w:customStyle="1" w:styleId="9B180F41219C42F9887DBAFAD8F65609">
    <w:name w:val="9B180F41219C42F9887DBAFAD8F65609"/>
    <w:rsid w:val="00DB4E30"/>
  </w:style>
  <w:style w:type="paragraph" w:customStyle="1" w:styleId="8178B2B03A3E42F6877ABBCF27DF8231">
    <w:name w:val="8178B2B03A3E42F6877ABBCF27DF8231"/>
    <w:rsid w:val="00DB4E30"/>
  </w:style>
  <w:style w:type="paragraph" w:customStyle="1" w:styleId="3D3D89F1EC9C45AD899D78CFFBF357E8">
    <w:name w:val="3D3D89F1EC9C45AD899D78CFFBF357E8"/>
    <w:rsid w:val="00DB4E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6</cp:revision>
  <dcterms:created xsi:type="dcterms:W3CDTF">2024-10-30T17:53:00Z</dcterms:created>
  <dcterms:modified xsi:type="dcterms:W3CDTF">2024-11-01T19:46:00Z</dcterms:modified>
</cp:coreProperties>
</file>